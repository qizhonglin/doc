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87A86" w14:textId="5F9CA82A" w:rsidR="00FC4CE1" w:rsidRDefault="00BF25DD" w:rsidP="0016378F">
      <w:r>
        <w:t>The main purpose of Objective-</w:t>
      </w:r>
      <w:proofErr w:type="gramStart"/>
      <w:r>
        <w:t>C  is</w:t>
      </w:r>
      <w:proofErr w:type="gramEnd"/>
      <w:r>
        <w:t xml:space="preserve"> to add object orientation to the C programming language</w:t>
      </w:r>
    </w:p>
    <w:p w14:paraId="10794DE7" w14:textId="6E1E5387" w:rsidR="007225AA" w:rsidRDefault="00AB1935" w:rsidP="0016378F">
      <w:r>
        <w:t>IDE</w:t>
      </w:r>
    </w:p>
    <w:p w14:paraId="2688D5DB" w14:textId="7C64BF46" w:rsidR="00AB1935" w:rsidRDefault="00000000" w:rsidP="0016378F">
      <w:hyperlink r:id="rId13" w:history="1">
        <w:r w:rsidR="00AB1935" w:rsidRPr="00212396">
          <w:rPr>
            <w:rStyle w:val="Hyperlink"/>
          </w:rPr>
          <w:t>https://franklingu.github.io/programming/2013/12/30/objective-C-in-linux-(ubuntu)/</w:t>
        </w:r>
      </w:hyperlink>
      <w:r w:rsidR="00AB1935">
        <w:t xml:space="preserve"> </w:t>
      </w:r>
    </w:p>
    <w:p w14:paraId="2ED9C85C" w14:textId="05517A20" w:rsidR="007225AA" w:rsidRDefault="007225AA" w:rsidP="0016378F">
      <w:r>
        <w:t xml:space="preserve">$ </w:t>
      </w:r>
      <w:proofErr w:type="spellStart"/>
      <w:r w:rsidRPr="007225AA">
        <w:t>gcc</w:t>
      </w:r>
      <w:proofErr w:type="spellEnd"/>
      <w:r w:rsidRPr="007225AA">
        <w:t xml:space="preserve"> --version</w:t>
      </w:r>
    </w:p>
    <w:p w14:paraId="60436F25" w14:textId="6C501926" w:rsidR="007225AA" w:rsidRDefault="007225AA" w:rsidP="0016378F">
      <w:r>
        <w:t xml:space="preserve">$ </w:t>
      </w:r>
      <w:proofErr w:type="spellStart"/>
      <w:r w:rsidRPr="007225AA">
        <w:t>sudo</w:t>
      </w:r>
      <w:proofErr w:type="spellEnd"/>
      <w:r w:rsidRPr="007225AA">
        <w:t xml:space="preserve"> apt-get install </w:t>
      </w:r>
      <w:proofErr w:type="spellStart"/>
      <w:proofErr w:type="gramStart"/>
      <w:r w:rsidRPr="006D7217">
        <w:rPr>
          <w:b/>
          <w:bCs/>
        </w:rPr>
        <w:t>gobjc</w:t>
      </w:r>
      <w:proofErr w:type="spellEnd"/>
      <w:r w:rsidRPr="007225AA">
        <w:t xml:space="preserve">  </w:t>
      </w:r>
      <w:r w:rsidR="00B02137">
        <w:tab/>
      </w:r>
      <w:proofErr w:type="gramEnd"/>
      <w:r w:rsidR="00B02137">
        <w:tab/>
      </w:r>
      <w:r w:rsidR="00B02137" w:rsidRPr="00B02137">
        <w:rPr>
          <w:color w:val="00B050"/>
        </w:rPr>
        <w:t>//  install GNU objective-c compiler</w:t>
      </w:r>
    </w:p>
    <w:p w14:paraId="06191897" w14:textId="006D80DE" w:rsidR="00AB1935" w:rsidRDefault="00AB1935" w:rsidP="0016378F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proofErr w:type="gramStart"/>
      <w:r w:rsidRPr="006D7217">
        <w:rPr>
          <w:b/>
          <w:bCs/>
        </w:rPr>
        <w:t>gnustep</w:t>
      </w:r>
      <w:proofErr w:type="spellEnd"/>
      <w:proofErr w:type="gramEnd"/>
    </w:p>
    <w:p w14:paraId="36B91EA8" w14:textId="702993D4" w:rsidR="007225AA" w:rsidRDefault="007225AA" w:rsidP="0016378F">
      <w:r>
        <w:t xml:space="preserve">$ </w:t>
      </w:r>
      <w:proofErr w:type="spellStart"/>
      <w:r w:rsidRPr="007225AA">
        <w:t>sudo</w:t>
      </w:r>
      <w:proofErr w:type="spellEnd"/>
      <w:r w:rsidRPr="007225AA">
        <w:t xml:space="preserve"> apt-get install </w:t>
      </w:r>
      <w:proofErr w:type="spellStart"/>
      <w:r w:rsidRPr="006D7217">
        <w:rPr>
          <w:b/>
          <w:bCs/>
        </w:rPr>
        <w:t>gnustep-</w:t>
      </w:r>
      <w:proofErr w:type="gramStart"/>
      <w:r w:rsidRPr="006D7217">
        <w:rPr>
          <w:b/>
          <w:bCs/>
        </w:rPr>
        <w:t>devel</w:t>
      </w:r>
      <w:proofErr w:type="spellEnd"/>
      <w:r>
        <w:t xml:space="preserve">  </w:t>
      </w:r>
      <w:r>
        <w:tab/>
      </w:r>
      <w:proofErr w:type="gramEnd"/>
      <w:r w:rsidRPr="007225AA">
        <w:rPr>
          <w:color w:val="00B050"/>
        </w:rPr>
        <w:t>//</w:t>
      </w:r>
      <w:proofErr w:type="spellStart"/>
      <w:r w:rsidRPr="007225AA">
        <w:rPr>
          <w:color w:val="00B050"/>
        </w:rPr>
        <w:t>GNUStep</w:t>
      </w:r>
      <w:proofErr w:type="spellEnd"/>
      <w:r w:rsidRPr="007225AA">
        <w:rPr>
          <w:color w:val="00B050"/>
        </w:rPr>
        <w:t xml:space="preserve"> dev libraries (equivalent to Cocoa on </w:t>
      </w:r>
      <w:proofErr w:type="spellStart"/>
      <w:r w:rsidRPr="007225AA">
        <w:rPr>
          <w:color w:val="00B050"/>
        </w:rPr>
        <w:t>macosx</w:t>
      </w:r>
      <w:proofErr w:type="spellEnd"/>
      <w:r w:rsidRPr="007225AA">
        <w:rPr>
          <w:color w:val="00B050"/>
        </w:rPr>
        <w:t>)</w:t>
      </w:r>
    </w:p>
    <w:p w14:paraId="2D31DE0E" w14:textId="2D559896" w:rsidR="00FC4CE1" w:rsidRDefault="00AB1935" w:rsidP="0016378F">
      <w:r>
        <w:rPr>
          <w:rFonts w:hint="eastAsia"/>
          <w:lang w:eastAsia="zh-CN"/>
        </w:rPr>
        <w:t>命令行方式：</w:t>
      </w:r>
    </w:p>
    <w:p w14:paraId="47CB7A80" w14:textId="6429A2EC" w:rsidR="00AB1935" w:rsidRDefault="00AB1935" w:rsidP="0016378F">
      <w:proofErr w:type="spellStart"/>
      <w:r>
        <w:rPr>
          <w:lang w:eastAsia="zh-CN"/>
        </w:rPr>
        <w:t>h</w:t>
      </w:r>
      <w:r>
        <w:rPr>
          <w:rFonts w:hint="eastAsia"/>
          <w:lang w:eastAsia="zh-CN"/>
        </w:rPr>
        <w:t>ello</w:t>
      </w:r>
      <w:r>
        <w:t>.m</w:t>
      </w:r>
      <w:proofErr w:type="spellEnd"/>
    </w:p>
    <w:p w14:paraId="3E448BF1" w14:textId="0ECA0C6A" w:rsidR="00AB1935" w:rsidRDefault="00AB1935" w:rsidP="00AB1935">
      <w:pPr>
        <w:spacing w:line="240" w:lineRule="auto"/>
      </w:pPr>
      <w:r>
        <w:t>#import &lt;Foundation/</w:t>
      </w:r>
      <w:proofErr w:type="spellStart"/>
      <w:r>
        <w:t>Foundation.h</w:t>
      </w:r>
      <w:proofErr w:type="spellEnd"/>
      <w:r>
        <w:t>&gt;</w:t>
      </w:r>
    </w:p>
    <w:p w14:paraId="66B968E7" w14:textId="77777777" w:rsidR="00AB1935" w:rsidRDefault="00AB1935" w:rsidP="00AB1935">
      <w:pPr>
        <w:spacing w:line="240" w:lineRule="auto"/>
      </w:pPr>
      <w:r>
        <w:t xml:space="preserve">int main (int </w:t>
      </w:r>
      <w:proofErr w:type="spellStart"/>
      <w:r>
        <w:t>argc</w:t>
      </w:r>
      <w:proofErr w:type="spellEnd"/>
      <w:r>
        <w:t xml:space="preserve">, const char *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]) {</w:t>
      </w:r>
    </w:p>
    <w:p w14:paraId="71FA4347" w14:textId="77777777" w:rsidR="00AB1935" w:rsidRDefault="00AB1935" w:rsidP="00AB1935">
      <w:pPr>
        <w:spacing w:line="240" w:lineRule="auto"/>
      </w:pPr>
      <w:r>
        <w:t xml:space="preserve">    </w:t>
      </w:r>
      <w:proofErr w:type="spellStart"/>
      <w:r>
        <w:t>NSAutoreleasePool</w:t>
      </w:r>
      <w:proofErr w:type="spellEnd"/>
      <w:r>
        <w:t xml:space="preserve"> * pool = [[</w:t>
      </w:r>
      <w:proofErr w:type="spellStart"/>
      <w:r>
        <w:t>NSAutoreleasePool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proofErr w:type="gramStart"/>
      <w:r>
        <w:t>];</w:t>
      </w:r>
      <w:proofErr w:type="gramEnd"/>
    </w:p>
    <w:p w14:paraId="28F3E112" w14:textId="77777777" w:rsidR="00AB1935" w:rsidRDefault="00AB1935" w:rsidP="00AB1935">
      <w:pPr>
        <w:spacing w:line="240" w:lineRule="auto"/>
      </w:pPr>
      <w:r>
        <w:t xml:space="preserve">    </w:t>
      </w:r>
      <w:proofErr w:type="spellStart"/>
      <w:r>
        <w:t>NSLog</w:t>
      </w:r>
      <w:proofErr w:type="spellEnd"/>
      <w:r>
        <w:t xml:space="preserve"> (@"hello world"</w:t>
      </w:r>
      <w:proofErr w:type="gramStart"/>
      <w:r>
        <w:t>);</w:t>
      </w:r>
      <w:proofErr w:type="gramEnd"/>
    </w:p>
    <w:p w14:paraId="2F0E4722" w14:textId="77777777" w:rsidR="00AB1935" w:rsidRDefault="00AB1935" w:rsidP="00AB1935">
      <w:pPr>
        <w:spacing w:line="240" w:lineRule="auto"/>
      </w:pPr>
      <w:r>
        <w:t xml:space="preserve">    [pool drain</w:t>
      </w:r>
      <w:proofErr w:type="gramStart"/>
      <w:r>
        <w:t>];</w:t>
      </w:r>
      <w:proofErr w:type="gramEnd"/>
    </w:p>
    <w:p w14:paraId="51CBA3CA" w14:textId="77777777" w:rsidR="00AB1935" w:rsidRDefault="00AB1935" w:rsidP="00AB1935">
      <w:pPr>
        <w:spacing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0CDE27C2" w14:textId="5114215D" w:rsidR="00AB1935" w:rsidRDefault="00AB1935" w:rsidP="00AB1935">
      <w:pPr>
        <w:spacing w:line="240" w:lineRule="auto"/>
      </w:pPr>
      <w:r>
        <w:t>}</w:t>
      </w:r>
    </w:p>
    <w:p w14:paraId="0C50D9B2" w14:textId="3DFFB585" w:rsidR="00AB1935" w:rsidRDefault="00AB1935" w:rsidP="00AB1935">
      <w:pPr>
        <w:spacing w:line="240" w:lineRule="auto"/>
      </w:pPr>
    </w:p>
    <w:p w14:paraId="15E38077" w14:textId="64BAF434" w:rsidR="00CA21D9" w:rsidRDefault="00CA21D9" w:rsidP="00AB1935">
      <w:pPr>
        <w:spacing w:line="240" w:lineRule="auto"/>
      </w:pPr>
      <w:r>
        <w:t xml:space="preserve">$ </w:t>
      </w:r>
      <w:proofErr w:type="spellStart"/>
      <w:r w:rsidRPr="00CA21D9">
        <w:t>gcc</w:t>
      </w:r>
      <w:proofErr w:type="spellEnd"/>
      <w:r w:rsidRPr="00CA21D9">
        <w:t xml:space="preserve"> </w:t>
      </w:r>
      <w:proofErr w:type="spellStart"/>
      <w:r w:rsidRPr="00CA21D9">
        <w:t>hello.m</w:t>
      </w:r>
      <w:proofErr w:type="spellEnd"/>
      <w:r w:rsidRPr="00CA21D9">
        <w:t xml:space="preserve"> -o hello `</w:t>
      </w:r>
      <w:proofErr w:type="spellStart"/>
      <w:r w:rsidRPr="00CA21D9">
        <w:t>gnustep</w:t>
      </w:r>
      <w:proofErr w:type="spellEnd"/>
      <w:r w:rsidRPr="00CA21D9">
        <w:t>-config --</w:t>
      </w:r>
      <w:proofErr w:type="spellStart"/>
      <w:r w:rsidRPr="00CA21D9">
        <w:t>objc</w:t>
      </w:r>
      <w:proofErr w:type="spellEnd"/>
      <w:r w:rsidRPr="00CA21D9">
        <w:t>-flags` -</w:t>
      </w:r>
      <w:proofErr w:type="spellStart"/>
      <w:r w:rsidRPr="00CA21D9">
        <w:t>lgnustep</w:t>
      </w:r>
      <w:proofErr w:type="spellEnd"/>
      <w:r w:rsidRPr="00CA21D9">
        <w:t>-base</w:t>
      </w:r>
      <w:r w:rsidR="00FE5D63">
        <w:t xml:space="preserve"> -</w:t>
      </w:r>
      <w:proofErr w:type="spellStart"/>
      <w:r w:rsidR="00FE5D63">
        <w:t>lobjc</w:t>
      </w:r>
      <w:proofErr w:type="spellEnd"/>
      <w:r w:rsidR="006D7217">
        <w:tab/>
      </w:r>
      <w:r w:rsidR="006D7217">
        <w:tab/>
      </w:r>
      <w:r w:rsidR="006D7217" w:rsidRPr="00CA72BF">
        <w:rPr>
          <w:rFonts w:hint="eastAsia"/>
          <w:color w:val="00B050"/>
          <w:lang w:eastAsia="zh-CN"/>
        </w:rPr>
        <w:t>/</w:t>
      </w:r>
      <w:r w:rsidR="006D7217" w:rsidRPr="00CA72BF">
        <w:rPr>
          <w:color w:val="00B050"/>
          <w:lang w:eastAsia="zh-CN"/>
        </w:rPr>
        <w:t>/ compile</w:t>
      </w:r>
    </w:p>
    <w:p w14:paraId="052378F5" w14:textId="3D41A3E6" w:rsidR="004F663E" w:rsidRDefault="004F663E" w:rsidP="00AB1935">
      <w:pPr>
        <w:spacing w:line="240" w:lineRule="auto"/>
      </w:pPr>
      <w:proofErr w:type="gramStart"/>
      <w:r>
        <w:t>$ .</w:t>
      </w:r>
      <w:proofErr w:type="gramEnd"/>
      <w:r>
        <w:t>/hello</w:t>
      </w:r>
      <w:r>
        <w:tab/>
      </w:r>
      <w:r>
        <w:tab/>
      </w:r>
      <w:r w:rsidRPr="004F663E">
        <w:rPr>
          <w:color w:val="00B050"/>
        </w:rPr>
        <w:t xml:space="preserve">// </w:t>
      </w:r>
      <w:r w:rsidRPr="004F663E">
        <w:rPr>
          <w:rFonts w:hint="eastAsia"/>
          <w:color w:val="00B050"/>
          <w:lang w:eastAsia="zh-CN"/>
        </w:rPr>
        <w:t>运行可执行程序</w:t>
      </w:r>
    </w:p>
    <w:p w14:paraId="2B9935B5" w14:textId="20829A2B" w:rsidR="00AB1935" w:rsidRDefault="00AB1935" w:rsidP="0016378F"/>
    <w:p w14:paraId="4D612B67" w14:textId="4261B8B3" w:rsidR="00A34913" w:rsidRPr="00944576" w:rsidRDefault="00A34913" w:rsidP="0016378F">
      <w:pPr>
        <w:rPr>
          <w:b/>
          <w:bCs/>
        </w:rPr>
      </w:pPr>
      <w:r w:rsidRPr="00944576">
        <w:rPr>
          <w:b/>
          <w:bCs/>
        </w:rPr>
        <w:t>// same to C</w:t>
      </w:r>
    </w:p>
    <w:p w14:paraId="32B9ED4B" w14:textId="3B9B392B" w:rsidR="006E7494" w:rsidRDefault="006E7494" w:rsidP="0016378F">
      <w:r>
        <w:t>Data Types: char, int, float, double, void</w:t>
      </w:r>
    </w:p>
    <w:p w14:paraId="4CECE795" w14:textId="17B75BCF" w:rsidR="008573D6" w:rsidRDefault="00553059" w:rsidP="00C77D1A">
      <w:r>
        <w:t xml:space="preserve">const int width = </w:t>
      </w:r>
      <w:proofErr w:type="gramStart"/>
      <w:r>
        <w:t>5;</w:t>
      </w:r>
      <w:proofErr w:type="gramEnd"/>
    </w:p>
    <w:p w14:paraId="7049C68C" w14:textId="0717FCC0" w:rsidR="009F672D" w:rsidRPr="009F672D" w:rsidRDefault="009F672D" w:rsidP="009F672D">
      <w:pPr>
        <w:rPr>
          <w:lang w:eastAsia="zh-CN"/>
        </w:rPr>
      </w:pPr>
      <w:r w:rsidRPr="009F672D">
        <w:t xml:space="preserve">double mean = (double) 17 / </w:t>
      </w:r>
      <w:proofErr w:type="gramStart"/>
      <w:r w:rsidRPr="009F672D">
        <w:t>5 ;</w:t>
      </w:r>
      <w:proofErr w:type="gramEnd"/>
      <w:r w:rsidRPr="009F672D">
        <w:tab/>
      </w:r>
      <w:r w:rsidRPr="009F672D">
        <w:tab/>
        <w:t>// Type Casting</w:t>
      </w:r>
      <w:r>
        <w:t xml:space="preserve">, </w:t>
      </w:r>
      <w:r>
        <w:rPr>
          <w:rFonts w:hint="eastAsia"/>
          <w:lang w:eastAsia="zh-CN"/>
        </w:rPr>
        <w:t>转型和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语言一</w:t>
      </w:r>
      <w:r w:rsidR="00E2503A">
        <w:rPr>
          <w:rFonts w:hint="eastAsia"/>
          <w:lang w:eastAsia="zh-CN"/>
        </w:rPr>
        <w:t>模一样</w:t>
      </w:r>
    </w:p>
    <w:p w14:paraId="24AD4CB8" w14:textId="77777777" w:rsidR="009F672D" w:rsidRPr="009F672D" w:rsidRDefault="009F672D" w:rsidP="009F672D"/>
    <w:p w14:paraId="1223D863" w14:textId="7CC43332" w:rsidR="00CA72BF" w:rsidRPr="00BF25DD" w:rsidRDefault="00CA72BF" w:rsidP="00CA72BF">
      <w:r w:rsidRPr="00BF25DD">
        <w:t xml:space="preserve">double </w:t>
      </w:r>
      <w:proofErr w:type="gramStart"/>
      <w:r w:rsidRPr="00BF25DD">
        <w:t>balance[</w:t>
      </w:r>
      <w:proofErr w:type="gramEnd"/>
      <w:r w:rsidRPr="00BF25DD">
        <w:t>] = {1.0, 2.0, 3.0, 4.0, 5.0};</w:t>
      </w:r>
      <w:r w:rsidRPr="00BF25DD">
        <w:tab/>
      </w:r>
      <w:r w:rsidRPr="00BF25DD">
        <w:rPr>
          <w:color w:val="00B050"/>
        </w:rPr>
        <w:t>//Arrays</w:t>
      </w:r>
    </w:p>
    <w:p w14:paraId="58839DDD" w14:textId="5077187F" w:rsidR="00CA72BF" w:rsidRPr="00BF25DD" w:rsidRDefault="00CA72BF" w:rsidP="00CA72BF">
      <w:r w:rsidRPr="00BF25DD">
        <w:t xml:space="preserve">double* </w:t>
      </w:r>
      <w:proofErr w:type="spellStart"/>
      <w:r w:rsidRPr="00BF25DD">
        <w:t>ptr</w:t>
      </w:r>
      <w:proofErr w:type="spellEnd"/>
      <w:r w:rsidRPr="00BF25DD">
        <w:t xml:space="preserve"> = </w:t>
      </w:r>
      <w:proofErr w:type="gramStart"/>
      <w:r w:rsidRPr="00BF25DD">
        <w:t>balance;</w:t>
      </w:r>
      <w:proofErr w:type="gramEnd"/>
    </w:p>
    <w:p w14:paraId="4309D474" w14:textId="22970221" w:rsidR="00CA72BF" w:rsidRDefault="00CA72BF" w:rsidP="00CA72BF">
      <w:r>
        <w:t>*(</w:t>
      </w:r>
      <w:proofErr w:type="spellStart"/>
      <w:r>
        <w:t>ptr+i</w:t>
      </w:r>
      <w:proofErr w:type="spellEnd"/>
      <w:r>
        <w:t>), balance[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397D23" w14:textId="6615661B" w:rsidR="00CA72BF" w:rsidRDefault="00CA72BF" w:rsidP="00CA72BF">
      <w:r>
        <w:t>if (</w:t>
      </w:r>
      <w:proofErr w:type="spellStart"/>
      <w:r>
        <w:t>ptr</w:t>
      </w:r>
      <w:proofErr w:type="spellEnd"/>
      <w:r>
        <w:t>) {}</w:t>
      </w:r>
      <w:r>
        <w:tab/>
        <w:t xml:space="preserve">// if </w:t>
      </w:r>
      <w:proofErr w:type="spellStart"/>
      <w:r>
        <w:t>ptr</w:t>
      </w:r>
      <w:proofErr w:type="spellEnd"/>
      <w:r>
        <w:t xml:space="preserve"> is not null</w:t>
      </w:r>
    </w:p>
    <w:p w14:paraId="6BD2D435" w14:textId="3DA4D25D" w:rsidR="00CA72BF" w:rsidRDefault="00CA72BF" w:rsidP="009F672D">
      <w:r>
        <w:t xml:space="preserve">if </w:t>
      </w:r>
      <w:proofErr w:type="gramStart"/>
      <w:r>
        <w:t>(!</w:t>
      </w:r>
      <w:proofErr w:type="spellStart"/>
      <w:r>
        <w:t>ptr</w:t>
      </w:r>
      <w:proofErr w:type="spellEnd"/>
      <w:proofErr w:type="gramEnd"/>
      <w:r>
        <w:t>) {}</w:t>
      </w:r>
      <w:r>
        <w:tab/>
        <w:t xml:space="preserve">// if </w:t>
      </w:r>
      <w:proofErr w:type="spellStart"/>
      <w:r>
        <w:t>ptr</w:t>
      </w:r>
      <w:proofErr w:type="spellEnd"/>
      <w:r>
        <w:t xml:space="preserve"> is null </w:t>
      </w:r>
    </w:p>
    <w:p w14:paraId="3CD9B0F1" w14:textId="7721220E" w:rsidR="00553059" w:rsidRDefault="00553059" w:rsidP="0016378F">
      <w:r>
        <w:t>Arithmetic Operators: +, -, *, /, %, ++, --</w:t>
      </w:r>
    </w:p>
    <w:p w14:paraId="45ACC2F7" w14:textId="032335B9" w:rsidR="00553059" w:rsidRDefault="00553059" w:rsidP="0016378F">
      <w:r>
        <w:t>Relational Operators: ==</w:t>
      </w:r>
      <w:proofErr w:type="gramStart"/>
      <w:r>
        <w:t>, !</w:t>
      </w:r>
      <w:proofErr w:type="gramEnd"/>
      <w:r>
        <w:t xml:space="preserve">=, &gt;, &lt;, &gt;=, &lt;= </w:t>
      </w:r>
    </w:p>
    <w:p w14:paraId="35C6979A" w14:textId="20EBED34" w:rsidR="00553059" w:rsidRDefault="00553059" w:rsidP="0016378F">
      <w:r>
        <w:t>Logical Operators: &amp;&amp;, ||</w:t>
      </w:r>
      <w:proofErr w:type="gramStart"/>
      <w:r>
        <w:t>, !</w:t>
      </w:r>
      <w:proofErr w:type="gramEnd"/>
      <w:r>
        <w:t xml:space="preserve">  </w:t>
      </w:r>
    </w:p>
    <w:p w14:paraId="54D1CC78" w14:textId="4D246F64" w:rsidR="00553059" w:rsidRDefault="00553059" w:rsidP="0016378F">
      <w:r>
        <w:t xml:space="preserve">Bitwise Operators: </w:t>
      </w:r>
      <w:proofErr w:type="gramStart"/>
      <w:r>
        <w:t>&amp;,</w:t>
      </w:r>
      <w:proofErr w:type="gramEnd"/>
      <w:r>
        <w:t xml:space="preserve"> |, ^, ~, &lt;&lt;, &gt;&gt; </w:t>
      </w:r>
    </w:p>
    <w:p w14:paraId="09D2365C" w14:textId="5655EA60" w:rsidR="00553059" w:rsidRDefault="00553059" w:rsidP="0016378F">
      <w:r>
        <w:t>Assignment Operators: =, +=, -=, *=, /=, %=, &lt;&lt;=, &gt;&gt;=, &amp;=, ^=, |=</w:t>
      </w:r>
    </w:p>
    <w:p w14:paraId="390D59C4" w14:textId="7B881F53" w:rsidR="00553059" w:rsidRDefault="00553059" w:rsidP="0016378F">
      <w:proofErr w:type="spellStart"/>
      <w:r>
        <w:t>Misc</w:t>
      </w:r>
      <w:proofErr w:type="spellEnd"/>
      <w:r>
        <w:t xml:space="preserve"> </w:t>
      </w:r>
      <w:proofErr w:type="spellStart"/>
      <w:r>
        <w:t>Operatos</w:t>
      </w:r>
      <w:proofErr w:type="spellEnd"/>
      <w:r>
        <w:t xml:space="preserve">: </w:t>
      </w:r>
      <w:proofErr w:type="spellStart"/>
      <w:r>
        <w:t>sizeof</w:t>
      </w:r>
      <w:proofErr w:type="spellEnd"/>
      <w:r>
        <w:t xml:space="preserve">(width), </w:t>
      </w:r>
      <w:proofErr w:type="spellStart"/>
      <w:r>
        <w:t>ptr</w:t>
      </w:r>
      <w:proofErr w:type="spellEnd"/>
      <w:r>
        <w:t xml:space="preserve"> = &amp;value, *</w:t>
      </w:r>
      <w:proofErr w:type="spellStart"/>
      <w:r>
        <w:t>ptr</w:t>
      </w:r>
      <w:proofErr w:type="spellEnd"/>
      <w:proofErr w:type="gramStart"/>
      <w:r>
        <w:t>, ?</w:t>
      </w:r>
      <w:proofErr w:type="gramEnd"/>
      <w:r>
        <w:t>=</w:t>
      </w:r>
    </w:p>
    <w:p w14:paraId="6E015407" w14:textId="77777777" w:rsidR="00A34913" w:rsidRDefault="00A34913" w:rsidP="0016378F">
      <w:r>
        <w:t xml:space="preserve">Loops: for, </w:t>
      </w:r>
      <w:proofErr w:type="gramStart"/>
      <w:r>
        <w:t>while,</w:t>
      </w:r>
      <w:proofErr w:type="gramEnd"/>
      <w:r>
        <w:t xml:space="preserve"> do…while, break, continue</w:t>
      </w:r>
    </w:p>
    <w:p w14:paraId="3026B707" w14:textId="772714F8" w:rsidR="00553059" w:rsidRDefault="00A34913" w:rsidP="0016378F">
      <w:r>
        <w:t xml:space="preserve">Decision Making: if…else, </w:t>
      </w:r>
      <w:proofErr w:type="gramStart"/>
      <w:r>
        <w:t>switch ,</w:t>
      </w:r>
      <w:proofErr w:type="gramEnd"/>
      <w:r>
        <w:t xml:space="preserve"> exp1 ? exp 2 : exp 3; </w:t>
      </w:r>
    </w:p>
    <w:p w14:paraId="315C7078" w14:textId="42538788" w:rsidR="009F672D" w:rsidRDefault="009F672D" w:rsidP="0016378F"/>
    <w:p w14:paraId="2E9DC680" w14:textId="04CE2E8D" w:rsidR="009F672D" w:rsidRDefault="009F672D" w:rsidP="009F672D">
      <w:pPr>
        <w:spacing w:line="240" w:lineRule="auto"/>
      </w:pPr>
      <w:r>
        <w:t>typedef struct Book {</w:t>
      </w:r>
    </w:p>
    <w:p w14:paraId="75D4DAC3" w14:textId="476F0F59" w:rsidR="009F672D" w:rsidRDefault="009F672D" w:rsidP="009F672D">
      <w:pPr>
        <w:spacing w:line="240" w:lineRule="auto"/>
      </w:pPr>
      <w:r>
        <w:t xml:space="preserve">       </w:t>
      </w:r>
      <w:proofErr w:type="spellStart"/>
      <w:r>
        <w:t>NSString</w:t>
      </w:r>
      <w:proofErr w:type="spellEnd"/>
      <w:r>
        <w:t xml:space="preserve"> *</w:t>
      </w:r>
      <w:proofErr w:type="gramStart"/>
      <w:r>
        <w:t>title;</w:t>
      </w:r>
      <w:proofErr w:type="gramEnd"/>
    </w:p>
    <w:p w14:paraId="01D968E0" w14:textId="102C6D74" w:rsidR="009F672D" w:rsidRDefault="009F672D" w:rsidP="009F672D">
      <w:pPr>
        <w:spacing w:line="240" w:lineRule="auto"/>
      </w:pPr>
      <w:r>
        <w:t xml:space="preserve">       </w:t>
      </w:r>
      <w:proofErr w:type="spellStart"/>
      <w:r>
        <w:t>NSString</w:t>
      </w:r>
      <w:proofErr w:type="spellEnd"/>
      <w:r>
        <w:t xml:space="preserve"> *</w:t>
      </w:r>
      <w:proofErr w:type="gramStart"/>
      <w:r>
        <w:t>author;</w:t>
      </w:r>
      <w:proofErr w:type="gramEnd"/>
    </w:p>
    <w:p w14:paraId="0C98FA92" w14:textId="3D642B65" w:rsidR="009F672D" w:rsidRDefault="009F672D" w:rsidP="009F672D">
      <w:pPr>
        <w:spacing w:line="240" w:lineRule="auto"/>
      </w:pPr>
      <w:r>
        <w:t xml:space="preserve">       </w:t>
      </w:r>
      <w:proofErr w:type="spellStart"/>
      <w:r>
        <w:t>NSString</w:t>
      </w:r>
      <w:proofErr w:type="spellEnd"/>
      <w:r>
        <w:t xml:space="preserve"> *</w:t>
      </w:r>
      <w:proofErr w:type="gramStart"/>
      <w:r>
        <w:t>subject;</w:t>
      </w:r>
      <w:proofErr w:type="gramEnd"/>
    </w:p>
    <w:p w14:paraId="63D1786C" w14:textId="5CD7E9C1" w:rsidR="009F672D" w:rsidRDefault="009F672D" w:rsidP="009F672D">
      <w:pPr>
        <w:spacing w:line="240" w:lineRule="auto"/>
      </w:pPr>
      <w:r>
        <w:t xml:space="preserve">       int   </w:t>
      </w:r>
      <w:proofErr w:type="spellStart"/>
      <w:r>
        <w:t>book_</w:t>
      </w:r>
      <w:proofErr w:type="gramStart"/>
      <w:r>
        <w:t>id</w:t>
      </w:r>
      <w:proofErr w:type="spellEnd"/>
      <w:r>
        <w:t>;</w:t>
      </w:r>
      <w:proofErr w:type="gramEnd"/>
    </w:p>
    <w:p w14:paraId="19834161" w14:textId="5C16CFF2" w:rsidR="009F672D" w:rsidRDefault="009F672D" w:rsidP="009F672D">
      <w:pPr>
        <w:spacing w:line="240" w:lineRule="auto"/>
      </w:pPr>
      <w:r>
        <w:t xml:space="preserve">} </w:t>
      </w:r>
      <w:proofErr w:type="gramStart"/>
      <w:r>
        <w:t>Book;</w:t>
      </w:r>
      <w:proofErr w:type="gramEnd"/>
    </w:p>
    <w:p w14:paraId="72346641" w14:textId="77777777" w:rsidR="009F672D" w:rsidRDefault="009F672D" w:rsidP="009F672D">
      <w:pPr>
        <w:spacing w:line="240" w:lineRule="auto"/>
      </w:pPr>
    </w:p>
    <w:p w14:paraId="24B75443" w14:textId="1537C609" w:rsidR="009F672D" w:rsidRDefault="009F672D" w:rsidP="009F672D">
      <w:pPr>
        <w:spacing w:line="240" w:lineRule="auto"/>
      </w:pPr>
      <w:r>
        <w:t xml:space="preserve">Book </w:t>
      </w:r>
      <w:proofErr w:type="spellStart"/>
      <w:proofErr w:type="gramStart"/>
      <w:r>
        <w:t>book</w:t>
      </w:r>
      <w:proofErr w:type="spellEnd"/>
      <w:r>
        <w:t>;</w:t>
      </w:r>
      <w:proofErr w:type="gramEnd"/>
      <w:r>
        <w:t xml:space="preserve">        </w:t>
      </w:r>
    </w:p>
    <w:p w14:paraId="6FC4010A" w14:textId="2267C5F0" w:rsidR="009F672D" w:rsidRDefault="009F672D" w:rsidP="009F672D">
      <w:pPr>
        <w:spacing w:line="240" w:lineRule="auto"/>
      </w:pPr>
      <w:proofErr w:type="spellStart"/>
      <w:proofErr w:type="gramStart"/>
      <w:r>
        <w:t>book.title</w:t>
      </w:r>
      <w:proofErr w:type="spellEnd"/>
      <w:proofErr w:type="gramEnd"/>
      <w:r>
        <w:t xml:space="preserve"> = @"Objective-C Programming";</w:t>
      </w:r>
    </w:p>
    <w:p w14:paraId="4D68DE09" w14:textId="51454B8E" w:rsidR="009F672D" w:rsidRDefault="009F672D" w:rsidP="009F672D">
      <w:pPr>
        <w:spacing w:line="240" w:lineRule="auto"/>
      </w:pPr>
      <w:proofErr w:type="spellStart"/>
      <w:proofErr w:type="gramStart"/>
      <w:r>
        <w:t>book.author</w:t>
      </w:r>
      <w:proofErr w:type="spellEnd"/>
      <w:proofErr w:type="gramEnd"/>
      <w:r>
        <w:t xml:space="preserve"> = @"Nuha Ali"; </w:t>
      </w:r>
    </w:p>
    <w:p w14:paraId="4B1ACD6B" w14:textId="77D6543D" w:rsidR="009F672D" w:rsidRDefault="009F672D" w:rsidP="009F672D">
      <w:pPr>
        <w:spacing w:line="240" w:lineRule="auto"/>
      </w:pPr>
      <w:proofErr w:type="spellStart"/>
      <w:proofErr w:type="gramStart"/>
      <w:r>
        <w:t>book.subject</w:t>
      </w:r>
      <w:proofErr w:type="spellEnd"/>
      <w:proofErr w:type="gramEnd"/>
      <w:r>
        <w:t xml:space="preserve"> = @"Objective-C Programming Tutorial";</w:t>
      </w:r>
    </w:p>
    <w:p w14:paraId="4B729B41" w14:textId="39DE1423" w:rsidR="00CF4C05" w:rsidRDefault="009F672D" w:rsidP="009F672D">
      <w:pPr>
        <w:spacing w:line="240" w:lineRule="auto"/>
      </w:pPr>
      <w:proofErr w:type="spellStart"/>
      <w:proofErr w:type="gramStart"/>
      <w:r>
        <w:t>book.book</w:t>
      </w:r>
      <w:proofErr w:type="gramEnd"/>
      <w:r>
        <w:t>_id</w:t>
      </w:r>
      <w:proofErr w:type="spellEnd"/>
      <w:r>
        <w:t xml:space="preserve"> = 6495407;</w:t>
      </w:r>
    </w:p>
    <w:p w14:paraId="29D7EB76" w14:textId="5B70E083" w:rsidR="009F672D" w:rsidRDefault="009F672D" w:rsidP="009F672D">
      <w:pPr>
        <w:spacing w:line="240" w:lineRule="auto"/>
      </w:pPr>
    </w:p>
    <w:p w14:paraId="1461E8D8" w14:textId="22039087" w:rsidR="009F672D" w:rsidRDefault="009F672D" w:rsidP="009F672D">
      <w:pPr>
        <w:spacing w:line="240" w:lineRule="auto"/>
      </w:pPr>
      <w:r>
        <w:t>Preprocessors: #define, #include, #undef, #ifdef, #ifndef, #if, #else, #elif, #endif, #error, #pragma, __DATE__, __TIME__, __FILE__, __LINE__, __STDC__</w:t>
      </w:r>
    </w:p>
    <w:p w14:paraId="0B4A86B2" w14:textId="451E0EF7" w:rsidR="009F672D" w:rsidRDefault="009F672D" w:rsidP="009F672D">
      <w:pPr>
        <w:spacing w:line="240" w:lineRule="auto"/>
      </w:pPr>
    </w:p>
    <w:p w14:paraId="2D30EB54" w14:textId="77777777" w:rsidR="009F672D" w:rsidRDefault="009F672D" w:rsidP="009F672D">
      <w:pPr>
        <w:spacing w:line="240" w:lineRule="auto"/>
      </w:pPr>
    </w:p>
    <w:p w14:paraId="56B682CC" w14:textId="2FBAE9D7" w:rsidR="00CF4C05" w:rsidRPr="00CF4C05" w:rsidRDefault="00CF4C05" w:rsidP="00CF4C05">
      <w:pPr>
        <w:rPr>
          <w:b/>
          <w:bCs/>
        </w:rPr>
      </w:pPr>
      <w:r w:rsidRPr="00CF4C05">
        <w:rPr>
          <w:b/>
          <w:bCs/>
        </w:rPr>
        <w:t>Strings</w:t>
      </w:r>
    </w:p>
    <w:p w14:paraId="32C4A640" w14:textId="77777777" w:rsidR="00CF4C05" w:rsidRDefault="00CF4C05" w:rsidP="00CF4C05">
      <w:pPr>
        <w:rPr>
          <w:lang w:eastAsia="zh-CN"/>
        </w:rPr>
      </w:pPr>
      <w:r>
        <w:rPr>
          <w:lang w:eastAsia="zh-CN"/>
        </w:rPr>
        <w:t xml:space="preserve">“hello,” </w:t>
      </w:r>
      <w:proofErr w:type="gramStart"/>
      <w:r>
        <w:rPr>
          <w:lang w:eastAsia="zh-CN"/>
        </w:rPr>
        <w:t>“ dear</w:t>
      </w:r>
      <w:proofErr w:type="gramEnd"/>
      <w:r>
        <w:rPr>
          <w:lang w:eastAsia="zh-CN"/>
        </w:rPr>
        <w:t>”</w:t>
      </w:r>
    </w:p>
    <w:p w14:paraId="3D2AAC6F" w14:textId="77777777" w:rsidR="00CF4C05" w:rsidRDefault="00CF4C05" w:rsidP="00CF4C05">
      <w:pPr>
        <w:rPr>
          <w:lang w:eastAsia="zh-CN"/>
        </w:rPr>
      </w:pPr>
      <w:r>
        <w:rPr>
          <w:lang w:eastAsia="zh-CN"/>
        </w:rPr>
        <w:t>“</w:t>
      </w:r>
      <w:proofErr w:type="gramStart"/>
      <w:r>
        <w:rPr>
          <w:lang w:eastAsia="zh-CN"/>
        </w:rPr>
        <w:t>hello</w:t>
      </w:r>
      <w:proofErr w:type="gramEnd"/>
      <w:r>
        <w:rPr>
          <w:lang w:eastAsia="zh-CN"/>
        </w:rPr>
        <w:t>, \</w:t>
      </w:r>
    </w:p>
    <w:p w14:paraId="2925E73B" w14:textId="77777777" w:rsidR="00CF4C05" w:rsidRDefault="00CF4C05" w:rsidP="00CF4C05">
      <w:pPr>
        <w:rPr>
          <w:lang w:eastAsia="zh-CN"/>
        </w:rPr>
      </w:pPr>
      <w:r>
        <w:rPr>
          <w:lang w:eastAsia="zh-CN"/>
        </w:rPr>
        <w:t>dear”</w:t>
      </w:r>
    </w:p>
    <w:p w14:paraId="2E249229" w14:textId="77777777" w:rsidR="00CF4C05" w:rsidRDefault="00CF4C05" w:rsidP="00CF4C05"/>
    <w:p w14:paraId="4C07EC8F" w14:textId="77777777" w:rsidR="00CF4C05" w:rsidRDefault="00CF4C05" w:rsidP="00CF4C05">
      <w:pPr>
        <w:spacing w:line="240" w:lineRule="auto"/>
      </w:pPr>
      <w:proofErr w:type="spellStart"/>
      <w:r>
        <w:t>NSString</w:t>
      </w:r>
      <w:proofErr w:type="spellEnd"/>
      <w:r>
        <w:t>* s1 = @"hello";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B2AA5">
        <w:rPr>
          <w:color w:val="00B050"/>
        </w:rPr>
        <w:t xml:space="preserve">// </w:t>
      </w:r>
      <w:proofErr w:type="spellStart"/>
      <w:r>
        <w:rPr>
          <w:color w:val="00B050"/>
        </w:rPr>
        <w:t>NS</w:t>
      </w:r>
      <w:r w:rsidRPr="008B2AA5">
        <w:rPr>
          <w:color w:val="00B050"/>
        </w:rPr>
        <w:t>String</w:t>
      </w:r>
      <w:proofErr w:type="spellEnd"/>
    </w:p>
    <w:p w14:paraId="670B1698" w14:textId="77777777" w:rsidR="00CF4C05" w:rsidRDefault="00CF4C05" w:rsidP="00CF4C05">
      <w:pPr>
        <w:spacing w:line="240" w:lineRule="auto"/>
      </w:pPr>
      <w:proofErr w:type="spellStart"/>
      <w:proofErr w:type="gramStart"/>
      <w:r w:rsidRPr="00CF4C05">
        <w:t>NSLog</w:t>
      </w:r>
      <w:proofErr w:type="spellEnd"/>
      <w:r w:rsidRPr="00CF4C05">
        <w:t>(</w:t>
      </w:r>
      <w:proofErr w:type="gramEnd"/>
      <w:r w:rsidRPr="00CF4C05">
        <w:t xml:space="preserve">@"Greeting message: %@\n", </w:t>
      </w:r>
      <w:r>
        <w:t>s1</w:t>
      </w:r>
      <w:r w:rsidRPr="00CF4C05">
        <w:t xml:space="preserve"> );</w:t>
      </w:r>
    </w:p>
    <w:p w14:paraId="2F6EAD98" w14:textId="77777777" w:rsidR="00CF4C05" w:rsidRDefault="00CF4C05" w:rsidP="00CF4C05">
      <w:pPr>
        <w:spacing w:line="240" w:lineRule="auto"/>
      </w:pPr>
    </w:p>
    <w:p w14:paraId="44067B08" w14:textId="34384857" w:rsidR="00CF4C05" w:rsidRPr="00CF4C05" w:rsidRDefault="00CF4C05" w:rsidP="00CF4C05">
      <w:pPr>
        <w:spacing w:line="240" w:lineRule="auto"/>
      </w:pPr>
      <w:proofErr w:type="spellStart"/>
      <w:r w:rsidRPr="00CF4C05">
        <w:t>NSString</w:t>
      </w:r>
      <w:proofErr w:type="spellEnd"/>
      <w:r w:rsidRPr="00CF4C05">
        <w:t>* s3 = [[</w:t>
      </w:r>
      <w:proofErr w:type="spellStart"/>
      <w:r w:rsidRPr="00CF4C05">
        <w:t>NSString</w:t>
      </w:r>
      <w:proofErr w:type="spellEnd"/>
      <w:r w:rsidRPr="00CF4C05">
        <w:t xml:space="preserve"> </w:t>
      </w:r>
      <w:proofErr w:type="spellStart"/>
      <w:r w:rsidRPr="00CF4C05">
        <w:t>alloc</w:t>
      </w:r>
      <w:proofErr w:type="spellEnd"/>
      <w:r w:rsidRPr="00CF4C05">
        <w:t xml:space="preserve">] </w:t>
      </w:r>
      <w:proofErr w:type="spellStart"/>
      <w:proofErr w:type="gramStart"/>
      <w:r w:rsidRPr="00CF4C05">
        <w:t>initWithFormat</w:t>
      </w:r>
      <w:proofErr w:type="spellEnd"/>
      <w:r w:rsidRPr="00CF4C05">
        <w:t>:@</w:t>
      </w:r>
      <w:proofErr w:type="gramEnd"/>
      <w:r w:rsidRPr="00CF4C05">
        <w:t>"%@ %@",s1,s2];</w:t>
      </w:r>
      <w:r w:rsidRPr="00CF4C05">
        <w:tab/>
      </w:r>
      <w:r w:rsidR="00C77D1A">
        <w:tab/>
      </w:r>
      <w:r w:rsidRPr="00CF4C05">
        <w:t>//</w:t>
      </w:r>
      <w:r>
        <w:t>s1 s2</w:t>
      </w:r>
    </w:p>
    <w:p w14:paraId="47AAC171" w14:textId="15F13124" w:rsidR="00CF4C05" w:rsidRDefault="00CF4C05" w:rsidP="00CF4C05">
      <w:pPr>
        <w:spacing w:line="240" w:lineRule="auto"/>
      </w:pPr>
    </w:p>
    <w:p w14:paraId="60F6F43D" w14:textId="7D04B0E8" w:rsidR="00F26048" w:rsidRDefault="00F26048" w:rsidP="00CF4C05">
      <w:pPr>
        <w:spacing w:line="240" w:lineRule="auto"/>
      </w:pPr>
    </w:p>
    <w:p w14:paraId="3803B1F0" w14:textId="7AF9E5F1" w:rsidR="00F26048" w:rsidRDefault="00F26048" w:rsidP="00CF4C05">
      <w:pPr>
        <w:spacing w:line="240" w:lineRule="auto"/>
      </w:pPr>
      <w:r w:rsidRPr="00F26048">
        <w:t xml:space="preserve">Square *square = [[Square </w:t>
      </w:r>
      <w:proofErr w:type="spellStart"/>
      <w:proofErr w:type="gramStart"/>
      <w:r w:rsidRPr="00F26048">
        <w:t>alloc</w:t>
      </w:r>
      <w:proofErr w:type="spellEnd"/>
      <w:r w:rsidRPr="00F26048">
        <w:t>]</w:t>
      </w:r>
      <w:proofErr w:type="spellStart"/>
      <w:r w:rsidRPr="00F26048">
        <w:t>init</w:t>
      </w:r>
      <w:proofErr w:type="spellEnd"/>
      <w:proofErr w:type="gramEnd"/>
      <w:r w:rsidRPr="00F26048">
        <w:t>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6048">
        <w:rPr>
          <w:color w:val="00B050"/>
        </w:rPr>
        <w:t xml:space="preserve">// </w:t>
      </w:r>
      <w:proofErr w:type="spellStart"/>
      <w:r w:rsidRPr="00F26048">
        <w:rPr>
          <w:color w:val="00B050"/>
        </w:rPr>
        <w:t>NSArray</w:t>
      </w:r>
      <w:proofErr w:type="spellEnd"/>
    </w:p>
    <w:p w14:paraId="1674AE9B" w14:textId="6587F909" w:rsidR="00F26048" w:rsidRDefault="00F26048" w:rsidP="00CF4C05">
      <w:pPr>
        <w:spacing w:line="240" w:lineRule="auto"/>
      </w:pPr>
      <w:r w:rsidRPr="00F26048">
        <w:t xml:space="preserve">Rectangle *rectangle = [[Rectangle </w:t>
      </w:r>
      <w:proofErr w:type="spellStart"/>
      <w:proofErr w:type="gramStart"/>
      <w:r w:rsidRPr="00F26048">
        <w:t>alloc</w:t>
      </w:r>
      <w:proofErr w:type="spellEnd"/>
      <w:r w:rsidRPr="00F26048">
        <w:t>]</w:t>
      </w:r>
      <w:proofErr w:type="spellStart"/>
      <w:r w:rsidRPr="00F26048">
        <w:t>init</w:t>
      </w:r>
      <w:proofErr w:type="spellEnd"/>
      <w:proofErr w:type="gramEnd"/>
      <w:r w:rsidRPr="00F26048">
        <w:t>];</w:t>
      </w:r>
    </w:p>
    <w:p w14:paraId="2C69C93A" w14:textId="084DD4A3" w:rsidR="00F26048" w:rsidRDefault="00F26048" w:rsidP="00CF4C05">
      <w:pPr>
        <w:spacing w:line="240" w:lineRule="auto"/>
      </w:pPr>
      <w:proofErr w:type="spellStart"/>
      <w:r w:rsidRPr="00F26048">
        <w:t>NSArray</w:t>
      </w:r>
      <w:proofErr w:type="spellEnd"/>
      <w:r w:rsidRPr="00F26048">
        <w:t xml:space="preserve"> *shapes = [[</w:t>
      </w:r>
      <w:proofErr w:type="spellStart"/>
      <w:r w:rsidRPr="00F26048">
        <w:t>NSArray</w:t>
      </w:r>
      <w:proofErr w:type="spellEnd"/>
      <w:r w:rsidRPr="00F26048">
        <w:t xml:space="preserve"> </w:t>
      </w:r>
      <w:proofErr w:type="spellStart"/>
      <w:proofErr w:type="gramStart"/>
      <w:r w:rsidRPr="00F26048">
        <w:t>alloc</w:t>
      </w:r>
      <w:proofErr w:type="spellEnd"/>
      <w:r w:rsidRPr="00F26048">
        <w:t>]</w:t>
      </w:r>
      <w:proofErr w:type="spellStart"/>
      <w:r w:rsidRPr="00F26048">
        <w:t>initWithObjects</w:t>
      </w:r>
      <w:proofErr w:type="spellEnd"/>
      <w:proofErr w:type="gramEnd"/>
      <w:r w:rsidRPr="00F26048">
        <w:t xml:space="preserve">: square, </w:t>
      </w:r>
      <w:proofErr w:type="spellStart"/>
      <w:r w:rsidRPr="00F26048">
        <w:t>rectangle,nil</w:t>
      </w:r>
      <w:proofErr w:type="spellEnd"/>
      <w:r w:rsidRPr="00F26048">
        <w:t>];</w:t>
      </w:r>
    </w:p>
    <w:p w14:paraId="6993539A" w14:textId="1C7631B1" w:rsidR="00F26048" w:rsidRDefault="00F26048" w:rsidP="00F26048">
      <w:pPr>
        <w:spacing w:line="240" w:lineRule="auto"/>
      </w:pPr>
      <w:r>
        <w:t xml:space="preserve">id object1 = [shapes </w:t>
      </w:r>
      <w:proofErr w:type="spellStart"/>
      <w:proofErr w:type="gramStart"/>
      <w:r>
        <w:t>objectAtIndex:i</w:t>
      </w:r>
      <w:proofErr w:type="spellEnd"/>
      <w:proofErr w:type="gramEnd"/>
      <w:r>
        <w:t>];</w:t>
      </w:r>
    </w:p>
    <w:p w14:paraId="76D97AF1" w14:textId="77777777" w:rsidR="00F26048" w:rsidRDefault="00F26048" w:rsidP="00F26048">
      <w:pPr>
        <w:spacing w:line="240" w:lineRule="auto"/>
      </w:pPr>
      <w:r>
        <w:t xml:space="preserve">[object1 </w:t>
      </w:r>
      <w:proofErr w:type="spellStart"/>
      <w:r>
        <w:t>printArea</w:t>
      </w:r>
      <w:proofErr w:type="spellEnd"/>
      <w:proofErr w:type="gramStart"/>
      <w:r>
        <w:t>];</w:t>
      </w:r>
      <w:proofErr w:type="gramEnd"/>
    </w:p>
    <w:p w14:paraId="4D4FA8FB" w14:textId="3E47FFC2" w:rsidR="00CF4C05" w:rsidRDefault="00CF4C05" w:rsidP="0016378F"/>
    <w:p w14:paraId="6B2B7D2E" w14:textId="416D1CA8" w:rsidR="00E2503A" w:rsidRDefault="00E2503A" w:rsidP="0016378F">
      <w:pPr>
        <w:rPr>
          <w:lang w:eastAsia="zh-CN"/>
        </w:rPr>
      </w:pPr>
      <w:proofErr w:type="spellStart"/>
      <w:proofErr w:type="gramStart"/>
      <w:r w:rsidRPr="00E2503A">
        <w:t>NSLog</w:t>
      </w:r>
      <w:proofErr w:type="spellEnd"/>
      <w:r w:rsidRPr="00E2503A">
        <w:t>(</w:t>
      </w:r>
      <w:proofErr w:type="gramEnd"/>
      <w:r w:rsidRPr="00E2503A">
        <w:t>@"Hello, World! \n");</w:t>
      </w:r>
      <w:r>
        <w:tab/>
      </w:r>
      <w:r>
        <w:tab/>
      </w:r>
      <w:r>
        <w:tab/>
      </w:r>
      <w:r w:rsidRPr="00E2503A">
        <w:rPr>
          <w:color w:val="00B050"/>
        </w:rPr>
        <w:t xml:space="preserve">// </w:t>
      </w:r>
      <w:r w:rsidRPr="00E2503A">
        <w:rPr>
          <w:rFonts w:hint="eastAsia"/>
          <w:color w:val="00B050"/>
          <w:lang w:eastAsia="zh-CN"/>
        </w:rPr>
        <w:t>同</w:t>
      </w:r>
      <w:proofErr w:type="spellStart"/>
      <w:proofErr w:type="gramStart"/>
      <w:r w:rsidRPr="00E2503A">
        <w:rPr>
          <w:rFonts w:hint="eastAsia"/>
          <w:color w:val="00B050"/>
          <w:lang w:eastAsia="zh-CN"/>
        </w:rPr>
        <w:t>p</w:t>
      </w:r>
      <w:r w:rsidRPr="00E2503A">
        <w:rPr>
          <w:color w:val="00B050"/>
          <w:lang w:eastAsia="zh-CN"/>
        </w:rPr>
        <w:t>rintf</w:t>
      </w:r>
      <w:proofErr w:type="spellEnd"/>
      <w:r w:rsidRPr="00E2503A">
        <w:rPr>
          <w:color w:val="00B050"/>
          <w:lang w:eastAsia="zh-CN"/>
        </w:rPr>
        <w:t>(</w:t>
      </w:r>
      <w:proofErr w:type="gramEnd"/>
      <w:r w:rsidRPr="00E2503A">
        <w:rPr>
          <w:color w:val="00B050"/>
          <w:lang w:eastAsia="zh-CN"/>
        </w:rPr>
        <w:t>)</w:t>
      </w:r>
    </w:p>
    <w:p w14:paraId="608EBF60" w14:textId="21E0DED0" w:rsidR="00553059" w:rsidRDefault="00553059" w:rsidP="0016378F"/>
    <w:p w14:paraId="4AD08856" w14:textId="240B2D05" w:rsidR="00944576" w:rsidRPr="00944576" w:rsidRDefault="00944576" w:rsidP="0016378F">
      <w:pPr>
        <w:rPr>
          <w:b/>
          <w:bCs/>
        </w:rPr>
      </w:pPr>
      <w:r w:rsidRPr="00944576">
        <w:rPr>
          <w:b/>
          <w:bCs/>
        </w:rPr>
        <w:t>Method</w:t>
      </w:r>
    </w:p>
    <w:p w14:paraId="2C7AA4A8" w14:textId="7259C381" w:rsidR="00A34913" w:rsidRPr="00944576" w:rsidRDefault="00A34913" w:rsidP="00A34913">
      <w:pPr>
        <w:spacing w:line="240" w:lineRule="auto"/>
        <w:rPr>
          <w:color w:val="00B050"/>
        </w:rPr>
      </w:pPr>
      <w:r w:rsidRPr="00944576">
        <w:rPr>
          <w:color w:val="00B050"/>
        </w:rPr>
        <w:t>// method declaration</w:t>
      </w:r>
    </w:p>
    <w:p w14:paraId="3AF2AB35" w14:textId="77777777" w:rsidR="00A34913" w:rsidRDefault="00A34913" w:rsidP="00A34913">
      <w:pPr>
        <w:spacing w:line="240" w:lineRule="auto"/>
      </w:pPr>
      <w:r>
        <w:t>- (</w:t>
      </w:r>
      <w:proofErr w:type="spellStart"/>
      <w:r>
        <w:t>return_type</w:t>
      </w:r>
      <w:proofErr w:type="spellEnd"/>
      <w:r>
        <w:t xml:space="preserve">) </w:t>
      </w:r>
      <w:proofErr w:type="spellStart"/>
      <w:r>
        <w:t>function_name</w:t>
      </w:r>
      <w:proofErr w:type="spellEnd"/>
      <w:r>
        <w:t>:( argumentType</w:t>
      </w:r>
      <w:proofErr w:type="gramStart"/>
      <w:r>
        <w:t>1 )argumentName</w:t>
      </w:r>
      <w:proofErr w:type="gramEnd"/>
      <w:r>
        <w:t xml:space="preserve">1 </w:t>
      </w:r>
    </w:p>
    <w:p w14:paraId="0A9EF45D" w14:textId="77777777" w:rsidR="00A34913" w:rsidRDefault="00A34913" w:rsidP="00A34913">
      <w:pPr>
        <w:spacing w:line="240" w:lineRule="auto"/>
      </w:pPr>
      <w:r>
        <w:t>joiningArgument2:( argumentType</w:t>
      </w:r>
      <w:proofErr w:type="gramStart"/>
      <w:r>
        <w:t>2 )argumentName</w:t>
      </w:r>
      <w:proofErr w:type="gramEnd"/>
      <w:r>
        <w:t xml:space="preserve">2 ... </w:t>
      </w:r>
    </w:p>
    <w:p w14:paraId="78AE24CB" w14:textId="0F113AAD" w:rsidR="00A34913" w:rsidRDefault="00A34913" w:rsidP="00A34913">
      <w:pPr>
        <w:spacing w:line="240" w:lineRule="auto"/>
      </w:pPr>
      <w:proofErr w:type="spellStart"/>
      <w:r>
        <w:t>joiningArgumentn</w:t>
      </w:r>
      <w:proofErr w:type="spellEnd"/>
      <w:r>
        <w:t xml:space="preserve">:( </w:t>
      </w:r>
      <w:proofErr w:type="spellStart"/>
      <w:proofErr w:type="gramStart"/>
      <w:r>
        <w:t>argumentTypen</w:t>
      </w:r>
      <w:proofErr w:type="spellEnd"/>
      <w:r>
        <w:t xml:space="preserve"> )</w:t>
      </w:r>
      <w:proofErr w:type="spellStart"/>
      <w:r>
        <w:t>argumentNamen</w:t>
      </w:r>
      <w:proofErr w:type="spellEnd"/>
      <w:proofErr w:type="gramEnd"/>
      <w:r>
        <w:t>;</w:t>
      </w:r>
    </w:p>
    <w:p w14:paraId="51F793FF" w14:textId="21F58F74" w:rsidR="00A34913" w:rsidRDefault="00A34913" w:rsidP="00A34913">
      <w:pPr>
        <w:spacing w:line="240" w:lineRule="auto"/>
      </w:pPr>
    </w:p>
    <w:p w14:paraId="648D2B9B" w14:textId="6C7C5471" w:rsidR="00A34913" w:rsidRPr="00944576" w:rsidRDefault="00A34913" w:rsidP="00A34913">
      <w:pPr>
        <w:spacing w:line="240" w:lineRule="auto"/>
        <w:rPr>
          <w:color w:val="00B050"/>
        </w:rPr>
      </w:pPr>
      <w:r w:rsidRPr="00944576">
        <w:rPr>
          <w:color w:val="00B050"/>
        </w:rPr>
        <w:t xml:space="preserve">// method definition </w:t>
      </w:r>
    </w:p>
    <w:p w14:paraId="08240BC0" w14:textId="33C970C2" w:rsidR="00A34913" w:rsidRDefault="00A34913" w:rsidP="00A34913">
      <w:pPr>
        <w:spacing w:line="240" w:lineRule="auto"/>
      </w:pPr>
      <w:r>
        <w:t>- (</w:t>
      </w:r>
      <w:proofErr w:type="spellStart"/>
      <w:r>
        <w:t>return_type</w:t>
      </w:r>
      <w:proofErr w:type="spellEnd"/>
      <w:r>
        <w:t xml:space="preserve">) </w:t>
      </w:r>
      <w:proofErr w:type="spellStart"/>
      <w:r>
        <w:t>method_name</w:t>
      </w:r>
      <w:proofErr w:type="spellEnd"/>
      <w:r>
        <w:t>:( argumentType</w:t>
      </w:r>
      <w:proofErr w:type="gramStart"/>
      <w:r>
        <w:t>1 )argumentName</w:t>
      </w:r>
      <w:proofErr w:type="gramEnd"/>
      <w:r>
        <w:t xml:space="preserve">1 </w:t>
      </w:r>
    </w:p>
    <w:p w14:paraId="69E384A9" w14:textId="2D2E6616" w:rsidR="00A34913" w:rsidRDefault="00A34913" w:rsidP="00A34913">
      <w:pPr>
        <w:spacing w:line="240" w:lineRule="auto"/>
      </w:pPr>
      <w:r>
        <w:t>joiningArgument2:( argumentType</w:t>
      </w:r>
      <w:proofErr w:type="gramStart"/>
      <w:r>
        <w:t>2)argumentName</w:t>
      </w:r>
      <w:proofErr w:type="gramEnd"/>
      <w:r>
        <w:t xml:space="preserve">2 ... </w:t>
      </w:r>
    </w:p>
    <w:p w14:paraId="58654546" w14:textId="680F1422" w:rsidR="00A34913" w:rsidRDefault="00A34913" w:rsidP="00A34913">
      <w:pPr>
        <w:spacing w:line="240" w:lineRule="auto"/>
      </w:pPr>
      <w:proofErr w:type="spellStart"/>
      <w:r>
        <w:t>joiningArgumentn</w:t>
      </w:r>
      <w:proofErr w:type="spellEnd"/>
      <w:r>
        <w:t xml:space="preserve">:( </w:t>
      </w:r>
      <w:proofErr w:type="spellStart"/>
      <w:proofErr w:type="gramStart"/>
      <w:r>
        <w:t>argumentTypen</w:t>
      </w:r>
      <w:proofErr w:type="spellEnd"/>
      <w:r>
        <w:t>)</w:t>
      </w:r>
      <w:proofErr w:type="spellStart"/>
      <w:r>
        <w:t>argumentNamen</w:t>
      </w:r>
      <w:proofErr w:type="spellEnd"/>
      <w:proofErr w:type="gramEnd"/>
      <w:r>
        <w:t xml:space="preserve"> {</w:t>
      </w:r>
    </w:p>
    <w:p w14:paraId="401F6E43" w14:textId="5B8B495F" w:rsidR="00A34913" w:rsidRDefault="00A34913" w:rsidP="00A34913">
      <w:pPr>
        <w:spacing w:line="240" w:lineRule="auto"/>
      </w:pPr>
      <w:r>
        <w:lastRenderedPageBreak/>
        <w:t xml:space="preserve">        body of the function</w:t>
      </w:r>
    </w:p>
    <w:p w14:paraId="7583A6BE" w14:textId="78C06FA7" w:rsidR="00A34913" w:rsidRDefault="00A34913" w:rsidP="00A34913">
      <w:pPr>
        <w:spacing w:line="240" w:lineRule="auto"/>
      </w:pPr>
      <w:r>
        <w:t>}</w:t>
      </w:r>
    </w:p>
    <w:p w14:paraId="09885C92" w14:textId="51573EFC" w:rsidR="00A34913" w:rsidRDefault="00A34913" w:rsidP="00A34913">
      <w:pPr>
        <w:spacing w:line="240" w:lineRule="auto"/>
      </w:pPr>
    </w:p>
    <w:p w14:paraId="668783E5" w14:textId="1CCBCBD4" w:rsidR="00A34913" w:rsidRPr="00BC1A5D" w:rsidRDefault="00A34913" w:rsidP="00A34913">
      <w:pPr>
        <w:spacing w:line="240" w:lineRule="auto"/>
      </w:pPr>
      <w:r w:rsidRPr="00BC1A5D">
        <w:t>-</w:t>
      </w:r>
      <w:r w:rsidR="00BC1A5D" w:rsidRPr="00BC1A5D">
        <w:t xml:space="preserve"> </w:t>
      </w:r>
      <w:r w:rsidRPr="00BC1A5D">
        <w:t>(int) max:(</w:t>
      </w:r>
      <w:proofErr w:type="gramStart"/>
      <w:r w:rsidRPr="00BC1A5D">
        <w:t>int)num</w:t>
      </w:r>
      <w:proofErr w:type="gramEnd"/>
      <w:r w:rsidRPr="00BC1A5D">
        <w:t>1 andNum2:(int)num2;</w:t>
      </w:r>
      <w:r w:rsidRPr="00BC1A5D">
        <w:tab/>
      </w:r>
      <w:r w:rsidRPr="00BC1A5D">
        <w:tab/>
      </w:r>
      <w:r w:rsidRPr="00BC1A5D">
        <w:rPr>
          <w:color w:val="00B050"/>
        </w:rPr>
        <w:t>// method declaration</w:t>
      </w:r>
    </w:p>
    <w:p w14:paraId="608F8409" w14:textId="490875AA" w:rsidR="00A34913" w:rsidRPr="00A34913" w:rsidRDefault="00A34913" w:rsidP="00A34913">
      <w:pPr>
        <w:spacing w:line="240" w:lineRule="auto"/>
        <w:rPr>
          <w:color w:val="00B050"/>
        </w:rPr>
      </w:pPr>
      <w:r w:rsidRPr="00A34913">
        <w:t xml:space="preserve">- (int) max:(int) num1 </w:t>
      </w:r>
      <w:proofErr w:type="spellStart"/>
      <w:r w:rsidRPr="00A34913">
        <w:t>secondNumber</w:t>
      </w:r>
      <w:proofErr w:type="spellEnd"/>
      <w:r w:rsidRPr="00A34913">
        <w:t>:(int) num2 {</w:t>
      </w:r>
      <w:r>
        <w:tab/>
      </w:r>
      <w:r w:rsidRPr="00A34913">
        <w:rPr>
          <w:color w:val="00B050"/>
        </w:rPr>
        <w:t>// method definition</w:t>
      </w:r>
    </w:p>
    <w:p w14:paraId="254A5F8B" w14:textId="7402F585" w:rsidR="00A34913" w:rsidRPr="00A34913" w:rsidRDefault="00A34913" w:rsidP="00A34913">
      <w:pPr>
        <w:spacing w:line="240" w:lineRule="auto"/>
        <w:rPr>
          <w:lang w:val="de-DE"/>
        </w:rPr>
      </w:pPr>
      <w:r w:rsidRPr="00A34913">
        <w:t xml:space="preserve">        </w:t>
      </w:r>
      <w:proofErr w:type="spellStart"/>
      <w:r>
        <w:rPr>
          <w:lang w:val="de-DE"/>
        </w:rPr>
        <w:t>return</w:t>
      </w:r>
      <w:proofErr w:type="spellEnd"/>
      <w:r w:rsidRPr="00A34913">
        <w:rPr>
          <w:lang w:val="de-DE"/>
        </w:rPr>
        <w:t xml:space="preserve"> num1 &gt; num</w:t>
      </w:r>
      <w:proofErr w:type="gramStart"/>
      <w:r w:rsidRPr="00A34913">
        <w:rPr>
          <w:lang w:val="de-DE"/>
        </w:rPr>
        <w:t>2 ?</w:t>
      </w:r>
      <w:proofErr w:type="gramEnd"/>
      <w:r w:rsidRPr="00A34913">
        <w:rPr>
          <w:lang w:val="de-DE"/>
        </w:rPr>
        <w:t xml:space="preserve"> n</w:t>
      </w:r>
      <w:r>
        <w:rPr>
          <w:lang w:val="de-DE"/>
        </w:rPr>
        <w:t>um1 : num2;</w:t>
      </w:r>
    </w:p>
    <w:p w14:paraId="49BC3F4F" w14:textId="03A0C539" w:rsidR="00A34913" w:rsidRPr="00A34913" w:rsidRDefault="00A34913" w:rsidP="00A34913">
      <w:pPr>
        <w:spacing w:line="240" w:lineRule="auto"/>
        <w:rPr>
          <w:lang w:val="de-DE"/>
        </w:rPr>
      </w:pPr>
      <w:r w:rsidRPr="00A34913">
        <w:rPr>
          <w:lang w:val="de-DE"/>
        </w:rPr>
        <w:t>}</w:t>
      </w:r>
    </w:p>
    <w:p w14:paraId="29E8EA28" w14:textId="0ECEA2FF" w:rsidR="00A34913" w:rsidRDefault="00A34913" w:rsidP="00A34913">
      <w:pPr>
        <w:spacing w:line="240" w:lineRule="auto"/>
        <w:rPr>
          <w:lang w:val="de-DE"/>
        </w:rPr>
      </w:pPr>
    </w:p>
    <w:p w14:paraId="284FBE45" w14:textId="67A25F79" w:rsidR="00944576" w:rsidRPr="00944576" w:rsidRDefault="00944576" w:rsidP="00A34913">
      <w:pPr>
        <w:spacing w:line="240" w:lineRule="auto"/>
        <w:rPr>
          <w:b/>
          <w:bCs/>
        </w:rPr>
      </w:pPr>
      <w:r w:rsidRPr="00944576">
        <w:rPr>
          <w:b/>
          <w:bCs/>
        </w:rPr>
        <w:t>Blocks like closures or lambdas</w:t>
      </w:r>
    </w:p>
    <w:p w14:paraId="67521E0F" w14:textId="1AE3AE86" w:rsidR="00944576" w:rsidRPr="00944576" w:rsidRDefault="00944576" w:rsidP="00A34913">
      <w:pPr>
        <w:spacing w:line="240" w:lineRule="auto"/>
      </w:pPr>
      <w:proofErr w:type="spellStart"/>
      <w:r w:rsidRPr="00944576">
        <w:t>returntype</w:t>
      </w:r>
      <w:proofErr w:type="spellEnd"/>
      <w:r w:rsidRPr="00944576">
        <w:t xml:space="preserve"> (^</w:t>
      </w:r>
      <w:proofErr w:type="spellStart"/>
      <w:proofErr w:type="gramStart"/>
      <w:r w:rsidRPr="00944576">
        <w:t>blockName</w:t>
      </w:r>
      <w:proofErr w:type="spellEnd"/>
      <w:r w:rsidRPr="00944576">
        <w:t>)(</w:t>
      </w:r>
      <w:proofErr w:type="spellStart"/>
      <w:proofErr w:type="gramEnd"/>
      <w:r w:rsidRPr="00944576">
        <w:t>argumentType</w:t>
      </w:r>
      <w:proofErr w:type="spellEnd"/>
      <w:r w:rsidRPr="00944576">
        <w:t>);</w:t>
      </w:r>
      <w:r>
        <w:tab/>
      </w:r>
      <w:r>
        <w:tab/>
        <w:t>// block declaration</w:t>
      </w:r>
    </w:p>
    <w:p w14:paraId="3327A2B7" w14:textId="2BAB1131" w:rsidR="006E7494" w:rsidRDefault="00944576" w:rsidP="00944576">
      <w:proofErr w:type="spellStart"/>
      <w:r>
        <w:t>returntype</w:t>
      </w:r>
      <w:proofErr w:type="spellEnd"/>
      <w:r>
        <w:t xml:space="preserve"> (^</w:t>
      </w:r>
      <w:proofErr w:type="spellStart"/>
      <w:proofErr w:type="gramStart"/>
      <w:r>
        <w:t>blockName</w:t>
      </w:r>
      <w:proofErr w:type="spellEnd"/>
      <w:r>
        <w:t>)(</w:t>
      </w:r>
      <w:proofErr w:type="spellStart"/>
      <w:proofErr w:type="gramEnd"/>
      <w:r>
        <w:t>argumentType</w:t>
      </w:r>
      <w:proofErr w:type="spellEnd"/>
      <w:r>
        <w:t>)= ^{…};</w:t>
      </w:r>
      <w:r>
        <w:tab/>
        <w:t>// block implementation</w:t>
      </w:r>
    </w:p>
    <w:p w14:paraId="0B388FB3" w14:textId="77777777" w:rsidR="00944576" w:rsidRDefault="00944576" w:rsidP="00944576">
      <w:pPr>
        <w:spacing w:line="240" w:lineRule="auto"/>
      </w:pPr>
      <w:r>
        <w:t>typedef void (^</w:t>
      </w:r>
      <w:proofErr w:type="spellStart"/>
      <w:proofErr w:type="gramStart"/>
      <w:r w:rsidRPr="00944576">
        <w:rPr>
          <w:b/>
          <w:bCs/>
        </w:rPr>
        <w:t>CompletionBlock</w:t>
      </w:r>
      <w:proofErr w:type="spellEnd"/>
      <w:r>
        <w:t>)(</w:t>
      </w:r>
      <w:proofErr w:type="gramEnd"/>
      <w:r>
        <w:t>);</w:t>
      </w:r>
    </w:p>
    <w:p w14:paraId="13ED8379" w14:textId="77777777" w:rsidR="00944576" w:rsidRDefault="00944576" w:rsidP="00944576">
      <w:pPr>
        <w:spacing w:line="240" w:lineRule="auto"/>
      </w:pPr>
      <w:r>
        <w:t xml:space="preserve">@interface </w:t>
      </w:r>
      <w:proofErr w:type="spellStart"/>
      <w:proofErr w:type="gramStart"/>
      <w:r>
        <w:t>SampleClass:NSObject</w:t>
      </w:r>
      <w:proofErr w:type="spellEnd"/>
      <w:proofErr w:type="gramEnd"/>
    </w:p>
    <w:p w14:paraId="19D96A56" w14:textId="77777777" w:rsidR="00944576" w:rsidRDefault="00944576" w:rsidP="00944576">
      <w:pPr>
        <w:spacing w:line="240" w:lineRule="auto"/>
      </w:pPr>
      <w:r>
        <w:t>- (void)performActionWithCompletion:(</w:t>
      </w:r>
      <w:proofErr w:type="gramStart"/>
      <w:r w:rsidRPr="00944576">
        <w:rPr>
          <w:b/>
          <w:bCs/>
        </w:rPr>
        <w:t>CompletionBlock</w:t>
      </w:r>
      <w:r>
        <w:t>)completionBlock</w:t>
      </w:r>
      <w:proofErr w:type="gramEnd"/>
      <w:r>
        <w:t>;</w:t>
      </w:r>
    </w:p>
    <w:p w14:paraId="5CBF40DB" w14:textId="44D1339E" w:rsidR="00944576" w:rsidRDefault="00944576" w:rsidP="00944576">
      <w:pPr>
        <w:spacing w:line="240" w:lineRule="auto"/>
      </w:pPr>
      <w:r>
        <w:t>@end</w:t>
      </w:r>
    </w:p>
    <w:p w14:paraId="06FB8424" w14:textId="58FBF061" w:rsidR="00944576" w:rsidRDefault="00944576" w:rsidP="00944576"/>
    <w:p w14:paraId="06DFEB86" w14:textId="670314F8" w:rsidR="00944576" w:rsidRDefault="00944576" w:rsidP="00944576">
      <w:pPr>
        <w:spacing w:line="240" w:lineRule="auto"/>
      </w:pPr>
      <w:r>
        <w:t xml:space="preserve">@implementation </w:t>
      </w:r>
      <w:proofErr w:type="spellStart"/>
      <w:r>
        <w:t>SampleClass</w:t>
      </w:r>
      <w:proofErr w:type="spellEnd"/>
    </w:p>
    <w:p w14:paraId="5DF466F8" w14:textId="7C486D18" w:rsidR="00944576" w:rsidRDefault="00944576" w:rsidP="00944576">
      <w:pPr>
        <w:spacing w:line="240" w:lineRule="auto"/>
      </w:pPr>
      <w:r>
        <w:t>- (void)performActionWithCompletion:(</w:t>
      </w:r>
      <w:proofErr w:type="gramStart"/>
      <w:r w:rsidRPr="00944576">
        <w:rPr>
          <w:b/>
          <w:bCs/>
        </w:rPr>
        <w:t>CompletionBlock</w:t>
      </w:r>
      <w:r>
        <w:t>)completionBlock</w:t>
      </w:r>
      <w:proofErr w:type="gramEnd"/>
      <w:r>
        <w:t xml:space="preserve"> {</w:t>
      </w:r>
    </w:p>
    <w:p w14:paraId="041F2F3C" w14:textId="3DD65816" w:rsidR="00944576" w:rsidRDefault="00944576" w:rsidP="00944576">
      <w:pPr>
        <w:spacing w:line="240" w:lineRule="auto"/>
      </w:pPr>
      <w:r>
        <w:t xml:space="preserve">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@"Action Performed");</w:t>
      </w:r>
    </w:p>
    <w:p w14:paraId="3B63BCEE" w14:textId="27901D39" w:rsidR="00944576" w:rsidRDefault="00944576" w:rsidP="00944576">
      <w:pPr>
        <w:spacing w:line="240" w:lineRule="auto"/>
      </w:pPr>
      <w:r>
        <w:t xml:space="preserve">       </w:t>
      </w:r>
      <w:proofErr w:type="spellStart"/>
      <w:proofErr w:type="gramStart"/>
      <w:r>
        <w:t>completionBlock</w:t>
      </w:r>
      <w:proofErr w:type="spellEnd"/>
      <w:r>
        <w:t>(</w:t>
      </w:r>
      <w:proofErr w:type="gramEnd"/>
      <w:r>
        <w:t>);</w:t>
      </w:r>
    </w:p>
    <w:p w14:paraId="5441B060" w14:textId="5EBDDEB5" w:rsidR="00944576" w:rsidRDefault="00944576" w:rsidP="00944576">
      <w:pPr>
        <w:spacing w:line="240" w:lineRule="auto"/>
      </w:pPr>
      <w:r>
        <w:t>}</w:t>
      </w:r>
    </w:p>
    <w:p w14:paraId="3515BF24" w14:textId="1D5B6310" w:rsidR="00944576" w:rsidRDefault="00944576" w:rsidP="00944576">
      <w:pPr>
        <w:spacing w:line="240" w:lineRule="auto"/>
      </w:pPr>
    </w:p>
    <w:p w14:paraId="55F41C47" w14:textId="5B3BD82B" w:rsidR="00944576" w:rsidRPr="00944576" w:rsidRDefault="00944576" w:rsidP="00944576">
      <w:pPr>
        <w:spacing w:line="240" w:lineRule="auto"/>
        <w:rPr>
          <w:color w:val="00B050"/>
        </w:rPr>
      </w:pPr>
      <w:r w:rsidRPr="00944576">
        <w:rPr>
          <w:color w:val="00B050"/>
        </w:rPr>
        <w:t xml:space="preserve">// client </w:t>
      </w:r>
    </w:p>
    <w:p w14:paraId="65AB305B" w14:textId="77777777" w:rsidR="00944576" w:rsidRDefault="00944576" w:rsidP="00944576">
      <w:pPr>
        <w:spacing w:line="240" w:lineRule="auto"/>
      </w:pPr>
      <w:proofErr w:type="spellStart"/>
      <w:r>
        <w:t>SampleClass</w:t>
      </w:r>
      <w:proofErr w:type="spellEnd"/>
      <w:r>
        <w:t xml:space="preserve"> *</w:t>
      </w:r>
      <w:proofErr w:type="spellStart"/>
      <w:r>
        <w:t>sampleClass</w:t>
      </w:r>
      <w:proofErr w:type="spellEnd"/>
      <w:r>
        <w:t xml:space="preserve"> = [[</w:t>
      </w:r>
      <w:proofErr w:type="spellStart"/>
      <w:r>
        <w:t>SampleClass</w:t>
      </w:r>
      <w:proofErr w:type="spellEnd"/>
      <w:r>
        <w:t xml:space="preserve"> </w:t>
      </w:r>
      <w:proofErr w:type="spellStart"/>
      <w:proofErr w:type="gramStart"/>
      <w:r>
        <w:t>alloc</w:t>
      </w:r>
      <w:proofErr w:type="spellEnd"/>
      <w:r>
        <w:t>]</w:t>
      </w:r>
      <w:proofErr w:type="spellStart"/>
      <w:r>
        <w:t>init</w:t>
      </w:r>
      <w:proofErr w:type="spellEnd"/>
      <w:proofErr w:type="gramEnd"/>
      <w:r>
        <w:t>];</w:t>
      </w:r>
    </w:p>
    <w:p w14:paraId="736AEF84" w14:textId="343625C2" w:rsidR="00944576" w:rsidRDefault="00944576" w:rsidP="00944576">
      <w:pPr>
        <w:spacing w:line="240" w:lineRule="auto"/>
      </w:pPr>
      <w:r>
        <w:t>[</w:t>
      </w:r>
      <w:proofErr w:type="spellStart"/>
      <w:r>
        <w:t>sampleClass</w:t>
      </w:r>
      <w:proofErr w:type="spellEnd"/>
      <w:r>
        <w:t xml:space="preserve"> </w:t>
      </w:r>
      <w:proofErr w:type="spellStart"/>
      <w:proofErr w:type="gramStart"/>
      <w:r>
        <w:t>performActionWithCompletion</w:t>
      </w:r>
      <w:proofErr w:type="spellEnd"/>
      <w:r>
        <w:t>:^</w:t>
      </w:r>
      <w:proofErr w:type="gramEnd"/>
      <w:r>
        <w:t>{</w:t>
      </w:r>
    </w:p>
    <w:p w14:paraId="6873A0B3" w14:textId="5FB0FB69" w:rsidR="00944576" w:rsidRDefault="00944576" w:rsidP="00944576">
      <w:pPr>
        <w:spacing w:line="240" w:lineRule="auto"/>
      </w:pPr>
      <w:r>
        <w:t xml:space="preserve">  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@"Completion is called to intimate action is performed.");</w:t>
      </w:r>
    </w:p>
    <w:p w14:paraId="5ED6372F" w14:textId="22D2A573" w:rsidR="00944576" w:rsidRDefault="00944576" w:rsidP="00944576">
      <w:pPr>
        <w:spacing w:line="240" w:lineRule="auto"/>
      </w:pPr>
      <w:r>
        <w:t>}];</w:t>
      </w:r>
    </w:p>
    <w:p w14:paraId="0621FB02" w14:textId="60A7211D" w:rsidR="00146B5B" w:rsidRDefault="00146B5B" w:rsidP="00944576">
      <w:pPr>
        <w:spacing w:line="240" w:lineRule="auto"/>
      </w:pPr>
    </w:p>
    <w:p w14:paraId="06AE47E1" w14:textId="0E4F785A" w:rsidR="00146B5B" w:rsidRDefault="00146B5B" w:rsidP="0038757A">
      <w:pPr>
        <w:spacing w:line="240" w:lineRule="auto"/>
      </w:pPr>
      <w:r>
        <w:t>Categories</w:t>
      </w:r>
      <w:r w:rsidR="0038757A">
        <w:t xml:space="preserve"> </w:t>
      </w:r>
      <w:r w:rsidR="0038757A">
        <w:rPr>
          <w:rFonts w:hint="eastAsia"/>
          <w:lang w:eastAsia="zh-CN"/>
        </w:rPr>
        <w:t>a</w:t>
      </w:r>
      <w:r w:rsidR="0038757A">
        <w:rPr>
          <w:lang w:eastAsia="zh-CN"/>
        </w:rPr>
        <w:t>nd Extensions</w:t>
      </w:r>
      <w:r>
        <w:t xml:space="preserve"> //</w:t>
      </w:r>
      <w:r>
        <w:rPr>
          <w:rFonts w:hint="eastAsia"/>
          <w:lang w:eastAsia="zh-CN"/>
        </w:rPr>
        <w:t>类似于动态编程，给现有</w:t>
      </w:r>
      <w:r>
        <w:rPr>
          <w:rFonts w:hint="eastAsia"/>
          <w:lang w:eastAsia="zh-CN"/>
        </w:rPr>
        <w:t>c</w:t>
      </w:r>
      <w:r>
        <w:rPr>
          <w:lang w:eastAsia="zh-CN"/>
        </w:rPr>
        <w:t>lass</w:t>
      </w:r>
      <w:r>
        <w:rPr>
          <w:rFonts w:hint="eastAsia"/>
          <w:lang w:eastAsia="zh-CN"/>
        </w:rPr>
        <w:t>添加</w:t>
      </w:r>
      <w:r w:rsidR="0038757A">
        <w:rPr>
          <w:rFonts w:hint="eastAsia"/>
          <w:lang w:eastAsia="zh-CN"/>
        </w:rPr>
        <w:t>方法</w:t>
      </w:r>
    </w:p>
    <w:p w14:paraId="05BA9D9D" w14:textId="77777777" w:rsidR="0038757A" w:rsidRDefault="0038757A" w:rsidP="0038757A">
      <w:pPr>
        <w:spacing w:line="240" w:lineRule="auto"/>
      </w:pPr>
      <w:r>
        <w:t xml:space="preserve">@interface </w:t>
      </w:r>
      <w:proofErr w:type="spellStart"/>
      <w:proofErr w:type="gramStart"/>
      <w:r>
        <w:t>NSString</w:t>
      </w:r>
      <w:proofErr w:type="spellEnd"/>
      <w:r>
        <w:t>(</w:t>
      </w:r>
      <w:proofErr w:type="spellStart"/>
      <w:proofErr w:type="gramEnd"/>
      <w:r>
        <w:t>MyAdditions</w:t>
      </w:r>
      <w:proofErr w:type="spellEnd"/>
      <w:r>
        <w:t>)</w:t>
      </w:r>
    </w:p>
    <w:p w14:paraId="633D49A7" w14:textId="77777777" w:rsidR="0038757A" w:rsidRDefault="0038757A" w:rsidP="0038757A">
      <w:pPr>
        <w:spacing w:line="240" w:lineRule="auto"/>
      </w:pPr>
      <w:proofErr w:type="gramStart"/>
      <w:r>
        <w:t>+(</w:t>
      </w:r>
      <w:proofErr w:type="spellStart"/>
      <w:proofErr w:type="gramEnd"/>
      <w:r>
        <w:t>NSString</w:t>
      </w:r>
      <w:proofErr w:type="spellEnd"/>
      <w:r>
        <w:t xml:space="preserve"> *)</w:t>
      </w:r>
      <w:proofErr w:type="spellStart"/>
      <w:r>
        <w:t>getCopyRightString</w:t>
      </w:r>
      <w:proofErr w:type="spellEnd"/>
      <w:r>
        <w:t>;</w:t>
      </w:r>
    </w:p>
    <w:p w14:paraId="413F7FA8" w14:textId="77777777" w:rsidR="0038757A" w:rsidRDefault="0038757A" w:rsidP="0038757A">
      <w:pPr>
        <w:spacing w:line="240" w:lineRule="auto"/>
      </w:pPr>
      <w:r>
        <w:t>@end</w:t>
      </w:r>
    </w:p>
    <w:p w14:paraId="3C1130C4" w14:textId="77777777" w:rsidR="0038757A" w:rsidRDefault="0038757A" w:rsidP="0038757A">
      <w:pPr>
        <w:spacing w:line="240" w:lineRule="auto"/>
      </w:pPr>
    </w:p>
    <w:p w14:paraId="64E71DE7" w14:textId="11BDA121" w:rsidR="0038757A" w:rsidRDefault="0038757A" w:rsidP="0038757A">
      <w:pPr>
        <w:spacing w:line="240" w:lineRule="auto"/>
      </w:pPr>
      <w:r>
        <w:t xml:space="preserve">@implementation </w:t>
      </w:r>
      <w:proofErr w:type="spellStart"/>
      <w:proofErr w:type="gramStart"/>
      <w:r>
        <w:t>NSString</w:t>
      </w:r>
      <w:proofErr w:type="spellEnd"/>
      <w:r>
        <w:t>(</w:t>
      </w:r>
      <w:proofErr w:type="spellStart"/>
      <w:proofErr w:type="gramEnd"/>
      <w:r>
        <w:t>MyAdditions</w:t>
      </w:r>
      <w:proofErr w:type="spellEnd"/>
      <w:r>
        <w:t>)</w:t>
      </w:r>
    </w:p>
    <w:p w14:paraId="117317B0" w14:textId="77777777" w:rsidR="0038757A" w:rsidRDefault="0038757A" w:rsidP="0038757A">
      <w:pPr>
        <w:spacing w:line="240" w:lineRule="auto"/>
      </w:pPr>
      <w:proofErr w:type="gramStart"/>
      <w:r>
        <w:t>+(</w:t>
      </w:r>
      <w:proofErr w:type="spellStart"/>
      <w:proofErr w:type="gramEnd"/>
      <w:r>
        <w:t>NSString</w:t>
      </w:r>
      <w:proofErr w:type="spellEnd"/>
      <w:r>
        <w:t xml:space="preserve"> *)</w:t>
      </w:r>
      <w:proofErr w:type="spellStart"/>
      <w:r>
        <w:t>getCopyRightString</w:t>
      </w:r>
      <w:proofErr w:type="spellEnd"/>
      <w:r>
        <w:t xml:space="preserve"> {</w:t>
      </w:r>
    </w:p>
    <w:p w14:paraId="07607C94" w14:textId="3F0DDBFF" w:rsidR="0038757A" w:rsidRDefault="0038757A" w:rsidP="0038757A">
      <w:pPr>
        <w:spacing w:line="240" w:lineRule="auto"/>
      </w:pPr>
      <w:r>
        <w:t xml:space="preserve">       return @"Copyright TutorialsPoint.com </w:t>
      </w:r>
      <w:proofErr w:type="gramStart"/>
      <w:r>
        <w:t>2013";</w:t>
      </w:r>
      <w:proofErr w:type="gramEnd"/>
    </w:p>
    <w:p w14:paraId="2F21AD70" w14:textId="32DB1A26" w:rsidR="0038757A" w:rsidRDefault="0038757A" w:rsidP="0038757A">
      <w:pPr>
        <w:spacing w:line="240" w:lineRule="auto"/>
      </w:pPr>
      <w:r>
        <w:t>}</w:t>
      </w:r>
    </w:p>
    <w:p w14:paraId="032A1FF7" w14:textId="1A86EF43" w:rsidR="00CA72BF" w:rsidRDefault="0038757A" w:rsidP="0038757A">
      <w:pPr>
        <w:spacing w:line="240" w:lineRule="auto"/>
      </w:pPr>
      <w:r>
        <w:t>@end</w:t>
      </w:r>
    </w:p>
    <w:p w14:paraId="45958D72" w14:textId="1560196C" w:rsidR="0038757A" w:rsidRDefault="0038757A" w:rsidP="0038757A">
      <w:pPr>
        <w:spacing w:line="240" w:lineRule="auto"/>
      </w:pPr>
    </w:p>
    <w:p w14:paraId="22BBF0E5" w14:textId="5E836E48" w:rsidR="0038757A" w:rsidRDefault="0038757A" w:rsidP="0038757A">
      <w:pPr>
        <w:spacing w:line="240" w:lineRule="auto"/>
      </w:pPr>
      <w:proofErr w:type="spellStart"/>
      <w:r w:rsidRPr="0038757A">
        <w:t>NSString</w:t>
      </w:r>
      <w:proofErr w:type="spellEnd"/>
      <w:r w:rsidRPr="0038757A">
        <w:t xml:space="preserve"> *</w:t>
      </w:r>
      <w:proofErr w:type="spellStart"/>
      <w:r w:rsidRPr="0038757A">
        <w:t>copyrightString</w:t>
      </w:r>
      <w:proofErr w:type="spellEnd"/>
      <w:r w:rsidRPr="0038757A">
        <w:t xml:space="preserve"> = [</w:t>
      </w:r>
      <w:proofErr w:type="spellStart"/>
      <w:r w:rsidRPr="0038757A">
        <w:t>NSString</w:t>
      </w:r>
      <w:proofErr w:type="spellEnd"/>
      <w:r w:rsidRPr="0038757A">
        <w:t xml:space="preserve"> </w:t>
      </w:r>
      <w:proofErr w:type="spellStart"/>
      <w:r w:rsidRPr="0038757A">
        <w:t>getCopyRightString</w:t>
      </w:r>
      <w:proofErr w:type="spellEnd"/>
      <w:proofErr w:type="gramStart"/>
      <w:r w:rsidRPr="0038757A">
        <w:t>];</w:t>
      </w:r>
      <w:proofErr w:type="gramEnd"/>
    </w:p>
    <w:p w14:paraId="2FCEAF8E" w14:textId="77777777" w:rsidR="0038757A" w:rsidRDefault="0038757A" w:rsidP="00944576"/>
    <w:p w14:paraId="01B6B9B6" w14:textId="55888097" w:rsidR="00BF25DD" w:rsidRPr="00BF1B3E" w:rsidRDefault="00C64A21" w:rsidP="00944576">
      <w:pPr>
        <w:rPr>
          <w:b/>
          <w:bCs/>
        </w:rPr>
      </w:pPr>
      <w:r w:rsidRPr="00BF1B3E">
        <w:rPr>
          <w:b/>
          <w:bCs/>
        </w:rPr>
        <w:t xml:space="preserve">Class </w:t>
      </w:r>
    </w:p>
    <w:p w14:paraId="194ED2EF" w14:textId="77777777" w:rsidR="00F26048" w:rsidRPr="00B733D3" w:rsidRDefault="00F26048" w:rsidP="00F26048">
      <w:pPr>
        <w:rPr>
          <w:color w:val="00B050"/>
        </w:rPr>
      </w:pPr>
      <w:r w:rsidRPr="00B733D3">
        <w:rPr>
          <w:color w:val="00B050"/>
        </w:rPr>
        <w:t>// Objective C</w:t>
      </w:r>
    </w:p>
    <w:p w14:paraId="7FFED1F8" w14:textId="77777777" w:rsidR="00F26048" w:rsidRDefault="00F26048" w:rsidP="00F26048">
      <w:pPr>
        <w:spacing w:line="240" w:lineRule="auto"/>
      </w:pPr>
      <w:r>
        <w:t xml:space="preserve">@class Stash; </w:t>
      </w:r>
      <w:r>
        <w:tab/>
      </w:r>
      <w:r>
        <w:tab/>
      </w:r>
      <w:r>
        <w:tab/>
      </w:r>
      <w:r w:rsidRPr="00B733D3">
        <w:rPr>
          <w:color w:val="00B050"/>
        </w:rPr>
        <w:t>// forward declaration</w:t>
      </w:r>
    </w:p>
    <w:p w14:paraId="6DCA0B4E" w14:textId="77777777" w:rsidR="00F26048" w:rsidRDefault="00F26048" w:rsidP="00F26048">
      <w:pPr>
        <w:spacing w:line="240" w:lineRule="auto"/>
        <w:rPr>
          <w:lang w:eastAsia="zh-CN"/>
        </w:rPr>
      </w:pPr>
      <w:r>
        <w:rPr>
          <w:lang w:eastAsia="zh-CN"/>
        </w:rPr>
        <w:t>//</w:t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j</w:t>
      </w:r>
      <w:r>
        <w:rPr>
          <w:lang w:eastAsia="zh-CN"/>
        </w:rPr>
        <w:t>ava, C#</w:t>
      </w:r>
      <w:r>
        <w:rPr>
          <w:rFonts w:hint="eastAsia"/>
          <w:lang w:eastAsia="zh-CN"/>
        </w:rPr>
        <w:t>一样，单继承，根基类，实现基本功能：</w:t>
      </w:r>
      <w:r w:rsidRPr="00D76971">
        <w:rPr>
          <w:lang w:eastAsia="zh-CN"/>
        </w:rPr>
        <w:t>memory allocation and initialization</w:t>
      </w:r>
    </w:p>
    <w:p w14:paraId="7B20A50C" w14:textId="77777777" w:rsidR="00F26048" w:rsidRDefault="00F26048" w:rsidP="00F26048">
      <w:pPr>
        <w:spacing w:line="240" w:lineRule="auto"/>
      </w:pPr>
      <w:r>
        <w:t xml:space="preserve">@interface Box: </w:t>
      </w:r>
      <w:proofErr w:type="spellStart"/>
      <w:r>
        <w:t>NSObject</w:t>
      </w:r>
      <w:proofErr w:type="spellEnd"/>
      <w:r>
        <w:t xml:space="preserve"> </w:t>
      </w:r>
      <w:r>
        <w:tab/>
      </w:r>
    </w:p>
    <w:p w14:paraId="2E68A4FD" w14:textId="77777777" w:rsidR="00F26048" w:rsidRDefault="00F26048" w:rsidP="00F26048">
      <w:pPr>
        <w:spacing w:line="240" w:lineRule="auto"/>
      </w:pPr>
      <w:r>
        <w:t>{</w:t>
      </w:r>
    </w:p>
    <w:p w14:paraId="7F8E3979" w14:textId="77777777" w:rsidR="00F26048" w:rsidRDefault="00F26048" w:rsidP="00F26048">
      <w:pPr>
        <w:spacing w:line="240" w:lineRule="auto"/>
      </w:pPr>
      <w:r>
        <w:t xml:space="preserve">        double </w:t>
      </w:r>
      <w:proofErr w:type="gramStart"/>
      <w:r>
        <w:t xml:space="preserve">length;   </w:t>
      </w:r>
      <w:proofErr w:type="gramEnd"/>
      <w:r>
        <w:t xml:space="preserve"> </w:t>
      </w:r>
      <w:r>
        <w:tab/>
      </w:r>
      <w:r>
        <w:tab/>
        <w:t>//</w:t>
      </w:r>
      <w:r>
        <w:rPr>
          <w:rFonts w:hint="eastAsia"/>
          <w:lang w:eastAsia="zh-CN"/>
        </w:rPr>
        <w:t>成员变量</w:t>
      </w:r>
      <w:r>
        <w:t xml:space="preserve"> default = protected</w:t>
      </w:r>
    </w:p>
    <w:p w14:paraId="0E3FE6AC" w14:textId="77777777" w:rsidR="00F26048" w:rsidRDefault="00F26048" w:rsidP="00F26048">
      <w:pPr>
        <w:spacing w:line="240" w:lineRule="auto"/>
      </w:pPr>
      <w:r>
        <w:t xml:space="preserve">        double </w:t>
      </w:r>
      <w:proofErr w:type="gramStart"/>
      <w:r>
        <w:t>breadth;</w:t>
      </w:r>
      <w:proofErr w:type="gramEnd"/>
      <w:r>
        <w:t xml:space="preserve">   </w:t>
      </w:r>
      <w:r>
        <w:tab/>
      </w:r>
    </w:p>
    <w:p w14:paraId="448116F2" w14:textId="77777777" w:rsidR="00F26048" w:rsidRDefault="00F26048" w:rsidP="00F26048">
      <w:pPr>
        <w:spacing w:line="240" w:lineRule="auto"/>
      </w:pPr>
      <w:r>
        <w:lastRenderedPageBreak/>
        <w:t>}</w:t>
      </w:r>
    </w:p>
    <w:p w14:paraId="275A202D" w14:textId="77777777" w:rsidR="00F26048" w:rsidRDefault="00F26048" w:rsidP="00F26048">
      <w:pPr>
        <w:spacing w:line="240" w:lineRule="auto"/>
      </w:pPr>
    </w:p>
    <w:p w14:paraId="47912528" w14:textId="77777777" w:rsidR="00F26048" w:rsidRDefault="00F26048" w:rsidP="00F26048">
      <w:pPr>
        <w:spacing w:line="240" w:lineRule="auto"/>
        <w:rPr>
          <w:lang w:eastAsia="zh-CN"/>
        </w:rPr>
      </w:pPr>
      <w:r>
        <w:t>@</w:t>
      </w:r>
      <w:proofErr w:type="gramStart"/>
      <w:r>
        <w:t>property(</w:t>
      </w:r>
      <w:proofErr w:type="gramEnd"/>
      <w:r>
        <w:t xml:space="preserve">nonatomic, </w:t>
      </w:r>
      <w:proofErr w:type="spellStart"/>
      <w:r>
        <w:t>readwrite</w:t>
      </w:r>
      <w:proofErr w:type="spellEnd"/>
      <w:r>
        <w:t xml:space="preserve">) double height;  </w:t>
      </w:r>
      <w:r>
        <w:tab/>
        <w:t xml:space="preserve">// </w:t>
      </w: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j</w:t>
      </w:r>
      <w:r>
        <w:rPr>
          <w:lang w:eastAsia="zh-CN"/>
        </w:rPr>
        <w:t>ava, C#</w:t>
      </w:r>
    </w:p>
    <w:p w14:paraId="264B3BF6" w14:textId="77777777" w:rsidR="00F26048" w:rsidRDefault="00F26048" w:rsidP="00F26048">
      <w:pPr>
        <w:spacing w:line="240" w:lineRule="auto"/>
        <w:rPr>
          <w:lang w:eastAsia="zh-CN"/>
        </w:rPr>
      </w:pPr>
      <w:r>
        <w:t xml:space="preserve">@property(strong) Stash * </w:t>
      </w:r>
      <w:proofErr w:type="spellStart"/>
      <w:r>
        <w:t>stashPtr</w:t>
      </w:r>
      <w:proofErr w:type="spellEnd"/>
      <w:r>
        <w:t>;</w:t>
      </w:r>
      <w:r>
        <w:tab/>
      </w:r>
      <w:r>
        <w:tab/>
      </w:r>
      <w:r>
        <w:tab/>
        <w:t>//</w:t>
      </w:r>
      <w:r>
        <w:rPr>
          <w:rFonts w:hint="eastAsia"/>
          <w:lang w:eastAsia="zh-CN"/>
        </w:rPr>
        <w:t>指针类型</w:t>
      </w:r>
      <w:r>
        <w:rPr>
          <w:rFonts w:hint="eastAsia"/>
          <w:lang w:eastAsia="zh-CN"/>
        </w:rPr>
        <w:t>s</w:t>
      </w:r>
      <w:r>
        <w:rPr>
          <w:lang w:eastAsia="zh-CN"/>
        </w:rPr>
        <w:t>trong,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u</w:t>
      </w:r>
      <w:r>
        <w:rPr>
          <w:lang w:eastAsia="zh-CN"/>
        </w:rPr>
        <w:t>nsafe_unretained</w:t>
      </w:r>
      <w:proofErr w:type="spellEnd"/>
      <w:r>
        <w:rPr>
          <w:lang w:eastAsia="zh-CN"/>
        </w:rPr>
        <w:t>, weak</w:t>
      </w:r>
    </w:p>
    <w:p w14:paraId="2F480A56" w14:textId="77777777" w:rsidR="00F26048" w:rsidRDefault="00F26048" w:rsidP="00F26048">
      <w:pPr>
        <w:spacing w:line="240" w:lineRule="auto"/>
      </w:pPr>
    </w:p>
    <w:p w14:paraId="79C14108" w14:textId="77777777" w:rsidR="00F26048" w:rsidRDefault="00F26048" w:rsidP="00F26048">
      <w:pPr>
        <w:spacing w:line="240" w:lineRule="auto"/>
        <w:ind w:left="227" w:hanging="227"/>
        <w:rPr>
          <w:lang w:eastAsia="zh-CN"/>
        </w:rPr>
      </w:pPr>
      <w:r>
        <w:t>-</w:t>
      </w:r>
      <w:r w:rsidRPr="00D76971">
        <w:t>(double) volume;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  <w:lang w:eastAsia="zh-CN"/>
        </w:rPr>
        <w:t>定义成员函数</w:t>
      </w:r>
    </w:p>
    <w:p w14:paraId="05E8CE2A" w14:textId="77777777" w:rsidR="00F26048" w:rsidRDefault="00F26048" w:rsidP="00F26048">
      <w:pPr>
        <w:spacing w:line="240" w:lineRule="auto"/>
      </w:pPr>
      <w:r>
        <w:t xml:space="preserve">-(void) fun: (int) a (int) </w:t>
      </w:r>
      <w:proofErr w:type="gramStart"/>
      <w:r>
        <w:t>b;</w:t>
      </w:r>
      <w:proofErr w:type="gramEnd"/>
    </w:p>
    <w:p w14:paraId="4F39D748" w14:textId="77777777" w:rsidR="00F26048" w:rsidRDefault="00F26048" w:rsidP="00F26048">
      <w:pPr>
        <w:spacing w:line="240" w:lineRule="auto"/>
        <w:ind w:left="227" w:hanging="227"/>
      </w:pPr>
      <w:r>
        <w:t xml:space="preserve">-static void </w:t>
      </w:r>
      <w:proofErr w:type="spellStart"/>
      <w:r>
        <w:t>static_</w:t>
      </w:r>
      <w:proofErr w:type="gramStart"/>
      <w:r>
        <w:t>fun</w:t>
      </w:r>
      <w:proofErr w:type="spellEnd"/>
      <w:r>
        <w:t>(</w:t>
      </w:r>
      <w:proofErr w:type="gramEnd"/>
      <w:r>
        <w:t>int a, int b);</w:t>
      </w:r>
    </w:p>
    <w:p w14:paraId="7904BD92" w14:textId="77777777" w:rsidR="00F26048" w:rsidRDefault="00F26048" w:rsidP="00F26048">
      <w:pPr>
        <w:spacing w:line="240" w:lineRule="auto"/>
        <w:ind w:left="227" w:hanging="227"/>
      </w:pPr>
    </w:p>
    <w:p w14:paraId="45E970C4" w14:textId="77777777" w:rsidR="00F26048" w:rsidRDefault="00F26048" w:rsidP="00F26048">
      <w:pPr>
        <w:spacing w:line="240" w:lineRule="auto"/>
      </w:pPr>
      <w:r>
        <w:t>@end</w:t>
      </w:r>
    </w:p>
    <w:p w14:paraId="2797EA3E" w14:textId="77777777" w:rsidR="00F26048" w:rsidRDefault="00F26048" w:rsidP="00F26048"/>
    <w:p w14:paraId="0A021A9A" w14:textId="77777777" w:rsidR="00F26048" w:rsidRDefault="00F26048" w:rsidP="00F26048">
      <w:pPr>
        <w:spacing w:line="240" w:lineRule="auto"/>
      </w:pPr>
      <w:r>
        <w:t>@implementation Box</w:t>
      </w:r>
    </w:p>
    <w:p w14:paraId="0DC343C4" w14:textId="77777777" w:rsidR="00F26048" w:rsidRDefault="00F26048" w:rsidP="00F26048">
      <w:pPr>
        <w:spacing w:line="240" w:lineRule="auto"/>
      </w:pPr>
      <w:r>
        <w:t xml:space="preserve">-(id) </w:t>
      </w:r>
      <w:proofErr w:type="spellStart"/>
      <w:r>
        <w:t>init</w:t>
      </w:r>
      <w:proofErr w:type="spellEnd"/>
      <w:r>
        <w:t xml:space="preserve"> {</w:t>
      </w:r>
    </w:p>
    <w:p w14:paraId="170B6410" w14:textId="77777777" w:rsidR="00F26048" w:rsidRDefault="00F26048" w:rsidP="00F26048">
      <w:pPr>
        <w:spacing w:line="240" w:lineRule="auto"/>
      </w:pPr>
      <w:r>
        <w:t xml:space="preserve">       self = [super </w:t>
      </w:r>
      <w:proofErr w:type="spellStart"/>
      <w:r>
        <w:t>init</w:t>
      </w:r>
      <w:proofErr w:type="spellEnd"/>
      <w:proofErr w:type="gramStart"/>
      <w:r>
        <w:t>];</w:t>
      </w:r>
      <w:proofErr w:type="gramEnd"/>
    </w:p>
    <w:p w14:paraId="2B0A7395" w14:textId="77777777" w:rsidR="00F26048" w:rsidRDefault="00F26048" w:rsidP="00F26048">
      <w:pPr>
        <w:spacing w:line="240" w:lineRule="auto"/>
      </w:pPr>
      <w:r>
        <w:t xml:space="preserve">       length = 1.0;</w:t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CN"/>
        </w:rPr>
        <w:t>/</w:t>
      </w:r>
      <w:r>
        <w:rPr>
          <w:lang w:eastAsia="zh-CN"/>
        </w:rPr>
        <w:t xml:space="preserve">/ or self-&gt;length = </w:t>
      </w:r>
      <w:proofErr w:type="gramStart"/>
      <w:r>
        <w:rPr>
          <w:lang w:eastAsia="zh-CN"/>
        </w:rPr>
        <w:t>1.0;</w:t>
      </w:r>
      <w:proofErr w:type="gramEnd"/>
    </w:p>
    <w:p w14:paraId="4B00F6B1" w14:textId="77777777" w:rsidR="00F26048" w:rsidRDefault="00F26048" w:rsidP="00F26048">
      <w:pPr>
        <w:spacing w:line="240" w:lineRule="auto"/>
      </w:pPr>
      <w:r>
        <w:t xml:space="preserve">       breadth = </w:t>
      </w:r>
      <w:proofErr w:type="gramStart"/>
      <w:r>
        <w:t>1.0;</w:t>
      </w:r>
      <w:proofErr w:type="gramEnd"/>
    </w:p>
    <w:p w14:paraId="7F04BCCA" w14:textId="77777777" w:rsidR="00F26048" w:rsidRDefault="00F26048" w:rsidP="00F26048">
      <w:pPr>
        <w:spacing w:line="240" w:lineRule="auto"/>
      </w:pPr>
      <w:r>
        <w:t xml:space="preserve">       return </w:t>
      </w:r>
      <w:proofErr w:type="gramStart"/>
      <w:r>
        <w:t>self;</w:t>
      </w:r>
      <w:proofErr w:type="gramEnd"/>
    </w:p>
    <w:p w14:paraId="73CB7F13" w14:textId="77777777" w:rsidR="00F26048" w:rsidRDefault="00F26048" w:rsidP="00F26048">
      <w:pPr>
        <w:spacing w:line="240" w:lineRule="auto"/>
      </w:pPr>
      <w:r>
        <w:t>}</w:t>
      </w:r>
    </w:p>
    <w:p w14:paraId="60D6F91B" w14:textId="77777777" w:rsidR="00F26048" w:rsidRDefault="00F26048" w:rsidP="00F26048">
      <w:pPr>
        <w:spacing w:line="240" w:lineRule="auto"/>
      </w:pPr>
    </w:p>
    <w:p w14:paraId="321F6EBB" w14:textId="77777777" w:rsidR="00F26048" w:rsidRDefault="00F26048" w:rsidP="00F26048">
      <w:pPr>
        <w:spacing w:line="240" w:lineRule="auto"/>
      </w:pPr>
      <w:r>
        <w:t>-(double) volume {</w:t>
      </w:r>
    </w:p>
    <w:p w14:paraId="7AE7C150" w14:textId="77777777" w:rsidR="00F26048" w:rsidRDefault="00F26048" w:rsidP="00F26048">
      <w:pPr>
        <w:spacing w:line="240" w:lineRule="auto"/>
      </w:pPr>
      <w:r>
        <w:t xml:space="preserve">   return length*breadth*</w:t>
      </w:r>
      <w:proofErr w:type="gramStart"/>
      <w:r>
        <w:t>height;</w:t>
      </w:r>
      <w:proofErr w:type="gramEnd"/>
    </w:p>
    <w:p w14:paraId="27F021E9" w14:textId="77777777" w:rsidR="00F26048" w:rsidRDefault="00F26048" w:rsidP="00F26048">
      <w:pPr>
        <w:spacing w:line="240" w:lineRule="auto"/>
      </w:pPr>
      <w:r>
        <w:t>}</w:t>
      </w:r>
    </w:p>
    <w:p w14:paraId="4251A742" w14:textId="77777777" w:rsidR="00F26048" w:rsidRDefault="00F26048" w:rsidP="00F26048">
      <w:pPr>
        <w:spacing w:line="240" w:lineRule="auto"/>
      </w:pPr>
      <w:r>
        <w:t>@end</w:t>
      </w:r>
    </w:p>
    <w:p w14:paraId="5F45F181" w14:textId="77777777" w:rsidR="00F26048" w:rsidRDefault="00F26048" w:rsidP="00B733D3">
      <w:pPr>
        <w:rPr>
          <w:color w:val="00B050"/>
        </w:rPr>
      </w:pPr>
    </w:p>
    <w:p w14:paraId="76BD5BAA" w14:textId="0C20BED7" w:rsidR="00B733D3" w:rsidRPr="00B733D3" w:rsidRDefault="00B733D3" w:rsidP="00B733D3">
      <w:pPr>
        <w:rPr>
          <w:color w:val="00B050"/>
        </w:rPr>
      </w:pPr>
      <w:r w:rsidRPr="00B733D3">
        <w:rPr>
          <w:color w:val="00B050"/>
        </w:rPr>
        <w:t>// C++</w:t>
      </w:r>
    </w:p>
    <w:p w14:paraId="59726D89" w14:textId="3BC5739B" w:rsidR="00B733D3" w:rsidRDefault="00B733D3" w:rsidP="00B733D3">
      <w:pPr>
        <w:spacing w:line="240" w:lineRule="auto"/>
      </w:pPr>
      <w:r>
        <w:t xml:space="preserve">class </w:t>
      </w:r>
      <w:proofErr w:type="gramStart"/>
      <w:r w:rsidR="000E0A5B">
        <w:t>Box</w:t>
      </w:r>
      <w:r w:rsidR="00146B5B">
        <w:t xml:space="preserve"> :</w:t>
      </w:r>
      <w:proofErr w:type="gramEnd"/>
      <w:r w:rsidR="00146B5B">
        <w:t xml:space="preserve"> Shape</w:t>
      </w:r>
    </w:p>
    <w:p w14:paraId="15E10673" w14:textId="21B2635B" w:rsidR="00B733D3" w:rsidRDefault="00B733D3" w:rsidP="00B733D3">
      <w:pPr>
        <w:spacing w:line="240" w:lineRule="auto"/>
      </w:pPr>
      <w:r>
        <w:t>{</w:t>
      </w:r>
    </w:p>
    <w:p w14:paraId="66AAD83E" w14:textId="26A02DF9" w:rsidR="000E0A5B" w:rsidRDefault="000E0A5B" w:rsidP="000E0A5B">
      <w:pPr>
        <w:spacing w:line="240" w:lineRule="auto"/>
      </w:pPr>
      <w:r>
        <w:t xml:space="preserve">        double </w:t>
      </w:r>
      <w:proofErr w:type="gramStart"/>
      <w:r>
        <w:t xml:space="preserve">length;   </w:t>
      </w:r>
      <w:proofErr w:type="gramEnd"/>
      <w:r>
        <w:t xml:space="preserve"> </w:t>
      </w:r>
      <w:r>
        <w:tab/>
      </w:r>
      <w:r>
        <w:tab/>
      </w:r>
      <w:r w:rsidRPr="00146B5B">
        <w:rPr>
          <w:color w:val="00B050"/>
        </w:rPr>
        <w:t>// default = private</w:t>
      </w:r>
    </w:p>
    <w:p w14:paraId="74C12FE8" w14:textId="344A0B11" w:rsidR="00B733D3" w:rsidRDefault="000E0A5B" w:rsidP="00B733D3">
      <w:pPr>
        <w:spacing w:line="240" w:lineRule="auto"/>
      </w:pPr>
      <w:r>
        <w:t xml:space="preserve">        double </w:t>
      </w:r>
      <w:proofErr w:type="gramStart"/>
      <w:r>
        <w:t>breadth;</w:t>
      </w:r>
      <w:proofErr w:type="gramEnd"/>
      <w:r>
        <w:t xml:space="preserve">   </w:t>
      </w:r>
      <w:r w:rsidR="00B733D3">
        <w:tab/>
      </w:r>
      <w:r w:rsidR="006D7217">
        <w:tab/>
      </w:r>
    </w:p>
    <w:p w14:paraId="3257D816" w14:textId="61DD7EDC" w:rsidR="00B733D3" w:rsidRDefault="00B733D3" w:rsidP="00B733D3">
      <w:pPr>
        <w:spacing w:line="240" w:lineRule="auto"/>
      </w:pPr>
      <w:r>
        <w:t>public:</w:t>
      </w:r>
    </w:p>
    <w:p w14:paraId="0958A241" w14:textId="60B86258" w:rsidR="000E0A5B" w:rsidRDefault="000E0A5B" w:rsidP="00B733D3">
      <w:pPr>
        <w:spacing w:line="240" w:lineRule="auto"/>
      </w:pPr>
      <w:r>
        <w:t xml:space="preserve">         </w:t>
      </w:r>
      <w:proofErr w:type="gramStart"/>
      <w:r>
        <w:t>Box(</w:t>
      </w:r>
      <w:proofErr w:type="gramEnd"/>
      <w:r>
        <w:t>);</w:t>
      </w:r>
    </w:p>
    <w:p w14:paraId="6F0980C2" w14:textId="725762BF" w:rsidR="00B733D3" w:rsidRDefault="00B733D3" w:rsidP="00B733D3">
      <w:pPr>
        <w:spacing w:line="240" w:lineRule="auto"/>
      </w:pPr>
      <w:r>
        <w:t xml:space="preserve">         class </w:t>
      </w:r>
      <w:r w:rsidR="006D7217">
        <w:t>Stash</w:t>
      </w:r>
      <w:r>
        <w:t xml:space="preserve">* </w:t>
      </w:r>
      <w:proofErr w:type="spellStart"/>
      <w:r w:rsidR="006D7217">
        <w:t>stashPtr</w:t>
      </w:r>
      <w:proofErr w:type="spellEnd"/>
      <w:r>
        <w:t xml:space="preserve">; </w:t>
      </w:r>
      <w:r>
        <w:tab/>
      </w:r>
      <w:r w:rsidRPr="00146B5B">
        <w:rPr>
          <w:color w:val="00B050"/>
        </w:rPr>
        <w:t>// forward declaration</w:t>
      </w:r>
    </w:p>
    <w:p w14:paraId="1796E9D5" w14:textId="1ECB09E5" w:rsidR="00B733D3" w:rsidRDefault="00B733D3" w:rsidP="00B733D3">
      <w:pPr>
        <w:spacing w:line="240" w:lineRule="auto"/>
      </w:pPr>
      <w:r>
        <w:t xml:space="preserve">         void </w:t>
      </w:r>
      <w:proofErr w:type="gramStart"/>
      <w:r w:rsidR="00146B5B">
        <w:t>fun</w:t>
      </w:r>
      <w:r>
        <w:t>(</w:t>
      </w:r>
      <w:proofErr w:type="gramEnd"/>
      <w:r w:rsidR="008B2AA5">
        <w:t>int a, int b</w:t>
      </w:r>
      <w:r>
        <w:t>);</w:t>
      </w:r>
    </w:p>
    <w:p w14:paraId="75FB959C" w14:textId="6908A161" w:rsidR="008B2AA5" w:rsidRDefault="008B2AA5" w:rsidP="00B733D3">
      <w:pPr>
        <w:spacing w:line="240" w:lineRule="auto"/>
      </w:pPr>
      <w:r>
        <w:t xml:space="preserve">        </w:t>
      </w:r>
      <w:r w:rsidR="000E0A5B">
        <w:t xml:space="preserve"> </w:t>
      </w:r>
      <w:r>
        <w:t xml:space="preserve">static void </w:t>
      </w:r>
      <w:proofErr w:type="spellStart"/>
      <w:r>
        <w:t>static</w:t>
      </w:r>
      <w:r w:rsidR="00146B5B">
        <w:t>_</w:t>
      </w:r>
      <w:proofErr w:type="gramStart"/>
      <w:r w:rsidR="00146B5B">
        <w:t>fun</w:t>
      </w:r>
      <w:proofErr w:type="spellEnd"/>
      <w:r>
        <w:t>(</w:t>
      </w:r>
      <w:proofErr w:type="gramEnd"/>
      <w:r>
        <w:t>int a, int b);</w:t>
      </w:r>
    </w:p>
    <w:p w14:paraId="13954535" w14:textId="77777777" w:rsidR="00B733D3" w:rsidRDefault="00B733D3" w:rsidP="00B733D3">
      <w:pPr>
        <w:spacing w:line="240" w:lineRule="auto"/>
      </w:pPr>
      <w:r>
        <w:t>}</w:t>
      </w:r>
    </w:p>
    <w:p w14:paraId="608CB7E7" w14:textId="77777777" w:rsidR="00B733D3" w:rsidRDefault="00B733D3" w:rsidP="00B733D3">
      <w:pPr>
        <w:spacing w:line="240" w:lineRule="auto"/>
      </w:pPr>
    </w:p>
    <w:p w14:paraId="1177F4DC" w14:textId="2E503379" w:rsidR="00B733D3" w:rsidRDefault="00B733D3" w:rsidP="00B733D3">
      <w:pPr>
        <w:spacing w:line="240" w:lineRule="auto"/>
      </w:pPr>
      <w:r>
        <w:t xml:space="preserve">void </w:t>
      </w:r>
      <w:proofErr w:type="gramStart"/>
      <w:r w:rsidR="000E0A5B">
        <w:t>Box</w:t>
      </w:r>
      <w:r>
        <w:t>::</w:t>
      </w:r>
      <w:proofErr w:type="gramEnd"/>
      <w:r>
        <w:t xml:space="preserve"> </w:t>
      </w:r>
      <w:r w:rsidR="000E0A5B">
        <w:t>Box</w:t>
      </w:r>
      <w:r>
        <w:t>()</w:t>
      </w:r>
    </w:p>
    <w:p w14:paraId="41F94A87" w14:textId="77777777" w:rsidR="00B733D3" w:rsidRDefault="00B733D3" w:rsidP="00B733D3">
      <w:pPr>
        <w:spacing w:line="240" w:lineRule="auto"/>
      </w:pPr>
      <w:r>
        <w:t>{</w:t>
      </w:r>
    </w:p>
    <w:p w14:paraId="44B50C63" w14:textId="77777777" w:rsidR="000E0A5B" w:rsidRDefault="00B733D3" w:rsidP="000E0A5B">
      <w:pPr>
        <w:spacing w:line="240" w:lineRule="auto"/>
      </w:pPr>
      <w:r>
        <w:t xml:space="preserve">         </w:t>
      </w:r>
      <w:r w:rsidR="000E0A5B">
        <w:t>length = 1.0;</w:t>
      </w:r>
      <w:r w:rsidR="000E0A5B">
        <w:tab/>
      </w:r>
      <w:r w:rsidR="000E0A5B">
        <w:rPr>
          <w:rFonts w:hint="eastAsia"/>
          <w:lang w:eastAsia="zh-CN"/>
        </w:rPr>
        <w:t>/</w:t>
      </w:r>
      <w:r w:rsidR="000E0A5B">
        <w:rPr>
          <w:lang w:eastAsia="zh-CN"/>
        </w:rPr>
        <w:t xml:space="preserve">/ or self-&gt;length = </w:t>
      </w:r>
      <w:proofErr w:type="gramStart"/>
      <w:r w:rsidR="000E0A5B">
        <w:rPr>
          <w:lang w:eastAsia="zh-CN"/>
        </w:rPr>
        <w:t>1.0;</w:t>
      </w:r>
      <w:proofErr w:type="gramEnd"/>
    </w:p>
    <w:p w14:paraId="70A9061B" w14:textId="02DB56F5" w:rsidR="000E0A5B" w:rsidRDefault="000E0A5B" w:rsidP="000E0A5B">
      <w:pPr>
        <w:spacing w:line="240" w:lineRule="auto"/>
      </w:pPr>
      <w:r>
        <w:t xml:space="preserve">         breadth = </w:t>
      </w:r>
      <w:proofErr w:type="gramStart"/>
      <w:r>
        <w:t>1.0;</w:t>
      </w:r>
      <w:proofErr w:type="gramEnd"/>
    </w:p>
    <w:p w14:paraId="4CB97C10" w14:textId="6E474C5D" w:rsidR="00B733D3" w:rsidRDefault="00B733D3" w:rsidP="00B733D3">
      <w:pPr>
        <w:spacing w:line="240" w:lineRule="auto"/>
      </w:pPr>
      <w:r>
        <w:t>}</w:t>
      </w:r>
    </w:p>
    <w:p w14:paraId="4D147D03" w14:textId="77777777" w:rsidR="00146B5B" w:rsidRDefault="00146B5B" w:rsidP="00B733D3">
      <w:pPr>
        <w:spacing w:line="240" w:lineRule="auto"/>
      </w:pPr>
      <w:r>
        <w:t xml:space="preserve">Void </w:t>
      </w:r>
      <w:proofErr w:type="gramStart"/>
      <w:r>
        <w:t>Box::</w:t>
      </w:r>
      <w:proofErr w:type="gramEnd"/>
      <w:r>
        <w:t>fun(int a, int b) {</w:t>
      </w:r>
    </w:p>
    <w:p w14:paraId="4FAC68A4" w14:textId="33EA5B55" w:rsidR="00146B5B" w:rsidRDefault="00146B5B" w:rsidP="00B733D3">
      <w:pPr>
        <w:spacing w:line="240" w:lineRule="auto"/>
      </w:pPr>
      <w:r>
        <w:t xml:space="preserve">         …</w:t>
      </w:r>
    </w:p>
    <w:p w14:paraId="40BEA352" w14:textId="78C899AA" w:rsidR="00146B5B" w:rsidRDefault="00146B5B" w:rsidP="00B733D3">
      <w:pPr>
        <w:spacing w:line="240" w:lineRule="auto"/>
      </w:pPr>
      <w:r>
        <w:t xml:space="preserve">        </w:t>
      </w:r>
      <w:proofErr w:type="gramStart"/>
      <w:r>
        <w:t>Shape::</w:t>
      </w:r>
      <w:proofErr w:type="gramEnd"/>
      <w:r>
        <w:t xml:space="preserve">fun(); </w:t>
      </w:r>
      <w:r>
        <w:tab/>
      </w:r>
      <w:r>
        <w:tab/>
      </w:r>
      <w:r w:rsidRPr="00B733D3">
        <w:rPr>
          <w:color w:val="00B050"/>
        </w:rPr>
        <w:t>// parent call</w:t>
      </w:r>
    </w:p>
    <w:p w14:paraId="40497223" w14:textId="260CAF43" w:rsidR="00146B5B" w:rsidRDefault="00146B5B" w:rsidP="00B733D3">
      <w:pPr>
        <w:spacing w:line="240" w:lineRule="auto"/>
      </w:pPr>
      <w:r>
        <w:t>}</w:t>
      </w:r>
    </w:p>
    <w:p w14:paraId="36AF9958" w14:textId="099A9DD6" w:rsidR="000E0A5B" w:rsidRDefault="000E0A5B" w:rsidP="00B733D3">
      <w:pPr>
        <w:spacing w:line="240" w:lineRule="auto"/>
      </w:pPr>
    </w:p>
    <w:p w14:paraId="7557AFD2" w14:textId="5A5A74A4" w:rsidR="000E0A5B" w:rsidRDefault="000E0A5B" w:rsidP="000E0A5B">
      <w:pPr>
        <w:spacing w:line="240" w:lineRule="auto"/>
        <w:rPr>
          <w:lang w:val="fr-FR" w:eastAsia="zh-CN"/>
        </w:rPr>
      </w:pPr>
      <w:r w:rsidRPr="000E0A5B">
        <w:rPr>
          <w:rFonts w:hint="eastAsia"/>
          <w:lang w:val="fr-FR" w:eastAsia="zh-CN"/>
        </w:rPr>
        <w:t>/</w:t>
      </w:r>
      <w:r w:rsidRPr="000E0A5B">
        <w:rPr>
          <w:lang w:val="fr-FR" w:eastAsia="zh-CN"/>
        </w:rPr>
        <w:t>/ client</w:t>
      </w:r>
    </w:p>
    <w:p w14:paraId="5B39AC17" w14:textId="4E8BD981" w:rsidR="00DC2965" w:rsidRPr="00DC2965" w:rsidRDefault="00DC2965" w:rsidP="000E0A5B">
      <w:pPr>
        <w:spacing w:line="240" w:lineRule="auto"/>
        <w:rPr>
          <w:color w:val="00B050"/>
        </w:rPr>
      </w:pPr>
      <w:r w:rsidRPr="00FC7C59">
        <w:rPr>
          <w:color w:val="00B050"/>
        </w:rPr>
        <w:t>// Objective-C</w:t>
      </w:r>
      <w:r w:rsidRPr="00DC2965">
        <w:rPr>
          <w:color w:val="00B050"/>
        </w:rPr>
        <w:t xml:space="preserve"> uses </w:t>
      </w:r>
      <w:proofErr w:type="gramStart"/>
      <w:r w:rsidRPr="00DC2965">
        <w:rPr>
          <w:color w:val="00B050"/>
        </w:rPr>
        <w:t>[ ]</w:t>
      </w:r>
      <w:proofErr w:type="gramEnd"/>
      <w:r w:rsidRPr="00DC2965">
        <w:rPr>
          <w:color w:val="00B050"/>
        </w:rPr>
        <w:t xml:space="preserve"> to call member functions and passes parameters separated with :</w:t>
      </w:r>
    </w:p>
    <w:p w14:paraId="4000FB02" w14:textId="6623F9F6" w:rsidR="000E0A5B" w:rsidRPr="00DC2965" w:rsidRDefault="000E0A5B" w:rsidP="00DC2965">
      <w:pPr>
        <w:spacing w:line="240" w:lineRule="auto"/>
      </w:pPr>
      <w:r w:rsidRPr="00DC2965">
        <w:t xml:space="preserve">Box *box = [[Box </w:t>
      </w:r>
      <w:proofErr w:type="spellStart"/>
      <w:proofErr w:type="gramStart"/>
      <w:r w:rsidRPr="00DC2965">
        <w:t>alloc</w:t>
      </w:r>
      <w:proofErr w:type="spellEnd"/>
      <w:r w:rsidRPr="00DC2965">
        <w:t>]</w:t>
      </w:r>
      <w:proofErr w:type="spellStart"/>
      <w:r w:rsidRPr="00DC2965">
        <w:t>init</w:t>
      </w:r>
      <w:proofErr w:type="spellEnd"/>
      <w:proofErr w:type="gramEnd"/>
      <w:r w:rsidRPr="00DC2965">
        <w:t xml:space="preserve">];    </w:t>
      </w:r>
      <w:r w:rsidR="00DC2965" w:rsidRPr="00DC2965">
        <w:tab/>
      </w:r>
    </w:p>
    <w:p w14:paraId="00AA4EFA" w14:textId="77777777" w:rsidR="000E0A5B" w:rsidRDefault="000E0A5B" w:rsidP="000E0A5B">
      <w:pPr>
        <w:spacing w:line="240" w:lineRule="auto"/>
      </w:pPr>
      <w:proofErr w:type="spellStart"/>
      <w:proofErr w:type="gramStart"/>
      <w:r>
        <w:rPr>
          <w:lang w:eastAsia="zh-CN"/>
        </w:rPr>
        <w:t>b</w:t>
      </w:r>
      <w:r>
        <w:rPr>
          <w:rFonts w:hint="eastAsia"/>
          <w:lang w:eastAsia="zh-CN"/>
        </w:rPr>
        <w:t>ox</w:t>
      </w:r>
      <w:r>
        <w:t>.height</w:t>
      </w:r>
      <w:proofErr w:type="spellEnd"/>
      <w:proofErr w:type="gramEnd"/>
      <w:r>
        <w:t xml:space="preserve"> = 5.0;</w:t>
      </w:r>
    </w:p>
    <w:p w14:paraId="20A478BB" w14:textId="6C6FFB24" w:rsidR="000E0A5B" w:rsidRDefault="000E0A5B" w:rsidP="000E0A5B">
      <w:pPr>
        <w:spacing w:line="240" w:lineRule="auto"/>
      </w:pPr>
      <w:r>
        <w:lastRenderedPageBreak/>
        <w:t>double volume = [box volume</w:t>
      </w:r>
      <w:proofErr w:type="gramStart"/>
      <w:r>
        <w:t>] ;</w:t>
      </w:r>
      <w:proofErr w:type="gramEnd"/>
    </w:p>
    <w:p w14:paraId="3DE043DB" w14:textId="54D39B3E" w:rsidR="00146B5B" w:rsidRDefault="00146B5B" w:rsidP="00146B5B">
      <w:pPr>
        <w:spacing w:line="240" w:lineRule="auto"/>
      </w:pPr>
      <w:r w:rsidRPr="00FC7C59">
        <w:rPr>
          <w:b/>
          <w:bCs/>
        </w:rPr>
        <w:t>[</w:t>
      </w:r>
      <w:proofErr w:type="spellStart"/>
      <w:r>
        <w:t>ptr</w:t>
      </w:r>
      <w:proofErr w:type="spellEnd"/>
      <w:r>
        <w:t xml:space="preserve"> </w:t>
      </w:r>
      <w:proofErr w:type="gramStart"/>
      <w:r>
        <w:t>fun</w:t>
      </w:r>
      <w:r w:rsidRPr="00FC7C59">
        <w:rPr>
          <w:b/>
          <w:bCs/>
        </w:rPr>
        <w:t>:</w:t>
      </w:r>
      <w:r>
        <w:t>5</w:t>
      </w:r>
      <w:r w:rsidRPr="00FC7C59">
        <w:rPr>
          <w:b/>
          <w:bCs/>
        </w:rPr>
        <w:t>:</w:t>
      </w:r>
      <w:r>
        <w:t>3</w:t>
      </w:r>
      <w:proofErr w:type="gramEnd"/>
      <w:r w:rsidRPr="00FC7C59">
        <w:rPr>
          <w:b/>
          <w:bCs/>
        </w:rPr>
        <w:t>]</w:t>
      </w:r>
      <w:r>
        <w:t xml:space="preserve">; </w:t>
      </w:r>
      <w:r>
        <w:tab/>
      </w:r>
      <w:r>
        <w:tab/>
      </w:r>
      <w:r>
        <w:tab/>
      </w:r>
      <w:r>
        <w:tab/>
      </w:r>
      <w:r>
        <w:tab/>
        <w:t>// call foo member with arguments 5 and 3</w:t>
      </w:r>
    </w:p>
    <w:p w14:paraId="5F9803AB" w14:textId="67A43D5A" w:rsidR="00146B5B" w:rsidRDefault="00146B5B" w:rsidP="00146B5B">
      <w:r>
        <w:t>[box static_</w:t>
      </w:r>
      <w:proofErr w:type="gramStart"/>
      <w:r>
        <w:t>fun:5:3</w:t>
      </w:r>
      <w:proofErr w:type="gramEnd"/>
      <w:r>
        <w:t xml:space="preserve">];  </w:t>
      </w:r>
      <w:r>
        <w:tab/>
      </w:r>
      <w:r>
        <w:tab/>
      </w:r>
      <w:r>
        <w:tab/>
        <w:t xml:space="preserve">// call static function of </w:t>
      </w:r>
      <w:proofErr w:type="spellStart"/>
      <w:r>
        <w:t>NSOBject</w:t>
      </w:r>
      <w:proofErr w:type="spellEnd"/>
      <w:r>
        <w:t xml:space="preserve"> with arguments 4 and 3</w:t>
      </w:r>
    </w:p>
    <w:p w14:paraId="1FF41B48" w14:textId="77777777" w:rsidR="00B733D3" w:rsidRDefault="00B733D3" w:rsidP="0016378F"/>
    <w:p w14:paraId="04445CAC" w14:textId="7B27972B" w:rsidR="00FC7C59" w:rsidRPr="00DC2965" w:rsidRDefault="00146B5B" w:rsidP="00DC2965">
      <w:pPr>
        <w:spacing w:line="240" w:lineRule="auto"/>
        <w:rPr>
          <w:color w:val="00B050"/>
        </w:rPr>
      </w:pPr>
      <w:r w:rsidRPr="00DC2965">
        <w:t xml:space="preserve">Box </w:t>
      </w:r>
      <w:r w:rsidR="00FC7C59">
        <w:t xml:space="preserve">* </w:t>
      </w:r>
      <w:proofErr w:type="spellStart"/>
      <w:r w:rsidR="00FC7C59">
        <w:t>ptr</w:t>
      </w:r>
      <w:proofErr w:type="spellEnd"/>
      <w:r w:rsidR="00FC7C59">
        <w:t xml:space="preserve"> </w:t>
      </w:r>
      <w:proofErr w:type="gramStart"/>
      <w:r w:rsidR="00FC7C59">
        <w:t xml:space="preserve">= </w:t>
      </w:r>
      <w:r w:rsidR="008B2AA5" w:rsidRPr="008B2AA5">
        <w:t xml:space="preserve"> new</w:t>
      </w:r>
      <w:proofErr w:type="gramEnd"/>
      <w:r w:rsidR="008B2AA5" w:rsidRPr="008B2AA5">
        <w:t xml:space="preserve"> </w:t>
      </w:r>
      <w:r w:rsidRPr="00DC2965">
        <w:t xml:space="preserve">Box </w:t>
      </w:r>
      <w:r w:rsidR="008B2AA5" w:rsidRPr="008B2AA5">
        <w:t>();</w:t>
      </w:r>
      <w:r w:rsidR="008B2AA5">
        <w:tab/>
      </w:r>
      <w:r w:rsidR="008B2AA5">
        <w:tab/>
      </w:r>
      <w:r w:rsidR="00DC2965" w:rsidRPr="00FC7C59">
        <w:rPr>
          <w:color w:val="00B050"/>
        </w:rPr>
        <w:t>// C++</w:t>
      </w:r>
    </w:p>
    <w:p w14:paraId="4DA3F3BF" w14:textId="77777777" w:rsidR="00FC7C59" w:rsidRDefault="00FC7C59" w:rsidP="008B2AA5">
      <w:pPr>
        <w:spacing w:line="240" w:lineRule="auto"/>
      </w:pPr>
      <w:proofErr w:type="spellStart"/>
      <w:r>
        <w:t>ptr</w:t>
      </w:r>
      <w:proofErr w:type="spellEnd"/>
      <w:r>
        <w:t>-&gt;</w:t>
      </w:r>
      <w:proofErr w:type="gramStart"/>
      <w:r>
        <w:t>foo(</w:t>
      </w:r>
      <w:proofErr w:type="gramEnd"/>
      <w:r>
        <w:t>5,3);</w:t>
      </w:r>
    </w:p>
    <w:p w14:paraId="25CAC83F" w14:textId="5F82F992" w:rsidR="00FC7C59" w:rsidRDefault="00146B5B" w:rsidP="00FC7C59">
      <w:proofErr w:type="gramStart"/>
      <w:r w:rsidRPr="00DC2965">
        <w:t>Box</w:t>
      </w:r>
      <w:r w:rsidR="00FC7C59">
        <w:t>::</w:t>
      </w:r>
      <w:proofErr w:type="spellStart"/>
      <w:proofErr w:type="gramEnd"/>
      <w:r w:rsidR="00FC7C59">
        <w:t>static</w:t>
      </w:r>
      <w:r>
        <w:t>_fun</w:t>
      </w:r>
      <w:proofErr w:type="spellEnd"/>
      <w:r w:rsidR="00FC7C59">
        <w:t>(5,3);</w:t>
      </w:r>
    </w:p>
    <w:p w14:paraId="1B0CBCB8" w14:textId="518A70FB" w:rsidR="00FC7C59" w:rsidRDefault="00FC7C59" w:rsidP="00FC7C59"/>
    <w:p w14:paraId="471D3D80" w14:textId="1E13AD96" w:rsidR="00F26048" w:rsidRDefault="00F26048" w:rsidP="00FC7C59">
      <w:pPr>
        <w:rPr>
          <w:b/>
          <w:bCs/>
        </w:rPr>
      </w:pPr>
      <w:r w:rsidRPr="00F26048">
        <w:rPr>
          <w:rFonts w:hint="eastAsia"/>
          <w:b/>
          <w:bCs/>
          <w:lang w:eastAsia="zh-CN"/>
        </w:rPr>
        <w:t>Pro</w:t>
      </w:r>
      <w:r w:rsidRPr="00F26048">
        <w:rPr>
          <w:b/>
          <w:bCs/>
        </w:rPr>
        <w:t>tocol</w:t>
      </w:r>
    </w:p>
    <w:p w14:paraId="68D2D2BE" w14:textId="77777777" w:rsidR="00F26048" w:rsidRPr="00FC7C59" w:rsidRDefault="00F26048" w:rsidP="00F26048">
      <w:pPr>
        <w:rPr>
          <w:color w:val="00B050"/>
        </w:rPr>
      </w:pPr>
      <w:r w:rsidRPr="00FC7C59">
        <w:rPr>
          <w:color w:val="00B050"/>
        </w:rPr>
        <w:t>// Objective-C</w:t>
      </w:r>
      <w:r>
        <w:rPr>
          <w:color w:val="00B050"/>
        </w:rPr>
        <w:t>: Protocol</w:t>
      </w:r>
    </w:p>
    <w:p w14:paraId="7AEBBE21" w14:textId="5A4FFFD6" w:rsidR="00F26048" w:rsidRDefault="00F26048" w:rsidP="00F26048">
      <w:pPr>
        <w:spacing w:line="240" w:lineRule="auto"/>
      </w:pPr>
      <w:r>
        <w:t>@protocol Shape</w:t>
      </w:r>
    </w:p>
    <w:p w14:paraId="40E9E289" w14:textId="70206F6F" w:rsidR="00F26048" w:rsidRDefault="00F26048" w:rsidP="00F26048">
      <w:pPr>
        <w:spacing w:line="240" w:lineRule="auto"/>
      </w:pPr>
      <w:r>
        <w:t xml:space="preserve">- (void) </w:t>
      </w:r>
      <w:proofErr w:type="gramStart"/>
      <w:r>
        <w:t>fun;</w:t>
      </w:r>
      <w:proofErr w:type="gramEnd"/>
    </w:p>
    <w:p w14:paraId="67A486FF" w14:textId="77777777" w:rsidR="00F26048" w:rsidRDefault="00F26048" w:rsidP="00F26048">
      <w:pPr>
        <w:spacing w:line="240" w:lineRule="auto"/>
      </w:pPr>
      <w:r>
        <w:t>@end</w:t>
      </w:r>
    </w:p>
    <w:p w14:paraId="2DDBCDB0" w14:textId="77777777" w:rsidR="00F26048" w:rsidRDefault="00F26048" w:rsidP="00F26048">
      <w:pPr>
        <w:spacing w:line="240" w:lineRule="auto"/>
      </w:pPr>
    </w:p>
    <w:p w14:paraId="646EA5BD" w14:textId="59ECDF21" w:rsidR="00F26048" w:rsidRDefault="00F26048" w:rsidP="00F26048">
      <w:pPr>
        <w:spacing w:line="240" w:lineRule="auto"/>
      </w:pPr>
      <w:r>
        <w:t xml:space="preserve">@interface Box: </w:t>
      </w:r>
      <w:proofErr w:type="spellStart"/>
      <w:r>
        <w:t>NSObject</w:t>
      </w:r>
      <w:proofErr w:type="spellEnd"/>
      <w:r>
        <w:t>&lt;Shape&gt;</w:t>
      </w:r>
    </w:p>
    <w:p w14:paraId="03D92479" w14:textId="77777777" w:rsidR="00F26048" w:rsidRDefault="00F26048" w:rsidP="00F26048">
      <w:pPr>
        <w:spacing w:line="240" w:lineRule="auto"/>
      </w:pPr>
      <w:r>
        <w:t>@end</w:t>
      </w:r>
    </w:p>
    <w:p w14:paraId="3C58DD25" w14:textId="77777777" w:rsidR="00F26048" w:rsidRDefault="00F26048" w:rsidP="00F26048">
      <w:pPr>
        <w:spacing w:line="240" w:lineRule="auto"/>
      </w:pPr>
    </w:p>
    <w:p w14:paraId="3828AE35" w14:textId="2469CB59" w:rsidR="00F26048" w:rsidRDefault="00F26048" w:rsidP="00F26048">
      <w:pPr>
        <w:spacing w:line="240" w:lineRule="auto"/>
      </w:pPr>
      <w:r>
        <w:t>@implementation Box</w:t>
      </w:r>
    </w:p>
    <w:p w14:paraId="0BAFF1F6" w14:textId="4099F316" w:rsidR="00F26048" w:rsidRDefault="00F26048" w:rsidP="00F26048">
      <w:pPr>
        <w:spacing w:line="240" w:lineRule="auto"/>
      </w:pPr>
      <w:r>
        <w:t xml:space="preserve">- (void) fun </w:t>
      </w:r>
      <w:proofErr w:type="gramStart"/>
      <w:r>
        <w:t>{ ...</w:t>
      </w:r>
      <w:proofErr w:type="gramEnd"/>
      <w:r>
        <w:t xml:space="preserve"> }</w:t>
      </w:r>
    </w:p>
    <w:p w14:paraId="77E22183" w14:textId="77777777" w:rsidR="00F26048" w:rsidRDefault="00F26048" w:rsidP="00F26048">
      <w:pPr>
        <w:spacing w:line="240" w:lineRule="auto"/>
      </w:pPr>
      <w:r>
        <w:t>@end</w:t>
      </w:r>
    </w:p>
    <w:p w14:paraId="73F7144D" w14:textId="77777777" w:rsidR="00F26048" w:rsidRPr="00F26048" w:rsidRDefault="00F26048" w:rsidP="00FC7C59">
      <w:pPr>
        <w:rPr>
          <w:b/>
          <w:bCs/>
        </w:rPr>
      </w:pPr>
    </w:p>
    <w:p w14:paraId="165CF90E" w14:textId="22450F2A" w:rsidR="00FC7C59" w:rsidRPr="00FC7C59" w:rsidRDefault="00FC7C59" w:rsidP="00FC7C59">
      <w:pPr>
        <w:rPr>
          <w:color w:val="00B050"/>
        </w:rPr>
      </w:pPr>
      <w:r w:rsidRPr="00FC7C59">
        <w:rPr>
          <w:color w:val="00B050"/>
        </w:rPr>
        <w:t>// C++</w:t>
      </w:r>
      <w:r>
        <w:rPr>
          <w:color w:val="00B050"/>
        </w:rPr>
        <w:t>: Abstract Class</w:t>
      </w:r>
    </w:p>
    <w:p w14:paraId="07CB4743" w14:textId="1400372A" w:rsidR="00FC7C59" w:rsidRDefault="00FC7C59" w:rsidP="00FC7C59">
      <w:pPr>
        <w:spacing w:line="240" w:lineRule="auto"/>
      </w:pPr>
      <w:r>
        <w:t xml:space="preserve">class </w:t>
      </w:r>
      <w:r w:rsidR="00F26048">
        <w:t>Box</w:t>
      </w:r>
      <w:r>
        <w:t xml:space="preserve"> {</w:t>
      </w:r>
    </w:p>
    <w:p w14:paraId="1C797928" w14:textId="2FB11C47" w:rsidR="00FC7C59" w:rsidRDefault="00FC7C59" w:rsidP="00FC7C59">
      <w:pPr>
        <w:spacing w:line="240" w:lineRule="auto"/>
      </w:pPr>
      <w:r>
        <w:t xml:space="preserve">        virtual void </w:t>
      </w:r>
      <w:proofErr w:type="gramStart"/>
      <w:r w:rsidR="00F26048">
        <w:t>fun</w:t>
      </w:r>
      <w:r>
        <w:t>(</w:t>
      </w:r>
      <w:proofErr w:type="gramEnd"/>
      <w:r>
        <w:t>) = 0;</w:t>
      </w:r>
    </w:p>
    <w:p w14:paraId="7B29C6A0" w14:textId="77777777" w:rsidR="00FC7C59" w:rsidRDefault="00FC7C59" w:rsidP="00FC7C59">
      <w:pPr>
        <w:spacing w:line="240" w:lineRule="auto"/>
      </w:pPr>
      <w:r>
        <w:t>};</w:t>
      </w:r>
    </w:p>
    <w:p w14:paraId="0CB5D2D4" w14:textId="05E798B6" w:rsidR="00FC7C59" w:rsidRDefault="00FC7C59" w:rsidP="00FC7C59">
      <w:pPr>
        <w:spacing w:line="240" w:lineRule="auto"/>
      </w:pPr>
      <w:r>
        <w:t xml:space="preserve">class </w:t>
      </w:r>
      <w:r w:rsidR="00F26048">
        <w:t>Box</w:t>
      </w:r>
      <w:r>
        <w:t xml:space="preserve">: public </w:t>
      </w:r>
      <w:proofErr w:type="spellStart"/>
      <w:r>
        <w:t>NSObject</w:t>
      </w:r>
      <w:proofErr w:type="spellEnd"/>
      <w:r>
        <w:t xml:space="preserve">, public </w:t>
      </w:r>
      <w:r w:rsidR="00F26048">
        <w:t>Shape</w:t>
      </w:r>
      <w:r>
        <w:t xml:space="preserve"> {</w:t>
      </w:r>
    </w:p>
    <w:p w14:paraId="3665B54E" w14:textId="7EA83474" w:rsidR="00FC7C59" w:rsidRDefault="00FC7C59" w:rsidP="00FC7C59">
      <w:pPr>
        <w:spacing w:line="240" w:lineRule="auto"/>
      </w:pPr>
      <w:r>
        <w:t xml:space="preserve">        void </w:t>
      </w:r>
      <w:proofErr w:type="gramStart"/>
      <w:r w:rsidR="00F26048">
        <w:t>fun</w:t>
      </w:r>
      <w:r>
        <w:t>(</w:t>
      </w:r>
      <w:proofErr w:type="gramEnd"/>
      <w:r>
        <w:t>) { ... }</w:t>
      </w:r>
    </w:p>
    <w:p w14:paraId="76E94434" w14:textId="77777777" w:rsidR="00FC7C59" w:rsidRPr="00363C0C" w:rsidRDefault="00FC7C59" w:rsidP="00FC7C59">
      <w:pPr>
        <w:spacing w:line="240" w:lineRule="auto"/>
      </w:pPr>
      <w:r>
        <w:t>}</w:t>
      </w:r>
    </w:p>
    <w:p w14:paraId="05ECC1D5" w14:textId="24957F39" w:rsidR="00FC7C59" w:rsidRDefault="00FC7C59" w:rsidP="00FC7C59"/>
    <w:p w14:paraId="163E6289" w14:textId="6DB1A5C6" w:rsidR="00FC7C59" w:rsidRDefault="00FC7C59" w:rsidP="00FC7C59">
      <w:proofErr w:type="spellStart"/>
      <w:r>
        <w:t>Downcasting</w:t>
      </w:r>
      <w:proofErr w:type="spellEnd"/>
    </w:p>
    <w:p w14:paraId="2F356C3E" w14:textId="77777777" w:rsidR="00FC7C59" w:rsidRPr="00FC7C59" w:rsidRDefault="00FC7C59" w:rsidP="00FC7C59">
      <w:pPr>
        <w:rPr>
          <w:color w:val="00B050"/>
        </w:rPr>
      </w:pPr>
      <w:r w:rsidRPr="00FC7C59">
        <w:rPr>
          <w:color w:val="00B050"/>
        </w:rPr>
        <w:t>// C++</w:t>
      </w:r>
    </w:p>
    <w:p w14:paraId="2F865DE4" w14:textId="4CE23C3B" w:rsidR="00FC7C59" w:rsidRDefault="00FC7C59" w:rsidP="00FC7C59">
      <w:proofErr w:type="spellStart"/>
      <w:r>
        <w:t>CPPObject</w:t>
      </w:r>
      <w:proofErr w:type="spellEnd"/>
      <w:r>
        <w:t xml:space="preserve">* ptr = ...; </w:t>
      </w:r>
      <w:r>
        <w:tab/>
      </w:r>
      <w:r>
        <w:tab/>
      </w:r>
      <w:r>
        <w:tab/>
      </w:r>
      <w:r w:rsidRPr="00FC7C59">
        <w:rPr>
          <w:color w:val="00B050"/>
        </w:rPr>
        <w:t>// some pointer</w:t>
      </w:r>
    </w:p>
    <w:p w14:paraId="50CCC5B9" w14:textId="77777777" w:rsidR="00FC7C59" w:rsidRDefault="00FC7C59" w:rsidP="00FC7C59">
      <w:r>
        <w:t xml:space="preserve">foo* f = </w:t>
      </w:r>
      <w:proofErr w:type="spellStart"/>
      <w:r w:rsidRPr="00FC7C59">
        <w:rPr>
          <w:b/>
          <w:bCs/>
        </w:rPr>
        <w:t>dynamic_cast</w:t>
      </w:r>
      <w:proofErr w:type="spellEnd"/>
      <w:r>
        <w:t>&lt;foo*&gt;(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1AE66EBA" w14:textId="6386F7F3" w:rsidR="00FC7C59" w:rsidRDefault="00FC7C59" w:rsidP="00FC7C59">
      <w:r>
        <w:t>if (</w:t>
      </w:r>
      <w:proofErr w:type="gramStart"/>
      <w:r>
        <w:t xml:space="preserve">f)   </w:t>
      </w:r>
      <w:proofErr w:type="gramEnd"/>
      <w:r>
        <w:t>f-&gt;</w:t>
      </w:r>
      <w:proofErr w:type="spellStart"/>
      <w:r>
        <w:t>somefunction</w:t>
      </w:r>
      <w:proofErr w:type="spellEnd"/>
      <w:r>
        <w:t>(5,3);</w:t>
      </w:r>
    </w:p>
    <w:p w14:paraId="53318E85" w14:textId="77777777" w:rsidR="00FC7C59" w:rsidRDefault="00FC7C59" w:rsidP="00FC7C59"/>
    <w:p w14:paraId="53BDCAFD" w14:textId="77777777" w:rsidR="00FC7C59" w:rsidRPr="00FC7C59" w:rsidRDefault="00FC7C59" w:rsidP="00FC7C59">
      <w:pPr>
        <w:rPr>
          <w:color w:val="00B050"/>
        </w:rPr>
      </w:pPr>
      <w:r w:rsidRPr="00FC7C59">
        <w:rPr>
          <w:color w:val="00B050"/>
        </w:rPr>
        <w:t>// Objective-C</w:t>
      </w:r>
    </w:p>
    <w:p w14:paraId="33213DF4" w14:textId="54BA2C6C" w:rsidR="00FC7C59" w:rsidRDefault="00FC7C59" w:rsidP="00FC7C59">
      <w:proofErr w:type="spellStart"/>
      <w:r>
        <w:t>NSObject</w:t>
      </w:r>
      <w:proofErr w:type="spellEnd"/>
      <w:r>
        <w:t xml:space="preserve">* ptr = ...; </w:t>
      </w:r>
      <w:r>
        <w:tab/>
      </w:r>
      <w:r>
        <w:tab/>
      </w:r>
      <w:r>
        <w:tab/>
      </w:r>
      <w:r w:rsidRPr="00FC7C59">
        <w:rPr>
          <w:color w:val="00B050"/>
        </w:rPr>
        <w:t>// some pointer</w:t>
      </w:r>
    </w:p>
    <w:p w14:paraId="1D527EA7" w14:textId="77777777" w:rsidR="00FC7C59" w:rsidRDefault="00FC7C59" w:rsidP="00FC7C59">
      <w:r>
        <w:t>if ([</w:t>
      </w:r>
      <w:proofErr w:type="spellStart"/>
      <w:r>
        <w:t>ptr</w:t>
      </w:r>
      <w:proofErr w:type="spellEnd"/>
      <w:r>
        <w:t xml:space="preserve"> </w:t>
      </w:r>
      <w:proofErr w:type="spellStart"/>
      <w:proofErr w:type="gramStart"/>
      <w:r w:rsidRPr="00FC7C59">
        <w:rPr>
          <w:b/>
          <w:bCs/>
        </w:rPr>
        <w:t>isKindOfClass</w:t>
      </w:r>
      <w:proofErr w:type="spellEnd"/>
      <w:r>
        <w:t>:[</w:t>
      </w:r>
      <w:proofErr w:type="gramEnd"/>
      <w:r>
        <w:t xml:space="preserve">foo class]] </w:t>
      </w:r>
    </w:p>
    <w:p w14:paraId="00D18B50" w14:textId="77777777" w:rsidR="00FC7C59" w:rsidRDefault="00FC7C59" w:rsidP="00FC7C59">
      <w:r>
        <w:t xml:space="preserve">    [</w:t>
      </w:r>
      <w:proofErr w:type="spellStart"/>
      <w:r>
        <w:t>ptr</w:t>
      </w:r>
      <w:proofErr w:type="spellEnd"/>
      <w:r>
        <w:t xml:space="preserve"> </w:t>
      </w:r>
      <w:proofErr w:type="gramStart"/>
      <w:r>
        <w:t>somefunction:5:3</w:t>
      </w:r>
      <w:proofErr w:type="gramEnd"/>
      <w:r>
        <w:t>];</w:t>
      </w:r>
    </w:p>
    <w:p w14:paraId="01DA29D9" w14:textId="3BE5A6A9" w:rsidR="00FC7C59" w:rsidRDefault="00FC7C59" w:rsidP="00FC7C59"/>
    <w:p w14:paraId="743762F4" w14:textId="0BDC2860" w:rsidR="008B2AA5" w:rsidRDefault="008B2AA5" w:rsidP="00FC7C59"/>
    <w:p w14:paraId="137B5199" w14:textId="7CF60450" w:rsidR="00FC4CE1" w:rsidRDefault="00FC4CE1" w:rsidP="008B2AA5">
      <w:pPr>
        <w:spacing w:line="240" w:lineRule="auto"/>
      </w:pPr>
    </w:p>
    <w:p w14:paraId="051077F0" w14:textId="63D5E3DD" w:rsidR="00FC4CE1" w:rsidRDefault="00FC4CE1" w:rsidP="008B2AA5">
      <w:pPr>
        <w:spacing w:line="240" w:lineRule="auto"/>
      </w:pPr>
    </w:p>
    <w:p w14:paraId="1F937F89" w14:textId="789073F9" w:rsidR="00FC4CE1" w:rsidRDefault="00FC4CE1" w:rsidP="008B2AA5">
      <w:pPr>
        <w:spacing w:line="240" w:lineRule="auto"/>
      </w:pPr>
    </w:p>
    <w:p w14:paraId="55517C26" w14:textId="77777777" w:rsidR="00FC4CE1" w:rsidRPr="00FC4CE1" w:rsidRDefault="00FC4CE1" w:rsidP="00FC4CE1">
      <w:pPr>
        <w:spacing w:line="240" w:lineRule="auto"/>
        <w:rPr>
          <w:b/>
          <w:bCs/>
        </w:rPr>
      </w:pPr>
      <w:r w:rsidRPr="00FC4CE1">
        <w:rPr>
          <w:b/>
          <w:bCs/>
        </w:rPr>
        <w:t>What C++ has and Objective-C hasn't</w:t>
      </w:r>
    </w:p>
    <w:p w14:paraId="32149B64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Static objects. Objects in Objective-C cannot be instantiated statically or in the stack. Only pointers.</w:t>
      </w:r>
    </w:p>
    <w:p w14:paraId="5B9A2025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Multiple inheritance</w:t>
      </w:r>
    </w:p>
    <w:p w14:paraId="42D01CF5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Namespaces</w:t>
      </w:r>
    </w:p>
    <w:p w14:paraId="44F3C3F6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Templates</w:t>
      </w:r>
    </w:p>
    <w:p w14:paraId="56B18FDB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Operator overloading</w:t>
      </w:r>
    </w:p>
    <w:p w14:paraId="74E89614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 xml:space="preserve">STL and </w:t>
      </w:r>
      <w:proofErr w:type="gramStart"/>
      <w:r>
        <w:t>algorithms ;</w:t>
      </w:r>
      <w:proofErr w:type="gramEnd"/>
    </w:p>
    <w:p w14:paraId="19D26F16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Methods can be protected or private (in Obj-C, only public)</w:t>
      </w:r>
    </w:p>
    <w:p w14:paraId="38FC4F2C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const/mutable items</w:t>
      </w:r>
    </w:p>
    <w:p w14:paraId="42761CF5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friend methods</w:t>
      </w:r>
    </w:p>
    <w:p w14:paraId="4841B1E7" w14:textId="77777777" w:rsidR="00FC4CE1" w:rsidRDefault="00FC4CE1" w:rsidP="00FC4CE1">
      <w:pPr>
        <w:pStyle w:val="ListParagraph"/>
        <w:numPr>
          <w:ilvl w:val="0"/>
          <w:numId w:val="21"/>
        </w:numPr>
        <w:spacing w:line="240" w:lineRule="auto"/>
      </w:pPr>
      <w:r>
        <w:t>References</w:t>
      </w:r>
    </w:p>
    <w:p w14:paraId="3D0412FC" w14:textId="21028302" w:rsidR="0013250F" w:rsidRDefault="00FC4CE1" w:rsidP="0013250F">
      <w:pPr>
        <w:pStyle w:val="ListParagraph"/>
        <w:numPr>
          <w:ilvl w:val="0"/>
          <w:numId w:val="21"/>
        </w:numPr>
        <w:spacing w:line="240" w:lineRule="auto"/>
      </w:pPr>
      <w:r>
        <w:t>Anonymous function signatures (without a variable name)</w:t>
      </w:r>
    </w:p>
    <w:p w14:paraId="7868AF07" w14:textId="55C0CCC2" w:rsidR="0013250F" w:rsidRDefault="0013250F" w:rsidP="0013250F">
      <w:pPr>
        <w:spacing w:line="240" w:lineRule="auto"/>
      </w:pPr>
    </w:p>
    <w:p w14:paraId="607C06AA" w14:textId="11189FF2" w:rsidR="0013250F" w:rsidRDefault="0013250F" w:rsidP="0013250F">
      <w:pPr>
        <w:spacing w:line="240" w:lineRule="auto"/>
      </w:pPr>
    </w:p>
    <w:p w14:paraId="78BCC7E0" w14:textId="602C6DC0" w:rsidR="0013250F" w:rsidRPr="00B83249" w:rsidRDefault="0013250F" w:rsidP="0013250F">
      <w:pPr>
        <w:spacing w:line="240" w:lineRule="auto"/>
        <w:rPr>
          <w:b/>
          <w:bCs/>
        </w:rPr>
      </w:pPr>
      <w:r w:rsidRPr="00B83249">
        <w:rPr>
          <w:b/>
          <w:bCs/>
        </w:rPr>
        <w:t>Foundation Framework</w:t>
      </w:r>
    </w:p>
    <w:p w14:paraId="49A3EBDD" w14:textId="4D993E52" w:rsidR="0013250F" w:rsidRDefault="0013250F" w:rsidP="0013250F">
      <w:pPr>
        <w:spacing w:line="240" w:lineRule="auto"/>
      </w:pPr>
      <w:r w:rsidRPr="0013250F">
        <w:t xml:space="preserve">The framework was developed by </w:t>
      </w:r>
      <w:proofErr w:type="spellStart"/>
      <w:r w:rsidRPr="0013250F">
        <w:t>NeXTStep</w:t>
      </w:r>
      <w:proofErr w:type="spellEnd"/>
      <w:r>
        <w:t xml:space="preserve"> (NS)</w:t>
      </w:r>
    </w:p>
    <w:p w14:paraId="0AF8A2BD" w14:textId="571ECB1F" w:rsidR="0013250F" w:rsidRDefault="0013250F" w:rsidP="0013250F">
      <w:pPr>
        <w:spacing w:line="240" w:lineRule="auto"/>
      </w:pPr>
      <w:r w:rsidRPr="0013250F">
        <w:t>#import &lt;Foundation/</w:t>
      </w:r>
      <w:proofErr w:type="spellStart"/>
      <w:r w:rsidRPr="0013250F">
        <w:t>Foundation.h</w:t>
      </w:r>
      <w:proofErr w:type="spellEnd"/>
      <w:r w:rsidRPr="0013250F">
        <w:t>&gt;</w:t>
      </w:r>
    </w:p>
    <w:p w14:paraId="51C041BB" w14:textId="77777777" w:rsidR="0013250F" w:rsidRDefault="0013250F" w:rsidP="0013250F">
      <w:pPr>
        <w:spacing w:line="240" w:lineRule="auto"/>
      </w:pPr>
      <w:proofErr w:type="spellStart"/>
      <w:r w:rsidRPr="0013250F">
        <w:t>NSArray</w:t>
      </w:r>
      <w:proofErr w:type="spellEnd"/>
      <w:r w:rsidRPr="0013250F">
        <w:t xml:space="preserve">, </w:t>
      </w:r>
    </w:p>
    <w:p w14:paraId="28DF8BAC" w14:textId="4D266071" w:rsidR="0013250F" w:rsidRDefault="0013250F" w:rsidP="0013250F">
      <w:pPr>
        <w:spacing w:line="240" w:lineRule="auto"/>
      </w:pPr>
      <w:proofErr w:type="spellStart"/>
      <w:r w:rsidRPr="0013250F">
        <w:t>NSDictionary</w:t>
      </w:r>
      <w:proofErr w:type="spellEnd"/>
    </w:p>
    <w:p w14:paraId="5363376E" w14:textId="57A67B93" w:rsidR="0013250F" w:rsidRDefault="0013250F" w:rsidP="0013250F">
      <w:pPr>
        <w:spacing w:line="240" w:lineRule="auto"/>
      </w:pPr>
      <w:proofErr w:type="spellStart"/>
      <w:r w:rsidRPr="0013250F">
        <w:t>NSSet</w:t>
      </w:r>
      <w:proofErr w:type="spellEnd"/>
    </w:p>
    <w:p w14:paraId="10FD6BB6" w14:textId="77777777" w:rsidR="0013250F" w:rsidRDefault="0013250F" w:rsidP="0013250F">
      <w:pPr>
        <w:spacing w:line="240" w:lineRule="auto"/>
      </w:pPr>
      <w:proofErr w:type="spellStart"/>
      <w:r>
        <w:t>NSMutableSet</w:t>
      </w:r>
      <w:proofErr w:type="spellEnd"/>
    </w:p>
    <w:p w14:paraId="6519E94D" w14:textId="77777777" w:rsidR="0013250F" w:rsidRDefault="0013250F" w:rsidP="0013250F">
      <w:pPr>
        <w:spacing w:line="240" w:lineRule="auto"/>
      </w:pPr>
      <w:proofErr w:type="spellStart"/>
      <w:r>
        <w:t>NSMutableArray</w:t>
      </w:r>
      <w:proofErr w:type="spellEnd"/>
    </w:p>
    <w:p w14:paraId="2420C2F1" w14:textId="544EB1CE" w:rsidR="0013250F" w:rsidRDefault="0013250F" w:rsidP="0013250F">
      <w:pPr>
        <w:spacing w:line="240" w:lineRule="auto"/>
      </w:pPr>
      <w:proofErr w:type="spellStart"/>
      <w:r>
        <w:t>NSMutableDictionary</w:t>
      </w:r>
      <w:proofErr w:type="spellEnd"/>
    </w:p>
    <w:p w14:paraId="6A08151C" w14:textId="531EB4E1" w:rsidR="0013250F" w:rsidRDefault="0013250F" w:rsidP="0013250F">
      <w:pPr>
        <w:spacing w:line="240" w:lineRule="auto"/>
      </w:pPr>
    </w:p>
    <w:p w14:paraId="11AC410F" w14:textId="5C3EEA61" w:rsidR="0013250F" w:rsidRDefault="0013250F" w:rsidP="0013250F">
      <w:pPr>
        <w:spacing w:line="240" w:lineRule="auto"/>
      </w:pPr>
      <w:proofErr w:type="spellStart"/>
      <w:r>
        <w:t>NSArray</w:t>
      </w:r>
      <w:proofErr w:type="spellEnd"/>
      <w:r>
        <w:t xml:space="preserve"> *array = [[</w:t>
      </w:r>
      <w:proofErr w:type="spellStart"/>
      <w:r>
        <w:t>NSArray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proofErr w:type="gramStart"/>
      <w:r>
        <w:t>initWithObjects</w:t>
      </w:r>
      <w:proofErr w:type="spellEnd"/>
      <w:r>
        <w:t>:@</w:t>
      </w:r>
      <w:proofErr w:type="gramEnd"/>
      <w:r>
        <w:t>"string1", @"string2",@"string3",nil];</w:t>
      </w:r>
    </w:p>
    <w:p w14:paraId="1848A103" w14:textId="77777777" w:rsidR="0013250F" w:rsidRDefault="0013250F" w:rsidP="0013250F">
      <w:pPr>
        <w:spacing w:line="240" w:lineRule="auto"/>
      </w:pPr>
      <w:r>
        <w:t xml:space="preserve">   </w:t>
      </w:r>
    </w:p>
    <w:p w14:paraId="3555AB49" w14:textId="74B26FCB" w:rsidR="0013250F" w:rsidRDefault="0013250F" w:rsidP="0013250F">
      <w:pPr>
        <w:spacing w:line="240" w:lineRule="auto"/>
      </w:pPr>
      <w:proofErr w:type="gramStart"/>
      <w:r>
        <w:t>for(</w:t>
      </w:r>
      <w:proofErr w:type="spellStart"/>
      <w:proofErr w:type="gramEnd"/>
      <w:r>
        <w:t>NSString</w:t>
      </w:r>
      <w:proofErr w:type="spellEnd"/>
      <w:r>
        <w:t xml:space="preserve"> *</w:t>
      </w:r>
      <w:proofErr w:type="spellStart"/>
      <w:r>
        <w:t>aString</w:t>
      </w:r>
      <w:proofErr w:type="spellEnd"/>
      <w:r>
        <w:t xml:space="preserve"> in array) {</w:t>
      </w:r>
    </w:p>
    <w:p w14:paraId="3298D607" w14:textId="1698F2E7" w:rsidR="0013250F" w:rsidRDefault="0013250F" w:rsidP="0013250F">
      <w:pPr>
        <w:spacing w:line="240" w:lineRule="auto"/>
      </w:pPr>
      <w:r>
        <w:t xml:space="preserve">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@"Value: %@",</w:t>
      </w:r>
      <w:proofErr w:type="spellStart"/>
      <w:r>
        <w:t>aString</w:t>
      </w:r>
      <w:proofErr w:type="spellEnd"/>
      <w:r>
        <w:t>);</w:t>
      </w:r>
    </w:p>
    <w:p w14:paraId="5C0DF02E" w14:textId="7C77A672" w:rsidR="0013250F" w:rsidRDefault="0013250F" w:rsidP="0013250F">
      <w:pPr>
        <w:spacing w:line="240" w:lineRule="auto"/>
      </w:pPr>
      <w:r>
        <w:t>}</w:t>
      </w:r>
    </w:p>
    <w:p w14:paraId="60627CD5" w14:textId="5155F6EC" w:rsidR="0013250F" w:rsidRDefault="0013250F" w:rsidP="0013250F">
      <w:pPr>
        <w:spacing w:line="240" w:lineRule="auto"/>
      </w:pPr>
      <w:proofErr w:type="gramStart"/>
      <w:r>
        <w:t>for(</w:t>
      </w:r>
      <w:proofErr w:type="spellStart"/>
      <w:proofErr w:type="gramEnd"/>
      <w:r>
        <w:t>NSString</w:t>
      </w:r>
      <w:proofErr w:type="spellEnd"/>
      <w:r>
        <w:t xml:space="preserve"> *</w:t>
      </w:r>
      <w:proofErr w:type="spellStart"/>
      <w:r>
        <w:t>aString</w:t>
      </w:r>
      <w:proofErr w:type="spellEnd"/>
      <w:r>
        <w:t xml:space="preserve"> in [array </w:t>
      </w:r>
      <w:proofErr w:type="spellStart"/>
      <w:r>
        <w:t>reverseObjectEnumerator</w:t>
      </w:r>
      <w:proofErr w:type="spellEnd"/>
      <w:r>
        <w:t>]) {</w:t>
      </w:r>
      <w:r>
        <w:tab/>
        <w:t>//</w:t>
      </w:r>
      <w:r>
        <w:rPr>
          <w:rFonts w:hint="eastAsia"/>
          <w:lang w:eastAsia="zh-CN"/>
        </w:rPr>
        <w:t>逆序遍历</w:t>
      </w:r>
    </w:p>
    <w:p w14:paraId="3D5BCF6C" w14:textId="4353EAA8" w:rsidR="0013250F" w:rsidRDefault="0013250F" w:rsidP="0013250F">
      <w:pPr>
        <w:spacing w:line="240" w:lineRule="auto"/>
      </w:pPr>
      <w:r>
        <w:t xml:space="preserve">        </w:t>
      </w:r>
      <w:proofErr w:type="spellStart"/>
      <w:proofErr w:type="gramStart"/>
      <w:r>
        <w:t>NSLog</w:t>
      </w:r>
      <w:proofErr w:type="spellEnd"/>
      <w:r>
        <w:t>(</w:t>
      </w:r>
      <w:proofErr w:type="gramEnd"/>
      <w:r>
        <w:t>@"Value: %@",</w:t>
      </w:r>
      <w:proofErr w:type="spellStart"/>
      <w:r>
        <w:t>aString</w:t>
      </w:r>
      <w:proofErr w:type="spellEnd"/>
      <w:r>
        <w:t>);</w:t>
      </w:r>
    </w:p>
    <w:p w14:paraId="05A713CA" w14:textId="055E18D5" w:rsidR="0013250F" w:rsidRDefault="0013250F" w:rsidP="0013250F">
      <w:pPr>
        <w:spacing w:line="240" w:lineRule="auto"/>
      </w:pPr>
      <w:r>
        <w:t>}</w:t>
      </w:r>
    </w:p>
    <w:p w14:paraId="3862DFBE" w14:textId="77777777" w:rsidR="0013250F" w:rsidRDefault="0013250F" w:rsidP="0013250F">
      <w:pPr>
        <w:spacing w:line="240" w:lineRule="auto"/>
      </w:pPr>
    </w:p>
    <w:p w14:paraId="18E63FB3" w14:textId="50A9C311" w:rsidR="0013250F" w:rsidRDefault="0013250F" w:rsidP="0013250F">
      <w:pPr>
        <w:spacing w:line="240" w:lineRule="auto"/>
      </w:pPr>
      <w:proofErr w:type="spellStart"/>
      <w:r w:rsidRPr="0013250F">
        <w:t>NSString</w:t>
      </w:r>
      <w:proofErr w:type="spellEnd"/>
      <w:r>
        <w:t xml:space="preserve">, </w:t>
      </w:r>
      <w:proofErr w:type="spellStart"/>
      <w:r w:rsidRPr="0013250F">
        <w:t>NSScanner</w:t>
      </w:r>
      <w:proofErr w:type="spellEnd"/>
    </w:p>
    <w:p w14:paraId="1BAD3407" w14:textId="0513A695" w:rsidR="0013250F" w:rsidRDefault="0013250F" w:rsidP="0013250F">
      <w:pPr>
        <w:spacing w:line="240" w:lineRule="auto"/>
      </w:pPr>
      <w:proofErr w:type="spellStart"/>
      <w:r w:rsidRPr="0013250F">
        <w:t>NSDate</w:t>
      </w:r>
      <w:proofErr w:type="spellEnd"/>
      <w:r w:rsidRPr="0013250F">
        <w:t xml:space="preserve">, </w:t>
      </w:r>
      <w:proofErr w:type="spellStart"/>
      <w:r w:rsidRPr="0013250F">
        <w:t>NSTimeZone</w:t>
      </w:r>
      <w:proofErr w:type="spellEnd"/>
      <w:r w:rsidRPr="0013250F">
        <w:t xml:space="preserve">, and </w:t>
      </w:r>
      <w:proofErr w:type="spellStart"/>
      <w:r w:rsidRPr="0013250F">
        <w:t>NSCalendar</w:t>
      </w:r>
      <w:proofErr w:type="spellEnd"/>
    </w:p>
    <w:p w14:paraId="5DEA64BD" w14:textId="2150D7E1" w:rsidR="0013250F" w:rsidRDefault="0013250F" w:rsidP="0013250F">
      <w:pPr>
        <w:spacing w:line="240" w:lineRule="auto"/>
      </w:pPr>
      <w:proofErr w:type="spellStart"/>
      <w:r w:rsidRPr="0013250F">
        <w:t>NSFileManager</w:t>
      </w:r>
      <w:proofErr w:type="spellEnd"/>
    </w:p>
    <w:p w14:paraId="40F981EA" w14:textId="5DDF697E" w:rsidR="0013250F" w:rsidRDefault="0013250F" w:rsidP="0013250F">
      <w:pPr>
        <w:spacing w:line="240" w:lineRule="auto"/>
      </w:pPr>
      <w:proofErr w:type="spellStart"/>
      <w:r w:rsidRPr="0013250F">
        <w:t>NSException</w:t>
      </w:r>
      <w:proofErr w:type="spellEnd"/>
    </w:p>
    <w:p w14:paraId="5EDEEED9" w14:textId="297DE023" w:rsidR="00B83249" w:rsidRDefault="00B83249" w:rsidP="0013250F">
      <w:pPr>
        <w:spacing w:line="240" w:lineRule="auto"/>
      </w:pPr>
    </w:p>
    <w:p w14:paraId="5D0C685E" w14:textId="237B4D6C" w:rsidR="00B83249" w:rsidRPr="00AC1E38" w:rsidRDefault="00B83249" w:rsidP="0013250F">
      <w:pPr>
        <w:spacing w:line="240" w:lineRule="auto"/>
        <w:rPr>
          <w:b/>
          <w:bCs/>
        </w:rPr>
      </w:pPr>
      <w:r w:rsidRPr="00AC1E38">
        <w:rPr>
          <w:b/>
          <w:bCs/>
        </w:rPr>
        <w:t>Memory Management</w:t>
      </w:r>
    </w:p>
    <w:p w14:paraId="4C55E693" w14:textId="52F67C83" w:rsidR="00B83249" w:rsidRDefault="00B83249" w:rsidP="004170A4">
      <w:pPr>
        <w:pStyle w:val="ListParagraph"/>
        <w:numPr>
          <w:ilvl w:val="0"/>
          <w:numId w:val="25"/>
        </w:numPr>
        <w:spacing w:line="240" w:lineRule="auto"/>
        <w:rPr>
          <w:lang w:eastAsia="zh-CN"/>
        </w:rPr>
      </w:pPr>
      <w:r w:rsidRPr="00B83249">
        <w:t>MRR</w:t>
      </w:r>
      <w:r>
        <w:t xml:space="preserve"> </w:t>
      </w:r>
      <w:r>
        <w:rPr>
          <w:rFonts w:hint="eastAsia"/>
          <w:lang w:eastAsia="zh-CN"/>
        </w:rPr>
        <w:t>(</w:t>
      </w:r>
      <w:r w:rsidRPr="00B83249">
        <w:rPr>
          <w:lang w:eastAsia="zh-CN"/>
        </w:rPr>
        <w:t>Manual Retain-Release</w:t>
      </w:r>
      <w:r>
        <w:rPr>
          <w:lang w:eastAsia="zh-CN"/>
        </w:rPr>
        <w:t>)</w:t>
      </w:r>
      <w:r>
        <w:rPr>
          <w:lang w:eastAsia="zh-CN"/>
        </w:rPr>
        <w:tab/>
      </w:r>
      <w:r>
        <w:rPr>
          <w:lang w:eastAsia="zh-CN"/>
        </w:rPr>
        <w:tab/>
        <w:t>//</w:t>
      </w:r>
      <w:r w:rsidR="00AC1E38">
        <w:rPr>
          <w:rFonts w:hint="eastAsia"/>
          <w:lang w:eastAsia="zh-CN"/>
        </w:rPr>
        <w:t>背后</w:t>
      </w:r>
      <w:r>
        <w:rPr>
          <w:rFonts w:hint="eastAsia"/>
          <w:lang w:eastAsia="zh-CN"/>
        </w:rPr>
        <w:t>是引用计数，但需要手动</w:t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etain or </w:t>
      </w:r>
      <w:proofErr w:type="gramStart"/>
      <w:r>
        <w:rPr>
          <w:lang w:eastAsia="zh-CN"/>
        </w:rPr>
        <w:t>release</w:t>
      </w:r>
      <w:proofErr w:type="gramEnd"/>
    </w:p>
    <w:p w14:paraId="52E444DB" w14:textId="03961CFE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 xml:space="preserve">Box *box = [[Box </w:t>
      </w:r>
      <w:proofErr w:type="spellStart"/>
      <w:proofErr w:type="gramStart"/>
      <w:r>
        <w:rPr>
          <w:lang w:eastAsia="zh-CN"/>
        </w:rPr>
        <w:t>alloc</w:t>
      </w:r>
      <w:proofErr w:type="spellEnd"/>
      <w:r>
        <w:rPr>
          <w:lang w:eastAsia="zh-CN"/>
        </w:rPr>
        <w:t>]</w:t>
      </w:r>
      <w:proofErr w:type="spellStart"/>
      <w:r>
        <w:rPr>
          <w:lang w:eastAsia="zh-CN"/>
        </w:rPr>
        <w:t>init</w:t>
      </w:r>
      <w:proofErr w:type="spellEnd"/>
      <w:proofErr w:type="gramEnd"/>
      <w:r>
        <w:rPr>
          <w:lang w:eastAsia="zh-CN"/>
        </w:rPr>
        <w:t>];</w:t>
      </w:r>
    </w:p>
    <w:p w14:paraId="1A326039" w14:textId="451324B2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>[box fun</w:t>
      </w:r>
      <w:proofErr w:type="gramStart"/>
      <w:r>
        <w:rPr>
          <w:lang w:eastAsia="zh-CN"/>
        </w:rPr>
        <w:t>];</w:t>
      </w:r>
      <w:proofErr w:type="gramEnd"/>
    </w:p>
    <w:p w14:paraId="7FF04EC1" w14:textId="0DBC3267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 xml:space="preserve">   </w:t>
      </w:r>
    </w:p>
    <w:p w14:paraId="410A3AD3" w14:textId="0F4B9638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 xml:space="preserve">int count = [box </w:t>
      </w:r>
      <w:proofErr w:type="spellStart"/>
      <w:r>
        <w:rPr>
          <w:lang w:eastAsia="zh-CN"/>
        </w:rPr>
        <w:t>retainCount</w:t>
      </w:r>
      <w:proofErr w:type="spellEnd"/>
      <w:r>
        <w:rPr>
          <w:lang w:eastAsia="zh-CN"/>
        </w:rPr>
        <w:t>]);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此时引用计数为</w:t>
      </w:r>
      <w:r>
        <w:rPr>
          <w:rFonts w:hint="eastAsia"/>
          <w:lang w:eastAsia="zh-CN"/>
        </w:rPr>
        <w:t>1</w:t>
      </w:r>
    </w:p>
    <w:p w14:paraId="61CE8D20" w14:textId="77777777" w:rsidR="00B83249" w:rsidRDefault="00B83249" w:rsidP="00B83249">
      <w:pPr>
        <w:spacing w:line="240" w:lineRule="auto"/>
        <w:rPr>
          <w:lang w:eastAsia="zh-CN"/>
        </w:rPr>
      </w:pPr>
    </w:p>
    <w:p w14:paraId="407F7C1B" w14:textId="22E39158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>[</w:t>
      </w:r>
      <w:proofErr w:type="gramStart"/>
      <w:r>
        <w:rPr>
          <w:lang w:eastAsia="zh-CN"/>
        </w:rPr>
        <w:t>box</w:t>
      </w:r>
      <w:proofErr w:type="gramEnd"/>
      <w:r>
        <w:rPr>
          <w:lang w:eastAsia="zh-CN"/>
        </w:rPr>
        <w:t xml:space="preserve"> retain];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引用计数</w:t>
      </w:r>
      <w:r>
        <w:rPr>
          <w:rFonts w:hint="eastAsia"/>
          <w:lang w:eastAsia="zh-CN"/>
        </w:rPr>
        <w:t>+</w:t>
      </w:r>
      <w:r>
        <w:rPr>
          <w:lang w:eastAsia="zh-CN"/>
        </w:rPr>
        <w:t>1</w:t>
      </w:r>
    </w:p>
    <w:p w14:paraId="3869E4CC" w14:textId="78088F58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 xml:space="preserve">   </w:t>
      </w:r>
    </w:p>
    <w:p w14:paraId="517B3934" w14:textId="6A784637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lastRenderedPageBreak/>
        <w:t>[box release];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引用计数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</w:p>
    <w:p w14:paraId="7E5BEF81" w14:textId="0C7271C4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>[</w:t>
      </w:r>
      <w:r>
        <w:rPr>
          <w:rFonts w:hint="eastAsia"/>
          <w:lang w:eastAsia="zh-CN"/>
        </w:rPr>
        <w:t>box</w:t>
      </w:r>
      <w:r>
        <w:rPr>
          <w:lang w:eastAsia="zh-CN"/>
        </w:rPr>
        <w:t xml:space="preserve"> release];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引用计数</w:t>
      </w:r>
      <w:r>
        <w:rPr>
          <w:lang w:eastAsia="zh-CN"/>
        </w:rPr>
        <w:t>-1</w:t>
      </w:r>
    </w:p>
    <w:p w14:paraId="280571D3" w14:textId="77777777" w:rsidR="00B83249" w:rsidRDefault="00B83249" w:rsidP="00B83249">
      <w:pPr>
        <w:spacing w:line="240" w:lineRule="auto"/>
        <w:rPr>
          <w:lang w:eastAsia="zh-CN"/>
        </w:rPr>
      </w:pPr>
      <w:r>
        <w:rPr>
          <w:lang w:eastAsia="zh-CN"/>
        </w:rPr>
        <w:t xml:space="preserve">   </w:t>
      </w:r>
    </w:p>
    <w:p w14:paraId="5D758920" w14:textId="7FC1D72A" w:rsidR="00B83249" w:rsidRDefault="007E3AA5" w:rsidP="00B83249">
      <w:pPr>
        <w:spacing w:line="240" w:lineRule="auto"/>
        <w:rPr>
          <w:lang w:eastAsia="zh-CN"/>
        </w:rPr>
      </w:pPr>
      <w:r>
        <w:rPr>
          <w:lang w:eastAsia="zh-CN"/>
        </w:rPr>
        <w:t>b</w:t>
      </w:r>
      <w:r w:rsidR="00B83249">
        <w:rPr>
          <w:rFonts w:hint="eastAsia"/>
          <w:lang w:eastAsia="zh-CN"/>
        </w:rPr>
        <w:t>ox</w:t>
      </w:r>
      <w:r w:rsidR="00B83249">
        <w:rPr>
          <w:lang w:eastAsia="zh-CN"/>
        </w:rPr>
        <w:t xml:space="preserve"> = </w:t>
      </w:r>
      <w:proofErr w:type="gramStart"/>
      <w:r w:rsidR="00B83249">
        <w:rPr>
          <w:lang w:eastAsia="zh-CN"/>
        </w:rPr>
        <w:t>nil;</w:t>
      </w:r>
      <w:proofErr w:type="gramEnd"/>
    </w:p>
    <w:p w14:paraId="4844297B" w14:textId="09AD9876" w:rsidR="00B83249" w:rsidRDefault="00B83249" w:rsidP="0013250F">
      <w:pPr>
        <w:spacing w:line="240" w:lineRule="auto"/>
      </w:pPr>
    </w:p>
    <w:p w14:paraId="63BE8A62" w14:textId="1D7B02DC" w:rsidR="00AC1E38" w:rsidRDefault="00AC1E38" w:rsidP="004170A4">
      <w:pPr>
        <w:pStyle w:val="ListParagraph"/>
        <w:numPr>
          <w:ilvl w:val="0"/>
          <w:numId w:val="25"/>
        </w:numPr>
        <w:spacing w:line="240" w:lineRule="auto"/>
      </w:pPr>
      <w:r w:rsidRPr="00AC1E38">
        <w:t>ARC</w:t>
      </w:r>
      <w:r>
        <w:t xml:space="preserve"> (</w:t>
      </w:r>
      <w:r w:rsidRPr="00AC1E38">
        <w:t>Automatic Reference Counting</w:t>
      </w:r>
      <w:r>
        <w:t>)</w:t>
      </w:r>
      <w:r w:rsidRPr="00AC1E38">
        <w:rPr>
          <w:lang w:eastAsia="zh-CN"/>
        </w:rPr>
        <w:t xml:space="preserve"> </w:t>
      </w:r>
      <w:r>
        <w:rPr>
          <w:lang w:eastAsia="zh-CN"/>
        </w:rPr>
        <w:tab/>
        <w:t>//</w:t>
      </w:r>
      <w:r>
        <w:rPr>
          <w:rFonts w:hint="eastAsia"/>
          <w:lang w:eastAsia="zh-CN"/>
        </w:rPr>
        <w:t>背后是引用计数，编译时期自动插入内存管理</w:t>
      </w:r>
    </w:p>
    <w:p w14:paraId="269AEDDB" w14:textId="77777777" w:rsidR="00AC1E38" w:rsidRDefault="00AC1E38" w:rsidP="00AC1E38">
      <w:pPr>
        <w:spacing w:line="240" w:lineRule="auto"/>
      </w:pPr>
      <w:proofErr w:type="spellStart"/>
      <w:r>
        <w:t>NSAutoreleasePool</w:t>
      </w:r>
      <w:proofErr w:type="spellEnd"/>
      <w:r>
        <w:t xml:space="preserve"> * pool = [[</w:t>
      </w:r>
      <w:proofErr w:type="spellStart"/>
      <w:r>
        <w:t>NSAutoreleasePool</w:t>
      </w:r>
      <w:proofErr w:type="spellEnd"/>
      <w:r>
        <w:t xml:space="preserve"> </w:t>
      </w:r>
      <w:proofErr w:type="spellStart"/>
      <w:r>
        <w:t>alloc</w:t>
      </w:r>
      <w:proofErr w:type="spellEnd"/>
      <w:r>
        <w:t xml:space="preserve">] </w:t>
      </w:r>
      <w:proofErr w:type="spellStart"/>
      <w:r>
        <w:t>init</w:t>
      </w:r>
      <w:proofErr w:type="spellEnd"/>
      <w:proofErr w:type="gramStart"/>
      <w:r>
        <w:t>];</w:t>
      </w:r>
      <w:proofErr w:type="gramEnd"/>
    </w:p>
    <w:p w14:paraId="0EEE36E4" w14:textId="7B817B3B" w:rsidR="00AC1E38" w:rsidRDefault="00AC1E38" w:rsidP="00AC1E38">
      <w:pPr>
        <w:spacing w:line="240" w:lineRule="auto"/>
        <w:rPr>
          <w:lang w:eastAsia="zh-CN"/>
        </w:rPr>
      </w:pPr>
      <w:r>
        <w:rPr>
          <w:lang w:eastAsia="zh-CN"/>
        </w:rPr>
        <w:t xml:space="preserve">Box *box = [[Box </w:t>
      </w:r>
      <w:proofErr w:type="spellStart"/>
      <w:proofErr w:type="gramStart"/>
      <w:r>
        <w:rPr>
          <w:lang w:eastAsia="zh-CN"/>
        </w:rPr>
        <w:t>alloc</w:t>
      </w:r>
      <w:proofErr w:type="spellEnd"/>
      <w:r>
        <w:rPr>
          <w:lang w:eastAsia="zh-CN"/>
        </w:rPr>
        <w:t>]</w:t>
      </w:r>
      <w:proofErr w:type="spellStart"/>
      <w:r>
        <w:rPr>
          <w:lang w:eastAsia="zh-CN"/>
        </w:rPr>
        <w:t>init</w:t>
      </w:r>
      <w:proofErr w:type="spellEnd"/>
      <w:proofErr w:type="gramEnd"/>
      <w:r>
        <w:rPr>
          <w:lang w:eastAsia="zh-CN"/>
        </w:rPr>
        <w:t>];</w:t>
      </w:r>
    </w:p>
    <w:p w14:paraId="20A3AFA5" w14:textId="065722E1" w:rsidR="00AC1E38" w:rsidRDefault="00AC1E38" w:rsidP="00AC1E38">
      <w:pPr>
        <w:spacing w:line="240" w:lineRule="auto"/>
        <w:rPr>
          <w:lang w:eastAsia="zh-CN"/>
        </w:rPr>
      </w:pPr>
      <w:r>
        <w:rPr>
          <w:lang w:eastAsia="zh-CN"/>
        </w:rPr>
        <w:t>[box fun</w:t>
      </w:r>
      <w:proofErr w:type="gramStart"/>
      <w:r>
        <w:rPr>
          <w:lang w:eastAsia="zh-CN"/>
        </w:rPr>
        <w:t>];</w:t>
      </w:r>
      <w:proofErr w:type="gramEnd"/>
    </w:p>
    <w:p w14:paraId="4296128D" w14:textId="57E1BD32" w:rsidR="00AC1E38" w:rsidRDefault="00AC1E38" w:rsidP="00AC1E38">
      <w:pPr>
        <w:spacing w:line="240" w:lineRule="auto"/>
      </w:pPr>
      <w:r>
        <w:t>[pool drain</w:t>
      </w:r>
      <w:proofErr w:type="gramStart"/>
      <w:r>
        <w:t>];</w:t>
      </w:r>
      <w:proofErr w:type="gramEnd"/>
    </w:p>
    <w:p w14:paraId="07F49A44" w14:textId="77777777" w:rsidR="00AC1E38" w:rsidRDefault="00AC1E38" w:rsidP="0013250F">
      <w:pPr>
        <w:spacing w:line="240" w:lineRule="auto"/>
      </w:pPr>
    </w:p>
    <w:sectPr w:rsidR="00AC1E38" w:rsidSect="00C4442C">
      <w:footerReference w:type="default" r:id="rId14"/>
      <w:footerReference w:type="first" r:id="rId15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85F3" w14:textId="77777777" w:rsidR="00C65882" w:rsidRDefault="00C65882">
      <w:r>
        <w:separator/>
      </w:r>
    </w:p>
  </w:endnote>
  <w:endnote w:type="continuationSeparator" w:id="0">
    <w:p w14:paraId="662E4C27" w14:textId="77777777" w:rsidR="00C65882" w:rsidRDefault="00C6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08A72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E8C6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616C0" w14:textId="77777777" w:rsidR="00C65882" w:rsidRDefault="00C65882">
      <w:r>
        <w:separator/>
      </w:r>
    </w:p>
  </w:footnote>
  <w:footnote w:type="continuationSeparator" w:id="0">
    <w:p w14:paraId="504D9258" w14:textId="77777777" w:rsidR="00C65882" w:rsidRDefault="00C65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2B516D4C"/>
    <w:multiLevelType w:val="hybridMultilevel"/>
    <w:tmpl w:val="CC0A1A24"/>
    <w:lvl w:ilvl="0" w:tplc="3B34C44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5A43DA0"/>
    <w:multiLevelType w:val="hybridMultilevel"/>
    <w:tmpl w:val="D0C6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36F9C"/>
    <w:multiLevelType w:val="hybridMultilevel"/>
    <w:tmpl w:val="270C63C6"/>
    <w:lvl w:ilvl="0" w:tplc="67AA864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7741A"/>
    <w:multiLevelType w:val="hybridMultilevel"/>
    <w:tmpl w:val="7F00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3700ED"/>
    <w:multiLevelType w:val="multilevel"/>
    <w:tmpl w:val="574087B6"/>
    <w:numStyleLink w:val="Philipsbullets"/>
  </w:abstractNum>
  <w:abstractNum w:abstractNumId="20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E83C5D"/>
    <w:multiLevelType w:val="hybridMultilevel"/>
    <w:tmpl w:val="CC182E68"/>
    <w:lvl w:ilvl="0" w:tplc="67AA864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09484">
    <w:abstractNumId w:val="15"/>
  </w:num>
  <w:num w:numId="2" w16cid:durableId="745687433">
    <w:abstractNumId w:val="13"/>
  </w:num>
  <w:num w:numId="3" w16cid:durableId="686714423">
    <w:abstractNumId w:val="19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1"/>
  </w:num>
  <w:num w:numId="15" w16cid:durableId="1138381478">
    <w:abstractNumId w:val="20"/>
  </w:num>
  <w:num w:numId="16" w16cid:durableId="2053729243">
    <w:abstractNumId w:val="12"/>
  </w:num>
  <w:num w:numId="17" w16cid:durableId="1035693969">
    <w:abstractNumId w:val="10"/>
  </w:num>
  <w:num w:numId="18" w16cid:durableId="487478907">
    <w:abstractNumId w:val="10"/>
  </w:num>
  <w:num w:numId="19" w16cid:durableId="101074031">
    <w:abstractNumId w:val="10"/>
  </w:num>
  <w:num w:numId="20" w16cid:durableId="116683810">
    <w:abstractNumId w:val="10"/>
  </w:num>
  <w:num w:numId="21" w16cid:durableId="1416823903">
    <w:abstractNumId w:val="16"/>
  </w:num>
  <w:num w:numId="22" w16cid:durableId="130827922">
    <w:abstractNumId w:val="14"/>
  </w:num>
  <w:num w:numId="23" w16cid:durableId="418794582">
    <w:abstractNumId w:val="21"/>
  </w:num>
  <w:num w:numId="24" w16cid:durableId="1772699517">
    <w:abstractNumId w:val="17"/>
  </w:num>
  <w:num w:numId="25" w16cid:durableId="12824899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59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E0A5B"/>
    <w:rsid w:val="000F2014"/>
    <w:rsid w:val="000F2F8C"/>
    <w:rsid w:val="000F713C"/>
    <w:rsid w:val="00101C7A"/>
    <w:rsid w:val="00117A79"/>
    <w:rsid w:val="00121365"/>
    <w:rsid w:val="00124843"/>
    <w:rsid w:val="0013250F"/>
    <w:rsid w:val="00146B5B"/>
    <w:rsid w:val="0016378F"/>
    <w:rsid w:val="00176325"/>
    <w:rsid w:val="00195ADF"/>
    <w:rsid w:val="00195C05"/>
    <w:rsid w:val="001A19B9"/>
    <w:rsid w:val="001B3DDF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449AA"/>
    <w:rsid w:val="00350F6A"/>
    <w:rsid w:val="0035650B"/>
    <w:rsid w:val="00363923"/>
    <w:rsid w:val="00363C0C"/>
    <w:rsid w:val="00383300"/>
    <w:rsid w:val="0038757A"/>
    <w:rsid w:val="003B332D"/>
    <w:rsid w:val="003C7BC4"/>
    <w:rsid w:val="003E696C"/>
    <w:rsid w:val="00412931"/>
    <w:rsid w:val="004170A4"/>
    <w:rsid w:val="00431130"/>
    <w:rsid w:val="0044687A"/>
    <w:rsid w:val="004538EB"/>
    <w:rsid w:val="0047062D"/>
    <w:rsid w:val="00475974"/>
    <w:rsid w:val="004D5872"/>
    <w:rsid w:val="004F663E"/>
    <w:rsid w:val="00514AB2"/>
    <w:rsid w:val="00515460"/>
    <w:rsid w:val="0054717D"/>
    <w:rsid w:val="0054754D"/>
    <w:rsid w:val="00553059"/>
    <w:rsid w:val="00553441"/>
    <w:rsid w:val="00564722"/>
    <w:rsid w:val="00570A71"/>
    <w:rsid w:val="00591CBB"/>
    <w:rsid w:val="005A1350"/>
    <w:rsid w:val="005D0415"/>
    <w:rsid w:val="005D37DC"/>
    <w:rsid w:val="005D3D75"/>
    <w:rsid w:val="0060195B"/>
    <w:rsid w:val="006204FC"/>
    <w:rsid w:val="00671080"/>
    <w:rsid w:val="00671BF6"/>
    <w:rsid w:val="006769C4"/>
    <w:rsid w:val="00694039"/>
    <w:rsid w:val="006D7217"/>
    <w:rsid w:val="006E365A"/>
    <w:rsid w:val="006E7494"/>
    <w:rsid w:val="006F50A9"/>
    <w:rsid w:val="00700037"/>
    <w:rsid w:val="00713A54"/>
    <w:rsid w:val="007225AA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E0E89"/>
    <w:rsid w:val="007E3AA5"/>
    <w:rsid w:val="007E5BD0"/>
    <w:rsid w:val="007E7D83"/>
    <w:rsid w:val="007F6091"/>
    <w:rsid w:val="007F663B"/>
    <w:rsid w:val="008065CA"/>
    <w:rsid w:val="00832AD7"/>
    <w:rsid w:val="00837998"/>
    <w:rsid w:val="008573D6"/>
    <w:rsid w:val="008608DA"/>
    <w:rsid w:val="00880FB4"/>
    <w:rsid w:val="00893E98"/>
    <w:rsid w:val="008A5A22"/>
    <w:rsid w:val="008B2AA5"/>
    <w:rsid w:val="008B7637"/>
    <w:rsid w:val="008C731D"/>
    <w:rsid w:val="008F3B50"/>
    <w:rsid w:val="008F4C19"/>
    <w:rsid w:val="008F7DC3"/>
    <w:rsid w:val="009249FF"/>
    <w:rsid w:val="009432E0"/>
    <w:rsid w:val="0094371D"/>
    <w:rsid w:val="00944576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9F672D"/>
    <w:rsid w:val="00A0626A"/>
    <w:rsid w:val="00A34913"/>
    <w:rsid w:val="00A45509"/>
    <w:rsid w:val="00A5538C"/>
    <w:rsid w:val="00A613E1"/>
    <w:rsid w:val="00A66C03"/>
    <w:rsid w:val="00A86808"/>
    <w:rsid w:val="00AA1551"/>
    <w:rsid w:val="00AA3BCC"/>
    <w:rsid w:val="00AB1495"/>
    <w:rsid w:val="00AB1935"/>
    <w:rsid w:val="00AC1E38"/>
    <w:rsid w:val="00AD7FD4"/>
    <w:rsid w:val="00AF74AD"/>
    <w:rsid w:val="00B02137"/>
    <w:rsid w:val="00B22224"/>
    <w:rsid w:val="00B26DE8"/>
    <w:rsid w:val="00B279D3"/>
    <w:rsid w:val="00B4504A"/>
    <w:rsid w:val="00B63A04"/>
    <w:rsid w:val="00B72E54"/>
    <w:rsid w:val="00B733D3"/>
    <w:rsid w:val="00B77B78"/>
    <w:rsid w:val="00B83249"/>
    <w:rsid w:val="00BA71D4"/>
    <w:rsid w:val="00BC1A5D"/>
    <w:rsid w:val="00BF1B3E"/>
    <w:rsid w:val="00BF25DD"/>
    <w:rsid w:val="00C114F5"/>
    <w:rsid w:val="00C16D9B"/>
    <w:rsid w:val="00C42352"/>
    <w:rsid w:val="00C42A54"/>
    <w:rsid w:val="00C4442C"/>
    <w:rsid w:val="00C64A21"/>
    <w:rsid w:val="00C65882"/>
    <w:rsid w:val="00C73796"/>
    <w:rsid w:val="00C77D1A"/>
    <w:rsid w:val="00C80E08"/>
    <w:rsid w:val="00C90041"/>
    <w:rsid w:val="00C96175"/>
    <w:rsid w:val="00CA21D9"/>
    <w:rsid w:val="00CA72BF"/>
    <w:rsid w:val="00CC4CE1"/>
    <w:rsid w:val="00CE46FA"/>
    <w:rsid w:val="00CF4C05"/>
    <w:rsid w:val="00CF4E87"/>
    <w:rsid w:val="00D17ECB"/>
    <w:rsid w:val="00D31A0E"/>
    <w:rsid w:val="00D426B5"/>
    <w:rsid w:val="00D56FC7"/>
    <w:rsid w:val="00D60AE9"/>
    <w:rsid w:val="00D76971"/>
    <w:rsid w:val="00D779B0"/>
    <w:rsid w:val="00D901BA"/>
    <w:rsid w:val="00D948B8"/>
    <w:rsid w:val="00D957C3"/>
    <w:rsid w:val="00DA60CC"/>
    <w:rsid w:val="00DB0D0D"/>
    <w:rsid w:val="00DB738F"/>
    <w:rsid w:val="00DC2965"/>
    <w:rsid w:val="00DC72B7"/>
    <w:rsid w:val="00DD3D62"/>
    <w:rsid w:val="00DE5EA6"/>
    <w:rsid w:val="00E10A1F"/>
    <w:rsid w:val="00E17F57"/>
    <w:rsid w:val="00E2088F"/>
    <w:rsid w:val="00E2503A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A4253"/>
    <w:rsid w:val="00EB1008"/>
    <w:rsid w:val="00EB207D"/>
    <w:rsid w:val="00EC7BB4"/>
    <w:rsid w:val="00F224EF"/>
    <w:rsid w:val="00F26048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C4CE1"/>
    <w:rsid w:val="00FC7C59"/>
    <w:rsid w:val="00FE5D63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77C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3A65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B1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franklingu.github.io/programming/2013/12/30/objective-C-in-linux-(ubuntu)/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9857\AppData\Local\Temp\Templafy\WordVsto\vlfbr2hp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TemplafyFormConfiguration><![CDATA[{"formFields":[],"formDataEntries":[]}]]></TemplafyFormConfiguration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8F483A-6751-4EC4-B3C4-453CB9CA0C65}">
  <ds:schemaRefs/>
</ds:datastoreItem>
</file>

<file path=customXml/itemProps4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BFE5B46-258F-4D55-A065-A66E322444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vlfbr2hp.dotx</Template>
  <TotalTime>0</TotalTime>
  <Pages>7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2023-03-21T09:05:00Z</dcterms:created>
  <dcterms:modified xsi:type="dcterms:W3CDTF">2023-06-23T07:23:00Z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637940740302623323</vt:lpwstr>
  </property>
  <property fmtid="{D5CDD505-2E9C-101B-9397-08002B2CF9AE}" pid="5" name="TemplafyUserProfileId">
    <vt:lpwstr>637649456773257869</vt:lpwstr>
  </property>
  <property fmtid="{D5CDD505-2E9C-101B-9397-08002B2CF9AE}" pid="6" name="TemplafyFromBlank">
    <vt:bool>true</vt:bool>
  </property>
</Properties>
</file>