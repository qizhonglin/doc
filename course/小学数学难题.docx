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SimSun" w:hAnsi="Calibri" w:cs="Times New Roman"/>
          <w:color w:val="auto"/>
          <w:sz w:val="22"/>
          <w:szCs w:val="20"/>
          <w:lang w:eastAsia="de-DE"/>
        </w:rPr>
        <w:id w:val="480891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D9584" w14:textId="13F3E2EA" w:rsidR="002964A8" w:rsidRDefault="002964A8">
          <w:pPr>
            <w:pStyle w:val="TOCHeading"/>
          </w:pPr>
          <w:r>
            <w:t>Table of Contents</w:t>
          </w:r>
        </w:p>
        <w:p w14:paraId="53B29291" w14:textId="0E2252D2" w:rsidR="0090796A" w:rsidRDefault="002964A8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66976" w:history="1">
            <w:r w:rsidR="0090796A" w:rsidRPr="00E54F9E">
              <w:rPr>
                <w:rStyle w:val="Hyperlink"/>
                <w:rFonts w:hint="eastAsia"/>
                <w:noProof/>
                <w:lang w:eastAsia="zh-CN"/>
              </w:rPr>
              <w:t>一年级</w:t>
            </w:r>
            <w:r w:rsidR="0090796A">
              <w:rPr>
                <w:noProof/>
                <w:webHidden/>
              </w:rPr>
              <w:tab/>
            </w:r>
            <w:r w:rsidR="0090796A">
              <w:rPr>
                <w:noProof/>
                <w:webHidden/>
              </w:rPr>
              <w:fldChar w:fldCharType="begin"/>
            </w:r>
            <w:r w:rsidR="0090796A">
              <w:rPr>
                <w:noProof/>
                <w:webHidden/>
              </w:rPr>
              <w:instrText xml:space="preserve"> PAGEREF _Toc182166976 \h </w:instrText>
            </w:r>
            <w:r w:rsidR="0090796A">
              <w:rPr>
                <w:noProof/>
                <w:webHidden/>
              </w:rPr>
            </w:r>
            <w:r w:rsidR="0090796A">
              <w:rPr>
                <w:noProof/>
                <w:webHidden/>
              </w:rPr>
              <w:fldChar w:fldCharType="separate"/>
            </w:r>
            <w:r w:rsidR="0090796A">
              <w:rPr>
                <w:noProof/>
                <w:webHidden/>
              </w:rPr>
              <w:t>1</w:t>
            </w:r>
            <w:r w:rsidR="0090796A">
              <w:rPr>
                <w:noProof/>
                <w:webHidden/>
              </w:rPr>
              <w:fldChar w:fldCharType="end"/>
            </w:r>
          </w:hyperlink>
        </w:p>
        <w:p w14:paraId="04AD941B" w14:textId="1246829F" w:rsidR="0090796A" w:rsidRDefault="0090796A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2166977" w:history="1">
            <w:r w:rsidRPr="00E54F9E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两年级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719B" w14:textId="45BC4B42" w:rsidR="0090796A" w:rsidRDefault="0090796A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2166978" w:history="1">
            <w:r w:rsidRPr="00E54F9E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三年级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F7B7" w14:textId="71376356" w:rsidR="0090796A" w:rsidRDefault="0090796A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2166979" w:history="1">
            <w:r w:rsidRPr="00E54F9E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学而思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BC47" w14:textId="1DC4E7FF" w:rsidR="002964A8" w:rsidRDefault="002964A8">
          <w:r>
            <w:rPr>
              <w:b/>
              <w:bCs/>
              <w:noProof/>
            </w:rPr>
            <w:fldChar w:fldCharType="end"/>
          </w:r>
        </w:p>
      </w:sdtContent>
    </w:sdt>
    <w:p w14:paraId="19B15FB2" w14:textId="77777777" w:rsidR="002964A8" w:rsidRDefault="002964A8" w:rsidP="002964A8">
      <w:pPr>
        <w:ind w:left="360" w:hanging="360"/>
        <w:rPr>
          <w:lang w:eastAsia="zh-CN"/>
        </w:rPr>
      </w:pPr>
    </w:p>
    <w:p w14:paraId="63709D20" w14:textId="77777777" w:rsidR="002964A8" w:rsidRDefault="002964A8" w:rsidP="005E4009">
      <w:pPr>
        <w:ind w:left="360" w:hanging="360"/>
        <w:jc w:val="center"/>
        <w:rPr>
          <w:lang w:eastAsia="zh-CN"/>
        </w:rPr>
      </w:pPr>
    </w:p>
    <w:p w14:paraId="6DFD077D" w14:textId="77777777" w:rsidR="002964A8" w:rsidRDefault="002964A8" w:rsidP="005E4009">
      <w:pPr>
        <w:ind w:left="360" w:hanging="360"/>
        <w:jc w:val="center"/>
        <w:rPr>
          <w:lang w:eastAsia="zh-CN"/>
        </w:rPr>
      </w:pPr>
    </w:p>
    <w:p w14:paraId="51208C96" w14:textId="74EAC4A3" w:rsidR="0090796A" w:rsidRDefault="0090796A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5B45E195" w14:textId="5E0FC4F3" w:rsidR="005E4009" w:rsidRDefault="005E4009" w:rsidP="002E66F3">
      <w:pPr>
        <w:pStyle w:val="Heading1"/>
        <w:numPr>
          <w:ilvl w:val="0"/>
          <w:numId w:val="0"/>
        </w:numPr>
        <w:ind w:left="360" w:hanging="360"/>
        <w:rPr>
          <w:lang w:eastAsia="zh-CN"/>
        </w:rPr>
      </w:pPr>
      <w:bookmarkStart w:id="0" w:name="_Toc182166976"/>
      <w:r>
        <w:rPr>
          <w:rFonts w:hint="eastAsia"/>
          <w:lang w:eastAsia="zh-CN"/>
        </w:rPr>
        <w:lastRenderedPageBreak/>
        <w:t>一年级</w:t>
      </w:r>
      <w:bookmarkEnd w:id="0"/>
    </w:p>
    <w:p w14:paraId="1F9FE3D1" w14:textId="5C8C7B63" w:rsidR="00506174" w:rsidRPr="00506174" w:rsidRDefault="00506174" w:rsidP="00506174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填空题。</w:t>
      </w:r>
    </w:p>
    <w:p w14:paraId="4B3533DE" w14:textId="71FA0507" w:rsidR="00363C0C" w:rsidRDefault="00E8395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E83954">
        <w:rPr>
          <w:rFonts w:ascii="SimSun" w:eastAsia="SimSun" w:hAnsi="SimSun" w:cs="SimSun" w:hint="eastAsia"/>
          <w:lang w:eastAsia="zh-CN"/>
        </w:rPr>
        <w:t>原</w:t>
      </w:r>
      <w:r w:rsidRPr="00E83954">
        <w:rPr>
          <w:rFonts w:ascii="SimSun" w:hAnsi="SimSun" w:cs="SimSun" w:hint="eastAsia"/>
          <w:lang w:eastAsia="zh-CN"/>
        </w:rPr>
        <w:t>来车上有乘客5</w:t>
      </w:r>
      <w:r w:rsidRPr="00E83954">
        <w:rPr>
          <w:rFonts w:ascii="SimSun" w:hAnsi="SimSun" w:cs="SimSun"/>
          <w:lang w:eastAsia="zh-CN"/>
        </w:rPr>
        <w:t>2</w:t>
      </w:r>
      <w:r w:rsidRPr="00E83954">
        <w:rPr>
          <w:rFonts w:ascii="SimSun" w:hAnsi="SimSun" w:cs="SimSun" w:hint="eastAsia"/>
          <w:lang w:eastAsia="zh-CN"/>
        </w:rPr>
        <w:t>人，车到站后，下了一些人，又上了一些人，车上还有3</w:t>
      </w:r>
      <w:r w:rsidRPr="00E83954">
        <w:rPr>
          <w:rFonts w:ascii="SimSun" w:hAnsi="SimSun" w:cs="SimSun"/>
          <w:lang w:eastAsia="zh-CN"/>
        </w:rPr>
        <w:t>9</w:t>
      </w:r>
      <w:r w:rsidRPr="00E83954">
        <w:rPr>
          <w:rFonts w:ascii="SimSun" w:hAnsi="SimSun" w:cs="SimSun" w:hint="eastAsia"/>
          <w:lang w:eastAsia="zh-CN"/>
        </w:rPr>
        <w:t>人。想一想，可能下了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人，上了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人。</w:t>
      </w:r>
    </w:p>
    <w:p w14:paraId="00F310C2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766689DE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8F6C5F4" w14:textId="77777777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12</w:t>
      </w:r>
      <w:r>
        <w:rPr>
          <w:rFonts w:ascii="SimSun" w:hAnsi="SimSun" w:cs="SimSun" w:hint="eastAsia"/>
          <w:lang w:eastAsia="zh-CN"/>
        </w:rPr>
        <w:t>辆汽车组成一列车队向前进。从前往后数，红色的汽车是第8辆。那么，从后往前数，它是第</w:t>
      </w:r>
      <w:r>
        <w:rPr>
          <w:rFonts w:ascii="SimSun" w:hAnsi="SimSun" w:cs="SimSun"/>
          <w:lang w:eastAsia="zh-CN"/>
        </w:rPr>
        <w:t>(    )</w:t>
      </w:r>
      <w:r>
        <w:rPr>
          <w:rFonts w:ascii="SimSun" w:hAnsi="SimSun" w:cs="SimSun" w:hint="eastAsia"/>
          <w:lang w:eastAsia="zh-CN"/>
        </w:rPr>
        <w:t>辆。</w:t>
      </w:r>
    </w:p>
    <w:p w14:paraId="66BE5071" w14:textId="77777777" w:rsidR="0093099C" w:rsidRDefault="0093099C" w:rsidP="0093099C">
      <w:pPr>
        <w:rPr>
          <w:rFonts w:ascii="SimSun" w:hAnsi="SimSun" w:cs="SimSun"/>
          <w:lang w:eastAsia="zh-CN"/>
        </w:rPr>
      </w:pPr>
    </w:p>
    <w:p w14:paraId="3662287B" w14:textId="77777777" w:rsidR="0093099C" w:rsidRPr="0093099C" w:rsidRDefault="0093099C" w:rsidP="0093099C">
      <w:pPr>
        <w:rPr>
          <w:rFonts w:ascii="SimSun" w:hAnsi="SimSun" w:cs="SimSun"/>
          <w:lang w:eastAsia="zh-CN"/>
        </w:rPr>
      </w:pPr>
    </w:p>
    <w:p w14:paraId="473B4C9C" w14:textId="56E12AF7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18</w:t>
      </w:r>
      <w:r>
        <w:rPr>
          <w:rFonts w:ascii="SimSun" w:hAnsi="SimSun" w:cs="SimSun" w:hint="eastAsia"/>
          <w:lang w:eastAsia="zh-CN"/>
        </w:rPr>
        <w:t>个小朋友排成一排，从左向右数，小军排在第6个，从右往左数，大生排第5，小军和大生之间有(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个小朋友。</w:t>
      </w:r>
    </w:p>
    <w:p w14:paraId="61CE37B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1DD2CA54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0BFB7763" w14:textId="2964017D" w:rsidR="00083001" w:rsidRDefault="00083001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小朋友们在排队，从左往右数小</w:t>
      </w:r>
      <w:r w:rsidR="007E527B">
        <w:rPr>
          <w:rFonts w:ascii="SimSun" w:hAnsi="SimSun" w:cs="SimSun" w:hint="eastAsia"/>
          <w:lang w:eastAsia="zh-CN"/>
        </w:rPr>
        <w:t>明排在第5个，从右往左数小明排在第1</w:t>
      </w:r>
      <w:r w:rsidR="007E527B">
        <w:rPr>
          <w:rFonts w:ascii="SimSun" w:hAnsi="SimSun" w:cs="SimSun"/>
          <w:lang w:eastAsia="zh-CN"/>
        </w:rPr>
        <w:t>1</w:t>
      </w:r>
      <w:r w:rsidR="007E527B">
        <w:rPr>
          <w:rFonts w:ascii="SimSun" w:hAnsi="SimSun" w:cs="SimSun" w:hint="eastAsia"/>
          <w:lang w:eastAsia="zh-CN"/>
        </w:rPr>
        <w:t>个，一共有(</w:t>
      </w:r>
      <w:r w:rsidR="007E527B">
        <w:rPr>
          <w:rFonts w:ascii="SimSun" w:hAnsi="SimSun" w:cs="SimSun"/>
          <w:lang w:eastAsia="zh-CN"/>
        </w:rPr>
        <w:t xml:space="preserve">    )</w:t>
      </w:r>
      <w:r w:rsidR="007E527B">
        <w:rPr>
          <w:rFonts w:ascii="SimSun" w:hAnsi="SimSun" w:cs="SimSun" w:hint="eastAsia"/>
          <w:lang w:eastAsia="zh-CN"/>
        </w:rPr>
        <w:t>个小朋友。</w:t>
      </w:r>
    </w:p>
    <w:p w14:paraId="3BC61C5D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73DB00F1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FCAD086" w14:textId="66D10ECC" w:rsidR="008B0373" w:rsidRDefault="008B0373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小亚出生时，爸爸3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岁。等到小亚2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岁时，爸爸(</w:t>
      </w:r>
      <w:r w:rsidRPr="00BF538D">
        <w:rPr>
          <w:rFonts w:ascii="SimSun" w:hAnsi="SimSun" w:cs="SimSun"/>
          <w:lang w:eastAsia="zh-CN"/>
        </w:rPr>
        <w:t xml:space="preserve">    </w:t>
      </w:r>
      <w:r w:rsidRPr="00BF538D">
        <w:rPr>
          <w:rFonts w:ascii="SimSun" w:hAnsi="SimSun" w:cs="SimSun" w:hint="eastAsia"/>
          <w:lang w:eastAsia="zh-CN"/>
        </w:rPr>
        <w:t>)岁。</w:t>
      </w:r>
    </w:p>
    <w:p w14:paraId="622A27BC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C3107A2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9C38A42" w14:textId="63610271" w:rsidR="00E83954" w:rsidRDefault="00CA0B09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在一道减法算式中，小倩发现被减数、减数及差三个数加起来的和为</w:t>
      </w:r>
      <w:r w:rsidRPr="005F5E20">
        <w:rPr>
          <w:rFonts w:ascii="SimSun" w:hAnsi="SimSun" w:cs="SimSun"/>
          <w:lang w:eastAsia="zh-CN"/>
        </w:rPr>
        <w:t>20</w:t>
      </w:r>
      <w:r w:rsidRPr="005F5E20">
        <w:rPr>
          <w:rFonts w:ascii="SimSun" w:hAnsi="SimSun" w:cs="SimSun" w:hint="eastAsia"/>
          <w:lang w:eastAsia="zh-CN"/>
        </w:rPr>
        <w:t>，已知减式的差为5，那么被减数是(</w:t>
      </w:r>
      <w:r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，减数是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</w:p>
    <w:p w14:paraId="5B9B7DD2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5CBC210B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49222AC3" w14:textId="1DA36D95" w:rsidR="00CA0B09" w:rsidRDefault="00CA0B09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数射线上的猜数游戏。在数射线上，3个3个数和5个5个数都数到了我，我是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。</w:t>
      </w:r>
      <w:r w:rsidR="0028290D" w:rsidRPr="005F5E20">
        <w:rPr>
          <w:rFonts w:ascii="SimSun" w:hAnsi="SimSun" w:cs="SimSun" w:hint="eastAsia"/>
          <w:lang w:eastAsia="zh-CN"/>
        </w:rPr>
        <w:t>在数射线上，2个2个数和7个7个数都数到了我，我是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="0028290D" w:rsidRPr="005F5E20">
        <w:rPr>
          <w:rFonts w:ascii="SimSun" w:hAnsi="SimSun" w:cs="SimSun" w:hint="eastAsia"/>
          <w:lang w:eastAsia="zh-CN"/>
        </w:rPr>
        <w:t>。</w:t>
      </w:r>
    </w:p>
    <w:p w14:paraId="318D6FF0" w14:textId="77777777" w:rsid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6A7A829C" w14:textId="77777777" w:rsidR="0093099C" w:rsidRPr="0093099C" w:rsidRDefault="0093099C" w:rsidP="0093099C">
      <w:pPr>
        <w:pStyle w:val="ListParagraph"/>
        <w:numPr>
          <w:ilvl w:val="0"/>
          <w:numId w:val="0"/>
        </w:numPr>
        <w:ind w:left="227"/>
        <w:rPr>
          <w:rFonts w:ascii="SimSun" w:hAnsi="SimSun" w:cs="SimSun"/>
          <w:lang w:eastAsia="zh-CN"/>
        </w:rPr>
      </w:pPr>
    </w:p>
    <w:p w14:paraId="21AFA182" w14:textId="2F4FBB15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填数</w:t>
      </w:r>
    </w:p>
    <w:p w14:paraId="20C8DE10" w14:textId="35744680" w:rsidR="00BF12AC" w:rsidRDefault="00BF12AC">
      <w:pPr>
        <w:pStyle w:val="ListParagraph"/>
        <w:numPr>
          <w:ilvl w:val="0"/>
          <w:numId w:val="1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    ), 16, (    ), (    ), 10, (    ), 6, (    )</w:t>
      </w:r>
    </w:p>
    <w:p w14:paraId="48C17E22" w14:textId="0778CDB4" w:rsidR="00BF12AC" w:rsidRDefault="00BF12AC">
      <w:pPr>
        <w:pStyle w:val="ListParagraph"/>
        <w:numPr>
          <w:ilvl w:val="0"/>
          <w:numId w:val="1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20, (    ), 10, (    )</w:t>
      </w:r>
    </w:p>
    <w:p w14:paraId="353E119A" w14:textId="56A94142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把没有按规律写的数划去。</w:t>
      </w:r>
    </w:p>
    <w:p w14:paraId="36396947" w14:textId="4830B89E" w:rsidR="00BF12AC" w:rsidRDefault="00BF12AC">
      <w:pPr>
        <w:pStyle w:val="ListParagraph"/>
        <w:numPr>
          <w:ilvl w:val="0"/>
          <w:numId w:val="6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lastRenderedPageBreak/>
        <w:t>1,3,5,6,7,9,11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(2) 3,6,9,12,15,16,18</w:t>
      </w:r>
    </w:p>
    <w:p w14:paraId="10274E4F" w14:textId="1DA880DC" w:rsidR="00BF12AC" w:rsidRDefault="00CF652A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6B65" wp14:editId="059365D3">
                <wp:simplePos x="0" y="0"/>
                <wp:positionH relativeFrom="column">
                  <wp:posOffset>948055</wp:posOffset>
                </wp:positionH>
                <wp:positionV relativeFrom="paragraph">
                  <wp:posOffset>267970</wp:posOffset>
                </wp:positionV>
                <wp:extent cx="1212850" cy="1035050"/>
                <wp:effectExtent l="0" t="0" r="2540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35050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7CD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4.65pt;margin-top:21.1pt;width:95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lang w:eastAsia="zh-CN"/>
        </w:rPr>
        <w:t>算一算</w:t>
      </w:r>
    </w:p>
    <w:p w14:paraId="3ABA0E54" w14:textId="49C99BE7" w:rsidR="00CF652A" w:rsidRPr="00CF652A" w:rsidRDefault="00817DD5" w:rsidP="00CF652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B87E0" wp14:editId="06AD4FE6">
                <wp:simplePos x="0" y="0"/>
                <wp:positionH relativeFrom="column">
                  <wp:posOffset>1932305</wp:posOffset>
                </wp:positionH>
                <wp:positionV relativeFrom="paragraph">
                  <wp:posOffset>243840</wp:posOffset>
                </wp:positionV>
                <wp:extent cx="387350" cy="3492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BFFA" w14:textId="439EDDB7" w:rsidR="00817DD5" w:rsidRDefault="00817DD5" w:rsidP="00817DD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B87E0" id="Rectangle: Rounded Corners 7" o:spid="_x0000_s1026" style="position:absolute;left:0;text-align:left;margin-left:152.15pt;margin-top:19.2pt;width:30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" fillcolor="white [3201]" strokecolor="black [3200]" strokeweight="1pt">
                <v:textbox>
                  <w:txbxContent>
                    <w:p w14:paraId="66F6BFFA" w14:textId="439EDDB7" w:rsidR="00817DD5" w:rsidRDefault="00817DD5" w:rsidP="00817DD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906D" wp14:editId="09B97114">
                <wp:simplePos x="0" y="0"/>
                <wp:positionH relativeFrom="column">
                  <wp:posOffset>770255</wp:posOffset>
                </wp:positionH>
                <wp:positionV relativeFrom="paragraph">
                  <wp:posOffset>237490</wp:posOffset>
                </wp:positionV>
                <wp:extent cx="387350" cy="3492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2347" w14:textId="0DCAF347" w:rsidR="00817DD5" w:rsidRDefault="00817DD5" w:rsidP="00817DD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E906D" id="Rectangle: Rounded Corners 6" o:spid="_x0000_s1027" style="position:absolute;left:0;text-align:left;margin-left:60.65pt;margin-top:18.7pt;width:30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" fillcolor="white [3201]" strokecolor="black [3200]" strokeweight="1pt">
                <v:textbox>
                  <w:txbxContent>
                    <w:p w14:paraId="4D7E2347" w14:textId="0DCAF347" w:rsidR="00817DD5" w:rsidRDefault="00817DD5" w:rsidP="00817DD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F5724" w14:textId="5D6CE8CB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8CEA0" wp14:editId="3F3CCCAA">
                <wp:simplePos x="0" y="0"/>
                <wp:positionH relativeFrom="column">
                  <wp:posOffset>1538605</wp:posOffset>
                </wp:positionH>
                <wp:positionV relativeFrom="paragraph">
                  <wp:posOffset>213360</wp:posOffset>
                </wp:positionV>
                <wp:extent cx="304800" cy="1587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D95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6.8pt" to="145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" strokecolor="black [3040]"/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4A19" wp14:editId="207E403E">
                <wp:simplePos x="0" y="0"/>
                <wp:positionH relativeFrom="column">
                  <wp:posOffset>1278255</wp:posOffset>
                </wp:positionH>
                <wp:positionV relativeFrom="paragraph">
                  <wp:posOffset>232410</wp:posOffset>
                </wp:positionV>
                <wp:extent cx="260350" cy="127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0E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8.3pt" to="121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" strokecolor="black [3040]"/>
            </w:pict>
          </mc:Fallback>
        </mc:AlternateContent>
      </w:r>
    </w:p>
    <w:p w14:paraId="69CFF5E5" w14:textId="02881FA2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C2BFF" wp14:editId="113F5301">
                <wp:simplePos x="0" y="0"/>
                <wp:positionH relativeFrom="column">
                  <wp:posOffset>1544955</wp:posOffset>
                </wp:positionH>
                <wp:positionV relativeFrom="paragraph">
                  <wp:posOffset>93980</wp:posOffset>
                </wp:positionV>
                <wp:extent cx="6350" cy="400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E4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7.4pt" to="122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" strokecolor="black [3040]"/>
            </w:pict>
          </mc:Fallback>
        </mc:AlternateContent>
      </w:r>
    </w:p>
    <w:p w14:paraId="63FFDD6D" w14:textId="2119002F" w:rsidR="00C82F47" w:rsidRDefault="00C82F47" w:rsidP="00C82F47">
      <w:pPr>
        <w:rPr>
          <w:rFonts w:ascii="SimSun" w:hAnsi="SimSun" w:cs="SimSun"/>
          <w:lang w:eastAsia="zh-CN"/>
        </w:rPr>
      </w:pPr>
    </w:p>
    <w:p w14:paraId="1A6E07F1" w14:textId="5728CCDC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0175F" wp14:editId="791B7EDA">
                <wp:simplePos x="0" y="0"/>
                <wp:positionH relativeFrom="column">
                  <wp:posOffset>1386205</wp:posOffset>
                </wp:positionH>
                <wp:positionV relativeFrom="paragraph">
                  <wp:posOffset>7620</wp:posOffset>
                </wp:positionV>
                <wp:extent cx="387350" cy="34925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1EFC" w14:textId="0D98D1E2" w:rsidR="00817DD5" w:rsidRDefault="00817DD5" w:rsidP="00817DD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175F" id="Rectangle: Rounded Corners 8" o:spid="_x0000_s1028" style="position:absolute;margin-left:109.15pt;margin-top:.6pt;width:30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" fillcolor="white [3201]" strokecolor="black [3200]" strokeweight="1pt">
                <v:textbox>
                  <w:txbxContent>
                    <w:p w14:paraId="7ECE1EFC" w14:textId="0D98D1E2" w:rsidR="00817DD5" w:rsidRDefault="00817DD5" w:rsidP="00817DD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3D84B" w14:textId="557DA32A" w:rsidR="00C82F47" w:rsidRDefault="00C82F47" w:rsidP="00C82F47">
      <w:pPr>
        <w:rPr>
          <w:rFonts w:ascii="SimSun" w:hAnsi="SimSun" w:cs="SimSun"/>
          <w:lang w:eastAsia="zh-CN"/>
        </w:rPr>
      </w:pPr>
    </w:p>
    <w:p w14:paraId="49DF6C66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</w:p>
    <w:p w14:paraId="5941501C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36AC2578" w14:textId="55F8EF40" w:rsidR="002A2B79" w:rsidRDefault="002A2B79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两棵树相隔5米，小明从第1棵树跑到第5棵树，一共跑了多少米？</w:t>
      </w:r>
    </w:p>
    <w:p w14:paraId="46C08F73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2107CCC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3F79497" w14:textId="4BCE889B" w:rsidR="00056798" w:rsidRDefault="00056798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巧克力</w:t>
      </w:r>
      <w:r w:rsidR="00923B8F" w:rsidRPr="00BF538D">
        <w:rPr>
          <w:rFonts w:ascii="SimSun" w:hAnsi="SimSun" w:cs="SimSun" w:hint="eastAsia"/>
          <w:lang w:eastAsia="zh-CN"/>
        </w:rPr>
        <w:t>蛋糕有1</w:t>
      </w:r>
      <w:r w:rsidR="00923B8F" w:rsidRPr="00BF538D">
        <w:rPr>
          <w:rFonts w:ascii="SimSun" w:hAnsi="SimSun" w:cs="SimSun"/>
          <w:lang w:eastAsia="zh-CN"/>
        </w:rPr>
        <w:t>8</w:t>
      </w:r>
      <w:r w:rsidR="00923B8F" w:rsidRPr="00BF538D">
        <w:rPr>
          <w:rFonts w:ascii="SimSun" w:hAnsi="SimSun" w:cs="SimSun" w:hint="eastAsia"/>
          <w:lang w:eastAsia="zh-CN"/>
        </w:rPr>
        <w:t>块，芝士蛋糕比巧克力蛋糕多4块，两种蛋糕一共有多少块？</w:t>
      </w:r>
    </w:p>
    <w:p w14:paraId="0A8A34A0" w14:textId="77777777" w:rsidR="00B53CCC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45C0F00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591E906" w14:textId="77777777" w:rsidR="00B53CCC" w:rsidRPr="00BF538D" w:rsidRDefault="00B53CCC" w:rsidP="00B53CCC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139E1A0" w14:textId="77777777" w:rsidR="001A7766" w:rsidRPr="00BF538D" w:rsidRDefault="001A7766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如果你有2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元钱，请你设计两个方案购买下面至少两种物品（个数不限），怎样购买不用找钱？</w:t>
      </w:r>
    </w:p>
    <w:tbl>
      <w:tblPr>
        <w:tblStyle w:val="TableGrid"/>
        <w:tblW w:w="0" w:type="auto"/>
        <w:tblInd w:w="1371" w:type="dxa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</w:tblGrid>
      <w:tr w:rsidR="001A7766" w14:paraId="309D1ACA" w14:textId="77777777" w:rsidTr="00C92690">
        <w:trPr>
          <w:trHeight w:val="238"/>
        </w:trPr>
        <w:tc>
          <w:tcPr>
            <w:tcW w:w="1556" w:type="dxa"/>
          </w:tcPr>
          <w:p w14:paraId="3491A79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牙刷</w:t>
            </w:r>
          </w:p>
        </w:tc>
        <w:tc>
          <w:tcPr>
            <w:tcW w:w="1556" w:type="dxa"/>
          </w:tcPr>
          <w:p w14:paraId="52D73E5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肥皂</w:t>
            </w:r>
          </w:p>
        </w:tc>
        <w:tc>
          <w:tcPr>
            <w:tcW w:w="1556" w:type="dxa"/>
          </w:tcPr>
          <w:p w14:paraId="267FA4C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牙膏</w:t>
            </w:r>
          </w:p>
        </w:tc>
        <w:tc>
          <w:tcPr>
            <w:tcW w:w="1556" w:type="dxa"/>
          </w:tcPr>
          <w:p w14:paraId="09E1A5A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跳绳</w:t>
            </w:r>
          </w:p>
        </w:tc>
      </w:tr>
      <w:tr w:rsidR="001A7766" w14:paraId="076CFCDC" w14:textId="77777777" w:rsidTr="00C92690">
        <w:trPr>
          <w:trHeight w:val="235"/>
        </w:trPr>
        <w:tc>
          <w:tcPr>
            <w:tcW w:w="1556" w:type="dxa"/>
          </w:tcPr>
          <w:p w14:paraId="16197B6C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6AA08F03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2C9B4972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5C5D6EB5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元</w:t>
            </w:r>
          </w:p>
        </w:tc>
      </w:tr>
    </w:tbl>
    <w:p w14:paraId="47967241" w14:textId="77777777" w:rsidR="0093099C" w:rsidRDefault="0093099C" w:rsidP="001A7766">
      <w:pPr>
        <w:ind w:left="360" w:hanging="360"/>
        <w:rPr>
          <w:lang w:eastAsia="zh-CN"/>
        </w:rPr>
      </w:pPr>
    </w:p>
    <w:p w14:paraId="7B2D34FF" w14:textId="0A10F512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方案一：牙刷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105719DE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2134B995" w14:textId="77777777" w:rsidR="0093099C" w:rsidRDefault="0093099C" w:rsidP="0093099C">
      <w:pPr>
        <w:ind w:left="360"/>
        <w:rPr>
          <w:lang w:eastAsia="zh-CN"/>
        </w:rPr>
      </w:pPr>
    </w:p>
    <w:p w14:paraId="3099CFB4" w14:textId="77777777" w:rsidR="0093099C" w:rsidRDefault="0093099C" w:rsidP="0093099C">
      <w:pPr>
        <w:ind w:left="360"/>
        <w:rPr>
          <w:lang w:eastAsia="zh-CN"/>
        </w:rPr>
      </w:pPr>
    </w:p>
    <w:p w14:paraId="78881D9B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方案二：牙刷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0E593EEC" w14:textId="77777777" w:rsidR="0093099C" w:rsidRDefault="0093099C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614AD1A3" w14:textId="77777777" w:rsidR="0093099C" w:rsidRDefault="0093099C" w:rsidP="0093099C">
      <w:pPr>
        <w:ind w:left="360"/>
        <w:rPr>
          <w:lang w:eastAsia="zh-CN"/>
        </w:rPr>
      </w:pPr>
    </w:p>
    <w:p w14:paraId="1394F969" w14:textId="77777777" w:rsidR="00C82F47" w:rsidRDefault="00C82F47" w:rsidP="00C82F47">
      <w:pPr>
        <w:rPr>
          <w:rFonts w:ascii="SimSun" w:hAnsi="SimSun" w:cs="SimSun"/>
          <w:lang w:eastAsia="zh-CN"/>
        </w:rPr>
      </w:pPr>
    </w:p>
    <w:p w14:paraId="5E9A2BAD" w14:textId="77777777" w:rsidR="002964A8" w:rsidRDefault="002964A8" w:rsidP="00C82F47">
      <w:pPr>
        <w:rPr>
          <w:rFonts w:ascii="SimSun" w:hAnsi="SimSun" w:cs="SimSun"/>
          <w:lang w:eastAsia="zh-CN"/>
        </w:rPr>
      </w:pPr>
    </w:p>
    <w:p w14:paraId="7BA96E27" w14:textId="77777777" w:rsidR="0090796A" w:rsidRDefault="0090796A">
      <w:pPr>
        <w:spacing w:line="240" w:lineRule="auto"/>
        <w:rPr>
          <w:rFonts w:ascii="SimSun" w:hAnsi="SimSun" w:cs="SimSun"/>
          <w:b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605076AA" w14:textId="7C07E23B" w:rsidR="00C82F47" w:rsidRDefault="00C82F47" w:rsidP="002E66F3">
      <w:pPr>
        <w:pStyle w:val="Heading1"/>
        <w:numPr>
          <w:ilvl w:val="0"/>
          <w:numId w:val="0"/>
        </w:numPr>
        <w:ind w:left="360" w:hanging="360"/>
        <w:rPr>
          <w:rFonts w:ascii="SimSun" w:hAnsi="SimSun" w:cs="SimSun"/>
          <w:lang w:eastAsia="zh-CN"/>
        </w:rPr>
      </w:pPr>
      <w:bookmarkStart w:id="1" w:name="_Toc182166977"/>
      <w:r>
        <w:rPr>
          <w:rFonts w:ascii="SimSun" w:hAnsi="SimSun" w:cs="SimSun" w:hint="eastAsia"/>
          <w:lang w:eastAsia="zh-CN"/>
        </w:rPr>
        <w:lastRenderedPageBreak/>
        <w:t>两年级</w:t>
      </w:r>
      <w:bookmarkEnd w:id="1"/>
    </w:p>
    <w:p w14:paraId="681C5940" w14:textId="328C5AA2" w:rsid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04745517" w14:textId="77777777" w:rsidR="00192349" w:rsidRPr="00FD73FE" w:rsidRDefault="00192349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找规律填数</w:t>
      </w:r>
    </w:p>
    <w:p w14:paraId="7DF0FA64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(1)1, 7, 13, 19, (    ), (    ), (    ), (    )</w:t>
      </w:r>
    </w:p>
    <w:p w14:paraId="20C2C085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(2)1, 4, 9, 16, (    ), (    ), (    ), (    )</w:t>
      </w:r>
    </w:p>
    <w:p w14:paraId="60082E07" w14:textId="198BB2FA" w:rsidR="00997472" w:rsidRDefault="00997472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3)9, 16, 25, (    ), </w:t>
      </w:r>
      <w:r w:rsidR="00AC5EA1">
        <w:rPr>
          <w:rFonts w:ascii="SimSun" w:hAnsi="SimSun" w:cs="SimSun"/>
          <w:lang w:eastAsia="zh-CN"/>
        </w:rPr>
        <w:t>49, (    ), (    )</w:t>
      </w:r>
    </w:p>
    <w:p w14:paraId="6CE2C213" w14:textId="18FCF513" w:rsidR="00AC5EA1" w:rsidRDefault="00AC5EA1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(4)64, 56, (    ), (    ), 32, (    )</w:t>
      </w:r>
    </w:p>
    <w:p w14:paraId="10219C33" w14:textId="77777777" w:rsidR="00253371" w:rsidRDefault="00253371" w:rsidP="00192349">
      <w:pPr>
        <w:rPr>
          <w:rFonts w:ascii="SimSun" w:hAnsi="SimSun" w:cs="SimSun"/>
          <w:lang w:eastAsia="zh-CN"/>
        </w:rPr>
      </w:pPr>
    </w:p>
    <w:tbl>
      <w:tblPr>
        <w:tblStyle w:val="GridTable6Colo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95"/>
      </w:tblGrid>
      <w:tr w:rsidR="00253371" w14:paraId="45CBE811" w14:textId="77777777" w:rsidTr="00C92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none" w:sz="0" w:space="0" w:color="auto"/>
            </w:tcBorders>
          </w:tcPr>
          <w:p w14:paraId="083E7AE5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小时前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5FFD55EB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14D5F117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6E8EB53A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18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73CB62E9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5C9E73C3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  <w:tr w:rsidR="00253371" w14:paraId="7E5217FF" w14:textId="77777777" w:rsidTr="00C9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A92A10E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现在</w:t>
            </w:r>
          </w:p>
        </w:tc>
        <w:tc>
          <w:tcPr>
            <w:tcW w:w="1294" w:type="dxa"/>
          </w:tcPr>
          <w:p w14:paraId="26395780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3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00DE92E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11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</w:tcPr>
          <w:p w14:paraId="75B78E99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DE67121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2C8ED36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0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</w:tr>
      <w:tr w:rsidR="00253371" w14:paraId="78856F6D" w14:textId="77777777" w:rsidTr="00C92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E6F8733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小时后</w:t>
            </w:r>
          </w:p>
        </w:tc>
        <w:tc>
          <w:tcPr>
            <w:tcW w:w="1294" w:type="dxa"/>
          </w:tcPr>
          <w:p w14:paraId="07A28938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0176ED15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4A71F9E6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18CBA09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20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5EC9A32A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</w:tbl>
    <w:p w14:paraId="284A0800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7B395D16" w14:textId="17440A40" w:rsidR="00EF60E7" w:rsidRDefault="00EF60E7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选择题。</w:t>
      </w:r>
    </w:p>
    <w:p w14:paraId="56257ACB" w14:textId="77777777" w:rsidR="00EF60E7" w:rsidRPr="00283185" w:rsidRDefault="00EF60E7">
      <w:pPr>
        <w:pStyle w:val="ListParagraph"/>
        <w:numPr>
          <w:ilvl w:val="0"/>
          <w:numId w:val="14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有一只钟，每到整点就敲几下，从1时到4时，这只钟一共敲了(</w:t>
      </w:r>
      <w:r w:rsidRPr="00283185">
        <w:rPr>
          <w:rFonts w:ascii="SimSun" w:hAnsi="SimSun" w:cs="SimSun"/>
          <w:lang w:eastAsia="zh-CN"/>
        </w:rPr>
        <w:t xml:space="preserve">    )</w:t>
      </w:r>
      <w:r w:rsidRPr="00283185">
        <w:rPr>
          <w:rFonts w:ascii="SimSun" w:hAnsi="SimSun" w:cs="SimSun" w:hint="eastAsia"/>
          <w:lang w:eastAsia="zh-CN"/>
        </w:rPr>
        <w:t>下</w:t>
      </w:r>
    </w:p>
    <w:p w14:paraId="76E4A19F" w14:textId="428D91B4" w:rsidR="00EF60E7" w:rsidRDefault="00EF60E7">
      <w:pPr>
        <w:pStyle w:val="ListParagraph"/>
        <w:numPr>
          <w:ilvl w:val="0"/>
          <w:numId w:val="8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/>
          <w:lang w:eastAsia="zh-CN"/>
        </w:rPr>
        <w:t>4</w:t>
      </w:r>
      <w:r w:rsidRPr="00283185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 xml:space="preserve"> </w:t>
      </w:r>
      <w:r w:rsidRPr="00283185">
        <w:rPr>
          <w:rFonts w:ascii="SimSun" w:hAnsi="SimSun" w:cs="SimSun"/>
          <w:lang w:eastAsia="zh-CN"/>
        </w:rPr>
        <w:t>(B) 6</w:t>
      </w:r>
      <w:r>
        <w:rPr>
          <w:rFonts w:ascii="SimSun" w:hAnsi="SimSun" w:cs="SimSun"/>
          <w:lang w:eastAsia="zh-CN"/>
        </w:rPr>
        <w:tab/>
        <w:t xml:space="preserve">   (C) 10</w:t>
      </w:r>
    </w:p>
    <w:p w14:paraId="35E499C5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18871D7E" w14:textId="6B70F964" w:rsidR="00192349" w:rsidRP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437540A7" w14:textId="0821ECD3" w:rsidR="009108BF" w:rsidRDefault="009108BF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一根绳子对折再对折后长5厘米。这根绳子原来长多少厘米？</w:t>
      </w:r>
    </w:p>
    <w:p w14:paraId="5D10E09E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F3DB035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27DB99" w14:textId="02422F84" w:rsidR="009108BF" w:rsidRDefault="009108BF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一个两位数，十位上的数是个位上的8倍，这个数是几？</w:t>
      </w:r>
    </w:p>
    <w:p w14:paraId="57D4F3C6" w14:textId="77777777" w:rsidR="00712357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364B9B4" w14:textId="77777777" w:rsidR="00712357" w:rsidRPr="00FD73FE" w:rsidRDefault="00712357" w:rsidP="00712357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1DE1D93" w14:textId="40258AFC" w:rsidR="009108BF" w:rsidRDefault="009108BF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小亮在桌上每隔6厘米放一粒弹珠，一共放了6粒弹珠，第一粒弹珠离最后一粒弹珠有多少厘米？</w:t>
      </w:r>
    </w:p>
    <w:p w14:paraId="611690B9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371005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AE50F8B" w14:textId="7B51A995" w:rsidR="009108BF" w:rsidRDefault="009108BF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圆形花坛上放了7盆花，每两盆之间相隔6米，花坛一周长多少米？请你在图上画一画。</w:t>
      </w:r>
    </w:p>
    <w:p w14:paraId="3ACB2B4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C2EC825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31184494" w14:textId="06E3A747" w:rsidR="009108BF" w:rsidRDefault="009108BF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有一箱矿泉水，比2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瓶多，比3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瓶少。平均分给6个小朋友正好分完。这箱矿泉水有多少瓶？</w:t>
      </w:r>
    </w:p>
    <w:p w14:paraId="1E219517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5121D99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5AE9E956" w14:textId="669502DE" w:rsidR="009108BF" w:rsidRDefault="009108BF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买2千克桂圆的钱等于买4千克橘子的钱。1千克橘子3元钱，1千克桂圆多少钱？</w:t>
      </w:r>
    </w:p>
    <w:p w14:paraId="38F99AEC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E068C5C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D9BE1B3" w14:textId="36C2A0B5" w:rsidR="00C42DB1" w:rsidRDefault="00C42DB1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有一些玩具，不到2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个，平均分别3个小朋友或平均分给5个小朋友，都剩1个。想一想，有多少个玩具？</w:t>
      </w:r>
    </w:p>
    <w:p w14:paraId="3045CF40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4EDF601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2178343" w14:textId="77777777" w:rsidR="0007730B" w:rsidRPr="0007730B" w:rsidRDefault="0007730B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07730B">
        <w:rPr>
          <w:rFonts w:ascii="SimSun" w:hAnsi="SimSun" w:cs="SimSun" w:hint="eastAsia"/>
          <w:lang w:eastAsia="zh-CN"/>
        </w:rPr>
        <w:t>小明做一道加法题，把一个加数个位上的6看作了9，把另一个加数十位上的1看作了7，结果得到和是9</w:t>
      </w:r>
      <w:r w:rsidRPr="0007730B">
        <w:rPr>
          <w:rFonts w:ascii="SimSun" w:hAnsi="SimSun" w:cs="SimSun"/>
          <w:lang w:eastAsia="zh-CN"/>
        </w:rPr>
        <w:t>4</w:t>
      </w:r>
      <w:r w:rsidRPr="0007730B">
        <w:rPr>
          <w:rFonts w:ascii="SimSun" w:hAnsi="SimSun" w:cs="SimSun" w:hint="eastAsia"/>
          <w:lang w:eastAsia="zh-CN"/>
        </w:rPr>
        <w:t>。那么正确的得数是多少？</w:t>
      </w:r>
    </w:p>
    <w:p w14:paraId="69692759" w14:textId="77777777" w:rsidR="0007730B" w:rsidRDefault="0007730B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8F33447" w14:textId="77777777" w:rsidR="00974348" w:rsidRPr="00FD73FE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148FC91E" w14:textId="30733F81" w:rsidR="009108BF" w:rsidRDefault="00283185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爸爸上8时出门去上班，下午5时回到家里。爸爸一天在外几小时？</w:t>
      </w:r>
    </w:p>
    <w:p w14:paraId="6ED8896E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DA0D4D6" w14:textId="77777777" w:rsidR="00974348" w:rsidRDefault="00974348" w:rsidP="00974348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9E5A5E9" w14:textId="429D6FFA" w:rsidR="00A256B3" w:rsidRDefault="00253371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小宇对爸爸说：“爸爸，今天是您的生日呀，正好是星期六，我们出去庆祝吧！”爸爸笑着说：“你记错了，爸爸的生日是是1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日，不是1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日。”小朋友，你知道小宇爸爸的生日是星期几吗？</w:t>
      </w:r>
    </w:p>
    <w:p w14:paraId="5FBCE916" w14:textId="77777777" w:rsidR="00974348" w:rsidRDefault="00974348" w:rsidP="00974348">
      <w:pPr>
        <w:rPr>
          <w:rFonts w:ascii="SimSun" w:hAnsi="SimSun" w:cs="SimSun"/>
          <w:lang w:eastAsia="zh-CN"/>
        </w:rPr>
      </w:pPr>
    </w:p>
    <w:p w14:paraId="3D3E2CE4" w14:textId="18CEA094" w:rsidR="00EC316D" w:rsidRDefault="00974348" w:rsidP="0090796A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  <w:r w:rsidR="00A256B3">
        <w:rPr>
          <w:rFonts w:ascii="SimSun" w:hAnsi="SimSun" w:cs="SimSun" w:hint="eastAsia"/>
          <w:lang w:eastAsia="zh-CN"/>
        </w:rPr>
        <w:lastRenderedPageBreak/>
        <w:t>二年级上)易错题 一课一练</w:t>
      </w:r>
    </w:p>
    <w:p w14:paraId="582FE6A8" w14:textId="287B190C" w:rsidR="00752DB5" w:rsidRPr="00192349" w:rsidRDefault="00EC316D" w:rsidP="00C82F47">
      <w:pPr>
        <w:rPr>
          <w:rFonts w:ascii="SimSun" w:hAnsi="SimSun" w:cs="SimSun"/>
          <w:b/>
          <w:bCs/>
          <w:lang w:eastAsia="zh-CN"/>
        </w:rPr>
      </w:pPr>
      <w:r w:rsidRPr="00192349">
        <w:rPr>
          <w:rFonts w:ascii="SimSun" w:hAnsi="SimSun" w:cs="SimSun" w:hint="eastAsia"/>
          <w:b/>
          <w:bCs/>
          <w:lang w:eastAsia="zh-CN"/>
        </w:rPr>
        <w:t>填空题。</w:t>
      </w:r>
    </w:p>
    <w:p w14:paraId="6537FDA2" w14:textId="346C8EF2" w:rsidR="00F379C1" w:rsidRDefault="00C533A5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利用“和不变，差不变，积不变，商不变”巧算</w:t>
      </w:r>
    </w:p>
    <w:p w14:paraId="3F0F7943" w14:textId="2AA8073A" w:rsidR="0021578A" w:rsidRPr="0093099C" w:rsidRDefault="0021578A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+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和</w:t>
      </w:r>
    </w:p>
    <w:p w14:paraId="66C747F4" w14:textId="5F2FC4DC" w:rsidR="00B92A54" w:rsidRDefault="00B92A54" w:rsidP="00F379C1">
      <w:pPr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一个加数增加几，另一个加数</w:t>
      </w:r>
      <w:r w:rsidR="00BE6321">
        <w:rPr>
          <w:rFonts w:ascii="SimSun" w:hAnsi="SimSun" w:cs="SimSun" w:hint="eastAsia"/>
          <w:lang w:eastAsia="zh-CN"/>
        </w:rPr>
        <w:t>减</w:t>
      </w:r>
      <w:r w:rsidR="00535DA2">
        <w:rPr>
          <w:rFonts w:ascii="SimSun" w:hAnsi="SimSun" w:cs="SimSun" w:hint="eastAsia"/>
          <w:lang w:eastAsia="zh-CN"/>
        </w:rPr>
        <w:t>小几</w:t>
      </w:r>
      <w:r w:rsidR="00D249DD" w:rsidRPr="00F379C1">
        <w:rPr>
          <w:rFonts w:ascii="SimSun" w:hAnsi="SimSun" w:cs="SimSun" w:hint="eastAsia"/>
          <w:lang w:eastAsia="zh-CN"/>
        </w:rPr>
        <w:t>，和</w:t>
      </w:r>
      <w:r w:rsidR="00442457">
        <w:rPr>
          <w:rFonts w:ascii="SimSun" w:hAnsi="SimSun" w:cs="SimSun" w:hint="eastAsia"/>
          <w:lang w:eastAsia="zh-CN"/>
        </w:rPr>
        <w:t>不变</w:t>
      </w:r>
      <w:r w:rsidR="00535DA2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C533A5">
        <w:rPr>
          <w:rFonts w:ascii="SimSun" w:hAnsi="SimSun" w:cs="SimSun" w:hint="eastAsia"/>
          <w:lang w:eastAsia="zh-CN"/>
        </w:rPr>
        <w:t>凑整，</w:t>
      </w:r>
      <w:r w:rsidR="00F8723D">
        <w:rPr>
          <w:rFonts w:ascii="SimSun" w:hAnsi="SimSun" w:cs="SimSun" w:hint="eastAsia"/>
          <w:lang w:eastAsia="zh-CN"/>
        </w:rPr>
        <w:t>一增一减）</w:t>
      </w:r>
    </w:p>
    <w:p w14:paraId="53FFA939" w14:textId="7727677C" w:rsidR="00E76F27" w:rsidRDefault="00C211A5" w:rsidP="00F379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49 + 2</w:t>
      </w:r>
      <w:r w:rsidR="007C6ACE"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+ (    ) = (    )</w:t>
      </w:r>
      <w:r w:rsidR="003A6BC5">
        <w:rPr>
          <w:rFonts w:ascii="SimSun" w:hAnsi="SimSun" w:cs="SimSun"/>
          <w:lang w:eastAsia="zh-CN"/>
        </w:rPr>
        <w:tab/>
      </w:r>
      <w:r w:rsidR="00913C63">
        <w:rPr>
          <w:rFonts w:ascii="SimSun" w:hAnsi="SimSun" w:cs="SimSun"/>
          <w:lang w:eastAsia="zh-CN"/>
        </w:rPr>
        <w:t>3</w:t>
      </w:r>
      <w:r w:rsidR="007C6ACE">
        <w:rPr>
          <w:rFonts w:ascii="SimSun" w:hAnsi="SimSun" w:cs="SimSun"/>
          <w:lang w:eastAsia="zh-CN"/>
        </w:rPr>
        <w:t>4</w:t>
      </w:r>
      <w:r w:rsidR="003A6BC5">
        <w:rPr>
          <w:rFonts w:ascii="SimSun" w:hAnsi="SimSun" w:cs="SimSun"/>
          <w:lang w:eastAsia="zh-CN"/>
        </w:rPr>
        <w:t xml:space="preserve"> + </w:t>
      </w:r>
      <w:r w:rsidR="00913C63">
        <w:rPr>
          <w:rFonts w:ascii="SimSun" w:hAnsi="SimSun" w:cs="SimSun"/>
          <w:lang w:eastAsia="zh-CN"/>
        </w:rPr>
        <w:t>39</w:t>
      </w:r>
      <w:r w:rsidR="003A6BC5">
        <w:rPr>
          <w:rFonts w:ascii="SimSun" w:hAnsi="SimSun" w:cs="SimSun"/>
          <w:lang w:eastAsia="zh-CN"/>
        </w:rPr>
        <w:t xml:space="preserve"> = </w:t>
      </w:r>
      <w:r w:rsidR="003A6BC5">
        <w:rPr>
          <w:rFonts w:ascii="SimSun" w:hAnsi="SimSun" w:cs="SimSun" w:hint="eastAsia"/>
          <w:lang w:eastAsia="zh-CN"/>
        </w:rPr>
        <w:t>(</w:t>
      </w:r>
      <w:r w:rsidR="003A6BC5">
        <w:rPr>
          <w:rFonts w:ascii="SimSun" w:hAnsi="SimSun" w:cs="SimSun"/>
          <w:lang w:eastAsia="zh-CN"/>
        </w:rPr>
        <w:t xml:space="preserve">    ) + (    ) = (    )</w:t>
      </w:r>
    </w:p>
    <w:p w14:paraId="2FF8326B" w14:textId="20A5A58E" w:rsidR="005E313D" w:rsidRPr="0093099C" w:rsidRDefault="005E313D" w:rsidP="00F379C1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被减数 </w:t>
      </w:r>
      <w:r w:rsidRPr="0093099C">
        <w:rPr>
          <w:rFonts w:ascii="SimSun" w:hAnsi="SimSun" w:cs="SimSun"/>
          <w:b/>
          <w:bCs/>
          <w:lang w:eastAsia="zh-CN"/>
        </w:rPr>
        <w:t xml:space="preserve">–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减数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差</w:t>
      </w:r>
    </w:p>
    <w:p w14:paraId="4F4749B2" w14:textId="2EEA8126" w:rsidR="00D249DD" w:rsidRDefault="00D249DD" w:rsidP="00F379C1">
      <w:pPr>
        <w:ind w:left="227" w:hanging="227"/>
        <w:rPr>
          <w:rFonts w:ascii="SimSun" w:hAnsi="SimSun" w:cs="SimSun"/>
          <w:lang w:eastAsia="zh-CN"/>
        </w:rPr>
      </w:pPr>
      <w:r w:rsidRPr="00F379C1">
        <w:rPr>
          <w:rFonts w:ascii="SimSun" w:hAnsi="SimSun" w:cs="SimSun" w:hint="eastAsia"/>
          <w:lang w:eastAsia="zh-CN"/>
        </w:rPr>
        <w:t>被减数</w:t>
      </w:r>
      <w:r w:rsidR="00242522">
        <w:rPr>
          <w:rFonts w:ascii="SimSun" w:hAnsi="SimSun" w:cs="SimSun" w:hint="eastAsia"/>
          <w:lang w:eastAsia="zh-CN"/>
        </w:rPr>
        <w:t>和减数同时加上或减去相同的数，</w:t>
      </w:r>
      <w:r w:rsidR="003620AE" w:rsidRPr="00F379C1">
        <w:rPr>
          <w:rFonts w:ascii="SimSun" w:hAnsi="SimSun" w:cs="SimSun" w:hint="eastAsia"/>
          <w:lang w:eastAsia="zh-CN"/>
        </w:rPr>
        <w:t>差</w:t>
      </w:r>
      <w:r w:rsidR="003620AE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；（</w:t>
      </w:r>
      <w:r w:rsidR="007C6ACE">
        <w:rPr>
          <w:rFonts w:ascii="SimSun" w:hAnsi="SimSun" w:cs="SimSun" w:hint="eastAsia"/>
          <w:lang w:eastAsia="zh-CN"/>
        </w:rPr>
        <w:t>减数</w:t>
      </w:r>
      <w:r w:rsidR="00C533A5">
        <w:rPr>
          <w:rFonts w:ascii="SimSun" w:hAnsi="SimSun" w:cs="SimSun" w:hint="eastAsia"/>
          <w:lang w:eastAsia="zh-CN"/>
        </w:rPr>
        <w:t>凑整，同增同减）</w:t>
      </w:r>
    </w:p>
    <w:p w14:paraId="6F67098B" w14:textId="366F5941" w:rsidR="00777C8C" w:rsidRDefault="00D878BA" w:rsidP="00613E5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4</w:t>
      </w:r>
      <w:r w:rsidR="008C50C1">
        <w:rPr>
          <w:rFonts w:ascii="SimSun" w:hAnsi="SimSun" w:cs="SimSun"/>
          <w:lang w:eastAsia="zh-CN"/>
        </w:rPr>
        <w:t>5</w:t>
      </w:r>
      <w:r>
        <w:rPr>
          <w:rFonts w:ascii="SimSun" w:hAnsi="SimSun" w:cs="SimSun"/>
          <w:lang w:eastAsia="zh-CN"/>
        </w:rPr>
        <w:t xml:space="preserve"> - 29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- (    ) = (    )</w:t>
      </w:r>
      <w:r w:rsidR="007C6ACE">
        <w:rPr>
          <w:rFonts w:ascii="SimSun" w:hAnsi="SimSun" w:cs="SimSun"/>
          <w:lang w:eastAsia="zh-CN"/>
        </w:rPr>
        <w:tab/>
      </w:r>
      <w:r w:rsidR="00613E50">
        <w:rPr>
          <w:rFonts w:ascii="SimSun" w:hAnsi="SimSun" w:cs="SimSun"/>
          <w:lang w:eastAsia="zh-CN"/>
        </w:rPr>
        <w:t>51 - 28 = (    ) - (    ) = (    )</w:t>
      </w:r>
      <w:r w:rsidR="008C50C1">
        <w:rPr>
          <w:rFonts w:ascii="SimSun" w:hAnsi="SimSun" w:cs="SimSun"/>
          <w:lang w:eastAsia="zh-CN"/>
        </w:rPr>
        <w:tab/>
      </w:r>
    </w:p>
    <w:p w14:paraId="0B889C78" w14:textId="075A3898" w:rsidR="005E313D" w:rsidRPr="0093099C" w:rsidRDefault="005E313D" w:rsidP="00613E50">
      <w:pPr>
        <w:rPr>
          <w:rFonts w:ascii="SimSun" w:hAnsi="SimSun" w:cs="SimSun"/>
          <w:b/>
          <w:bCs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因数 × 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积</w:t>
      </w:r>
      <w:r w:rsidR="00C533A5" w:rsidRPr="0093099C">
        <w:rPr>
          <w:rFonts w:ascii="SimSun" w:hAnsi="SimSun" w:cs="SimSun"/>
          <w:b/>
          <w:bCs/>
          <w:lang w:eastAsia="zh-CN"/>
        </w:rPr>
        <w:tab/>
      </w:r>
      <w:r w:rsidR="00C533A5" w:rsidRPr="0093099C">
        <w:rPr>
          <w:rFonts w:ascii="SimSun" w:hAnsi="SimSun" w:cs="SimSun"/>
          <w:b/>
          <w:bCs/>
          <w:lang w:eastAsia="zh-CN"/>
        </w:rPr>
        <w:tab/>
      </w:r>
    </w:p>
    <w:p w14:paraId="55FB8E5B" w14:textId="7B03B696" w:rsidR="00527E34" w:rsidRDefault="00F379C1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一个因数</w:t>
      </w:r>
      <w:r w:rsidR="005350B9">
        <w:rPr>
          <w:rFonts w:ascii="SimSun" w:hAnsi="SimSun" w:cs="SimSun" w:hint="eastAsia"/>
          <w:lang w:eastAsia="zh-CN"/>
        </w:rPr>
        <w:t>扩大几倍，另一个因数</w:t>
      </w:r>
      <w:r w:rsidR="007D458F">
        <w:rPr>
          <w:rFonts w:ascii="SimSun" w:hAnsi="SimSun" w:cs="SimSun" w:hint="eastAsia"/>
          <w:lang w:eastAsia="zh-CN"/>
        </w:rPr>
        <w:t>缩小几倍</w:t>
      </w:r>
      <w:r w:rsidR="005350B9">
        <w:rPr>
          <w:rFonts w:ascii="SimSun" w:hAnsi="SimSun" w:cs="SimSun" w:hint="eastAsia"/>
          <w:lang w:eastAsia="zh-CN"/>
        </w:rPr>
        <w:t>，积</w:t>
      </w:r>
      <w:r w:rsidR="00442457">
        <w:rPr>
          <w:rFonts w:ascii="SimSun" w:hAnsi="SimSun" w:cs="SimSun" w:hint="eastAsia"/>
          <w:lang w:eastAsia="zh-CN"/>
        </w:rPr>
        <w:t>不变</w:t>
      </w:r>
      <w:r w:rsidR="00C533A5">
        <w:rPr>
          <w:rFonts w:ascii="SimSun" w:hAnsi="SimSun" w:cs="SimSun" w:hint="eastAsia"/>
          <w:lang w:eastAsia="zh-CN"/>
        </w:rPr>
        <w:t>；</w:t>
      </w:r>
      <w:r w:rsidR="00F8723D">
        <w:rPr>
          <w:rFonts w:ascii="SimSun" w:hAnsi="SimSun" w:cs="SimSun" w:hint="eastAsia"/>
          <w:lang w:eastAsia="zh-CN"/>
        </w:rPr>
        <w:t>（</w:t>
      </w:r>
      <w:r w:rsidR="00AD3956">
        <w:rPr>
          <w:rFonts w:ascii="SimSun" w:hAnsi="SimSun" w:cs="SimSun" w:hint="eastAsia"/>
          <w:lang w:eastAsia="zh-CN"/>
        </w:rPr>
        <w:t>你</w:t>
      </w:r>
      <w:r w:rsidR="007200A5">
        <w:rPr>
          <w:rFonts w:ascii="SimSun" w:hAnsi="SimSun" w:cs="SimSun" w:hint="eastAsia"/>
          <w:lang w:eastAsia="zh-CN"/>
        </w:rPr>
        <w:t>扩大</w:t>
      </w:r>
      <w:r w:rsidR="00AD3956">
        <w:rPr>
          <w:rFonts w:ascii="SimSun" w:hAnsi="SimSun" w:cs="SimSun" w:hint="eastAsia"/>
          <w:lang w:eastAsia="zh-CN"/>
        </w:rPr>
        <w:t>我</w:t>
      </w:r>
      <w:r w:rsidR="007200A5">
        <w:rPr>
          <w:rFonts w:ascii="SimSun" w:hAnsi="SimSun" w:cs="SimSun" w:hint="eastAsia"/>
          <w:lang w:eastAsia="zh-CN"/>
        </w:rPr>
        <w:t>缩</w:t>
      </w:r>
      <w:r w:rsidR="00AD3956">
        <w:rPr>
          <w:rFonts w:ascii="SimSun" w:hAnsi="SimSun" w:cs="SimSun" w:hint="eastAsia"/>
          <w:lang w:eastAsia="zh-CN"/>
        </w:rPr>
        <w:t>小）</w:t>
      </w:r>
    </w:p>
    <w:p w14:paraId="641D08FF" w14:textId="38D0360C" w:rsidR="00AD52FD" w:rsidRDefault="00507BE6" w:rsidP="0093099C">
      <w:pPr>
        <w:ind w:left="227" w:hanging="227"/>
        <w:rPr>
          <w:rFonts w:ascii="SimSun" w:hAnsi="SimSun" w:cs="SimSun"/>
          <w:lang w:eastAsia="zh-CN"/>
        </w:rPr>
      </w:pPr>
      <w:r w:rsidRPr="00507BE6">
        <w:rPr>
          <w:rFonts w:ascii="SimSun" w:hAnsi="SimSun" w:cs="SimSun"/>
          <w:lang w:eastAsia="zh-CN"/>
        </w:rPr>
        <w:t xml:space="preserve">8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="007422BE"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= </w:t>
      </w:r>
      <w:r w:rsidR="00CE67C7">
        <w:rPr>
          <w:rFonts w:ascii="SimSun" w:hAnsi="SimSun" w:cs="SimSun"/>
          <w:lang w:eastAsia="zh-CN"/>
        </w:rPr>
        <w:t xml:space="preserve">2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="00CE67C7" w:rsidRPr="00507BE6">
        <w:rPr>
          <w:rFonts w:ascii="SimSun" w:hAnsi="SimSun" w:cs="SimSun"/>
          <w:lang w:eastAsia="zh-CN"/>
        </w:rPr>
        <w:t>(    )</w:t>
      </w:r>
      <w:r w:rsidR="00CE67C7">
        <w:rPr>
          <w:rFonts w:ascii="SimSun" w:hAnsi="SimSun" w:cs="SimSun"/>
          <w:lang w:eastAsia="zh-CN"/>
        </w:rPr>
        <w:tab/>
      </w:r>
      <w:r w:rsidR="00971342">
        <w:rPr>
          <w:rFonts w:ascii="SimSun" w:hAnsi="SimSun" w:cs="SimSun"/>
          <w:lang w:eastAsia="zh-CN"/>
        </w:rPr>
        <w:t xml:space="preserve">3 </w:t>
      </w:r>
      <w:r w:rsidR="00971342" w:rsidRPr="00507BE6">
        <w:rPr>
          <w:rFonts w:ascii="SimSun" w:hAnsi="SimSun" w:cs="SimSun" w:hint="eastAsia"/>
          <w:lang w:eastAsia="zh-CN"/>
        </w:rPr>
        <w:t xml:space="preserve">× </w:t>
      </w:r>
      <w:r w:rsidR="00971342" w:rsidRPr="00507BE6">
        <w:rPr>
          <w:rFonts w:ascii="SimSun" w:hAnsi="SimSun" w:cs="SimSun"/>
          <w:lang w:eastAsia="zh-CN"/>
        </w:rPr>
        <w:t>(    )</w:t>
      </w:r>
      <w:r w:rsidR="008F10DA">
        <w:rPr>
          <w:rFonts w:ascii="SimSun" w:hAnsi="SimSun" w:cs="SimSun"/>
          <w:lang w:eastAsia="zh-CN"/>
        </w:rPr>
        <w:t xml:space="preserve"> = 9</w:t>
      </w:r>
      <w:r w:rsidR="008F10DA" w:rsidRPr="00507BE6">
        <w:rPr>
          <w:rFonts w:ascii="SimSun" w:hAnsi="SimSun" w:cs="SimSun"/>
          <w:lang w:eastAsia="zh-CN"/>
        </w:rPr>
        <w:t xml:space="preserve"> </w:t>
      </w:r>
      <w:r w:rsidR="008F10DA" w:rsidRPr="00507BE6">
        <w:rPr>
          <w:rFonts w:ascii="SimSun" w:hAnsi="SimSun" w:cs="SimSun" w:hint="eastAsia"/>
          <w:lang w:eastAsia="zh-CN"/>
        </w:rPr>
        <w:t xml:space="preserve">× </w:t>
      </w:r>
      <w:r w:rsidR="008F10DA">
        <w:rPr>
          <w:rFonts w:ascii="SimSun" w:hAnsi="SimSun" w:cs="SimSun"/>
          <w:lang w:eastAsia="zh-CN"/>
        </w:rPr>
        <w:t>6</w:t>
      </w:r>
      <w:r w:rsidR="007C6ACE">
        <w:rPr>
          <w:rFonts w:ascii="SimSun" w:hAnsi="SimSun" w:cs="SimSun"/>
          <w:lang w:eastAsia="zh-CN"/>
        </w:rPr>
        <w:tab/>
        <w:t>7</w:t>
      </w:r>
      <w:r w:rsidR="007C6ACE" w:rsidRPr="00507BE6">
        <w:rPr>
          <w:rFonts w:ascii="SimSun" w:hAnsi="SimSun" w:cs="SimSun"/>
          <w:lang w:eastAsia="zh-CN"/>
        </w:rPr>
        <w:t xml:space="preserve"> </w:t>
      </w:r>
      <w:r w:rsidR="007C6ACE" w:rsidRPr="00507BE6">
        <w:rPr>
          <w:rFonts w:ascii="SimSun" w:hAnsi="SimSun" w:cs="SimSun" w:hint="eastAsia"/>
          <w:lang w:eastAsia="zh-CN"/>
        </w:rPr>
        <w:t xml:space="preserve">× </w:t>
      </w:r>
      <w:r w:rsidR="007C6ACE">
        <w:rPr>
          <w:rFonts w:ascii="SimSun" w:hAnsi="SimSun" w:cs="SimSun"/>
          <w:lang w:eastAsia="zh-CN"/>
        </w:rPr>
        <w:t>(    )</w:t>
      </w:r>
      <w:r w:rsidR="007C6ACE" w:rsidRPr="00507BE6">
        <w:rPr>
          <w:rFonts w:ascii="SimSun" w:hAnsi="SimSun" w:cs="SimSun"/>
          <w:lang w:eastAsia="zh-CN"/>
        </w:rPr>
        <w:t xml:space="preserve"> = </w:t>
      </w:r>
      <w:r w:rsidR="007C6ACE">
        <w:rPr>
          <w:rFonts w:ascii="SimSun" w:hAnsi="SimSun" w:cs="SimSun"/>
          <w:lang w:eastAsia="zh-CN"/>
        </w:rPr>
        <w:t>9</w:t>
      </w:r>
      <w:r w:rsidR="007C6ACE" w:rsidRPr="00507BE6">
        <w:rPr>
          <w:rFonts w:ascii="SimSun" w:hAnsi="SimSun" w:cs="SimSun"/>
          <w:lang w:eastAsia="zh-CN"/>
        </w:rPr>
        <w:t xml:space="preserve"> </w:t>
      </w:r>
      <w:r w:rsidR="007C6ACE" w:rsidRPr="00507BE6">
        <w:rPr>
          <w:rFonts w:ascii="SimSun" w:hAnsi="SimSun" w:cs="SimSun" w:hint="eastAsia"/>
          <w:lang w:eastAsia="zh-CN"/>
        </w:rPr>
        <w:t xml:space="preserve">× </w:t>
      </w:r>
      <w:r w:rsidR="007C6ACE">
        <w:rPr>
          <w:rFonts w:ascii="SimSun" w:hAnsi="SimSun" w:cs="SimSun"/>
          <w:lang w:eastAsia="zh-CN"/>
        </w:rPr>
        <w:t>63</w:t>
      </w:r>
      <w:r w:rsidR="00A25A00">
        <w:rPr>
          <w:rFonts w:ascii="SimSun" w:hAnsi="SimSun" w:cs="SimSun"/>
          <w:lang w:eastAsia="zh-CN"/>
        </w:rPr>
        <w:tab/>
      </w:r>
    </w:p>
    <w:p w14:paraId="30B1C74E" w14:textId="199B5367" w:rsidR="00141A3F" w:rsidRDefault="005E313D" w:rsidP="00F379C1">
      <w:pPr>
        <w:ind w:left="227" w:hanging="227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被除数 ÷ 除数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商 ……</w:t>
      </w:r>
      <w:r w:rsidR="002101BB" w:rsidRPr="0093099C">
        <w:rPr>
          <w:rFonts w:ascii="SimSun" w:hAnsi="SimSun" w:cs="SimSun" w:hint="eastAsia"/>
          <w:b/>
          <w:bCs/>
          <w:lang w:eastAsia="zh-CN"/>
        </w:rPr>
        <w:t xml:space="preserve"> </w:t>
      </w:r>
      <w:r w:rsidR="003E6200" w:rsidRPr="0093099C">
        <w:rPr>
          <w:rFonts w:ascii="SimSun" w:hAnsi="SimSun" w:cs="SimSun" w:hint="eastAsia"/>
          <w:b/>
          <w:bCs/>
          <w:lang w:eastAsia="zh-CN"/>
        </w:rPr>
        <w:t>余数</w:t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A846B9" w:rsidRPr="0093099C">
        <w:rPr>
          <w:rFonts w:ascii="SimSun" w:hAnsi="SimSun" w:cs="SimSun"/>
          <w:b/>
          <w:bCs/>
          <w:lang w:eastAsia="zh-CN"/>
        </w:rPr>
        <w:tab/>
      </w:r>
      <w:r w:rsidR="00E06C22">
        <w:rPr>
          <w:rFonts w:ascii="SimSun" w:hAnsi="SimSun" w:cs="SimSun" w:hint="eastAsia"/>
          <w:lang w:eastAsia="zh-CN"/>
        </w:rPr>
        <w:t xml:space="preserve">被除数 </w:t>
      </w:r>
      <w:r w:rsidR="00E06C22">
        <w:rPr>
          <w:rFonts w:ascii="SimSun" w:hAnsi="SimSun" w:cs="SimSun"/>
          <w:lang w:eastAsia="zh-CN"/>
        </w:rPr>
        <w:t xml:space="preserve">= </w:t>
      </w:r>
      <w:r w:rsidR="00E06C22">
        <w:rPr>
          <w:rFonts w:ascii="SimSun" w:hAnsi="SimSun" w:cs="SimSun" w:hint="eastAsia"/>
          <w:lang w:eastAsia="zh-CN"/>
        </w:rPr>
        <w:t xml:space="preserve">除数 </w:t>
      </w:r>
      <w:r w:rsidR="00E06C22" w:rsidRPr="00507BE6">
        <w:rPr>
          <w:rFonts w:ascii="SimSun" w:hAnsi="SimSun" w:cs="SimSun" w:hint="eastAsia"/>
          <w:lang w:eastAsia="zh-CN"/>
        </w:rPr>
        <w:t>×</w:t>
      </w:r>
      <w:r w:rsidR="00E06C22">
        <w:rPr>
          <w:rFonts w:ascii="SimSun" w:hAnsi="SimSun" w:cs="SimSun" w:hint="eastAsia"/>
          <w:lang w:eastAsia="zh-CN"/>
        </w:rPr>
        <w:t xml:space="preserve"> 商 + 余数</w:t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/>
          <w:lang w:eastAsia="zh-CN"/>
        </w:rPr>
        <w:tab/>
      </w:r>
      <w:r w:rsidR="00A25A00">
        <w:rPr>
          <w:rFonts w:ascii="SimSun" w:hAnsi="SimSun" w:cs="SimSun" w:hint="eastAsia"/>
          <w:lang w:eastAsia="zh-CN"/>
        </w:rPr>
        <w:t xml:space="preserve"> </w:t>
      </w:r>
    </w:p>
    <w:p w14:paraId="28AD6D6E" w14:textId="23AA4FEE" w:rsidR="00A25A00" w:rsidRDefault="00A25A00" w:rsidP="00F379C1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余数要比除数小，最小余数是1</w:t>
      </w:r>
      <w:r>
        <w:rPr>
          <w:rFonts w:ascii="SimSun" w:hAnsi="SimSun" w:cs="SimSun"/>
          <w:lang w:eastAsia="zh-CN"/>
        </w:rPr>
        <w:t>,</w:t>
      </w:r>
      <w:r>
        <w:rPr>
          <w:rFonts w:ascii="SimSun" w:hAnsi="SimSun" w:cs="SimSun" w:hint="eastAsia"/>
          <w:lang w:eastAsia="zh-CN"/>
        </w:rPr>
        <w:t>最大余数是除数-</w:t>
      </w:r>
      <w:r>
        <w:rPr>
          <w:rFonts w:ascii="SimSun" w:hAnsi="SimSun" w:cs="SimSun"/>
          <w:lang w:eastAsia="zh-CN"/>
        </w:rPr>
        <w:t>1</w:t>
      </w:r>
    </w:p>
    <w:p w14:paraId="78B2170C" w14:textId="0FED361D" w:rsidR="002E1628" w:rsidRPr="00F379C1" w:rsidRDefault="002E1628" w:rsidP="0093099C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= 6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  <w:r w:rsidR="0031049C">
        <w:rPr>
          <w:rFonts w:ascii="SimSun" w:hAnsi="SimSun" w:cs="SimSun"/>
          <w:lang w:eastAsia="zh-CN"/>
        </w:rPr>
        <w:tab/>
        <w:t xml:space="preserve">27 </w:t>
      </w:r>
      <w:r w:rsidR="0031049C">
        <w:rPr>
          <w:rFonts w:ascii="SimSun" w:hAnsi="SimSun" w:cs="SimSun" w:hint="eastAsia"/>
          <w:lang w:eastAsia="zh-CN"/>
        </w:rPr>
        <w:t>÷</w:t>
      </w:r>
      <w:r w:rsidR="0031049C">
        <w:rPr>
          <w:rFonts w:ascii="SimSun" w:hAnsi="SimSun" w:cs="SimSun"/>
          <w:lang w:eastAsia="zh-CN"/>
        </w:rPr>
        <w:t xml:space="preserve"> (    ) = (    ) </w:t>
      </w:r>
      <w:r w:rsidR="0031049C" w:rsidRPr="003F10FC">
        <w:rPr>
          <w:rFonts w:ascii="SimSun" w:hAnsi="SimSun" w:cs="SimSun" w:hint="eastAsia"/>
          <w:lang w:eastAsia="zh-CN"/>
        </w:rPr>
        <w:t>……</w:t>
      </w:r>
      <w:r w:rsidR="0031049C">
        <w:rPr>
          <w:rFonts w:ascii="SimSun" w:hAnsi="SimSun" w:cs="SimSun" w:hint="eastAsia"/>
          <w:lang w:eastAsia="zh-CN"/>
        </w:rPr>
        <w:t xml:space="preserve"> </w:t>
      </w:r>
      <w:r w:rsidR="0031049C">
        <w:rPr>
          <w:rFonts w:ascii="SimSun" w:hAnsi="SimSun" w:cs="SimSun"/>
          <w:lang w:eastAsia="zh-CN"/>
        </w:rPr>
        <w:t>3</w:t>
      </w:r>
    </w:p>
    <w:p w14:paraId="4F4ED3CF" w14:textId="2000B3B9" w:rsidR="00BA13B7" w:rsidRPr="00527E34" w:rsidRDefault="00BA13B7" w:rsidP="00527E34">
      <w:pPr>
        <w:rPr>
          <w:rFonts w:ascii="SimSun" w:hAnsi="SimSun" w:cs="SimSun"/>
          <w:lang w:eastAsia="zh-CN"/>
        </w:rPr>
      </w:pPr>
      <w:r w:rsidRPr="00527E34">
        <w:rPr>
          <w:rFonts w:ascii="SimSun" w:hAnsi="SimSun" w:cs="SimSun" w:hint="eastAsia"/>
          <w:lang w:eastAsia="zh-CN"/>
        </w:rPr>
        <w:t>长方形有4条边，4个角。特点是：对边相等，4个角都是直角，</w:t>
      </w:r>
    </w:p>
    <w:p w14:paraId="1E208DAF" w14:textId="53D1F21B" w:rsidR="00BA13B7" w:rsidRDefault="00BA13B7" w:rsidP="00BA13B7">
      <w:pPr>
        <w:rPr>
          <w:rFonts w:ascii="SimSun" w:hAnsi="SimSun" w:cs="SimSun"/>
          <w:lang w:eastAsia="zh-CN"/>
        </w:rPr>
      </w:pPr>
      <w:r w:rsidRPr="00BA13B7">
        <w:rPr>
          <w:rFonts w:ascii="SimSun" w:hAnsi="SimSun" w:cs="SimSun" w:hint="eastAsia"/>
          <w:lang w:eastAsia="zh-CN"/>
        </w:rPr>
        <w:t>正方形有(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条边，(</w:t>
      </w:r>
      <w:r w:rsidRPr="00BA13B7">
        <w:rPr>
          <w:rFonts w:ascii="SimSun" w:hAnsi="SimSun" w:cs="SimSun"/>
          <w:lang w:eastAsia="zh-CN"/>
        </w:rPr>
        <w:t xml:space="preserve">    )</w:t>
      </w:r>
      <w:r w:rsidRPr="00BA13B7">
        <w:rPr>
          <w:rFonts w:ascii="SimSun" w:hAnsi="SimSun" w:cs="SimSun" w:hint="eastAsia"/>
          <w:lang w:eastAsia="zh-CN"/>
        </w:rPr>
        <w:t>个角，</w:t>
      </w:r>
      <w:r>
        <w:rPr>
          <w:rFonts w:ascii="SimSun" w:hAnsi="SimSun" w:cs="SimSun" w:hint="eastAsia"/>
          <w:lang w:eastAsia="zh-CN"/>
        </w:rPr>
        <w:t>特点是：</w:t>
      </w:r>
      <w:r w:rsidR="00905196">
        <w:rPr>
          <w:rFonts w:ascii="SimSun" w:hAnsi="SimSun" w:cs="SimSun" w:hint="eastAsia"/>
          <w:lang w:eastAsia="zh-CN"/>
        </w:rPr>
        <w:t>_</w:t>
      </w:r>
      <w:r w:rsidR="00905196">
        <w:rPr>
          <w:rFonts w:ascii="SimSun" w:hAnsi="SimSun" w:cs="SimSun"/>
          <w:lang w:eastAsia="zh-CN"/>
        </w:rPr>
        <w:t>________________________________</w:t>
      </w:r>
    </w:p>
    <w:p w14:paraId="32D99814" w14:textId="627DEFF9" w:rsidR="00BA13B7" w:rsidRDefault="00BA13B7" w:rsidP="00BA13B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长方体有8个顶点，6个面</w:t>
      </w:r>
      <w:r w:rsidR="000E1E1B">
        <w:rPr>
          <w:rFonts w:ascii="SimSun" w:hAnsi="SimSun" w:cs="SimSun" w:hint="eastAsia"/>
          <w:lang w:eastAsia="zh-CN"/>
        </w:rPr>
        <w:t>，1</w:t>
      </w:r>
      <w:r w:rsidR="000E1E1B">
        <w:rPr>
          <w:rFonts w:ascii="SimSun" w:hAnsi="SimSun" w:cs="SimSun"/>
          <w:lang w:eastAsia="zh-CN"/>
        </w:rPr>
        <w:t>2</w:t>
      </w:r>
      <w:r w:rsidR="000E1E1B">
        <w:rPr>
          <w:rFonts w:ascii="SimSun" w:hAnsi="SimSun" w:cs="SimSun" w:hint="eastAsia"/>
          <w:lang w:eastAsia="zh-CN"/>
        </w:rPr>
        <w:t>条棱，特点是：面的形状都是长方形，相对的四条棱相等。</w:t>
      </w:r>
    </w:p>
    <w:p w14:paraId="59884097" w14:textId="32D58CA6" w:rsidR="002A4E3F" w:rsidRDefault="000E1E1B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正方体有(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个顶点，(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个面，(</w:t>
      </w:r>
      <w:r>
        <w:rPr>
          <w:rFonts w:ascii="SimSun" w:hAnsi="SimSun" w:cs="SimSun"/>
          <w:lang w:eastAsia="zh-CN"/>
        </w:rPr>
        <w:t xml:space="preserve">  )</w:t>
      </w:r>
      <w:r>
        <w:rPr>
          <w:rFonts w:ascii="SimSun" w:hAnsi="SimSun" w:cs="SimSun" w:hint="eastAsia"/>
          <w:lang w:eastAsia="zh-CN"/>
        </w:rPr>
        <w:t>条棱，特点是：</w:t>
      </w:r>
      <w:r w:rsidR="00905196">
        <w:rPr>
          <w:rFonts w:ascii="SimSun" w:hAnsi="SimSun" w:cs="SimSun" w:hint="eastAsia"/>
          <w:lang w:eastAsia="zh-CN"/>
        </w:rPr>
        <w:t>_</w:t>
      </w:r>
      <w:r w:rsidR="00905196">
        <w:rPr>
          <w:rFonts w:ascii="SimSun" w:hAnsi="SimSun" w:cs="SimSun"/>
          <w:lang w:eastAsia="zh-CN"/>
        </w:rPr>
        <w:t>______________________________</w:t>
      </w:r>
    </w:p>
    <w:p w14:paraId="7540C361" w14:textId="77777777" w:rsidR="000C6472" w:rsidRPr="000C6472" w:rsidRDefault="000C6472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 w:rsidRPr="000C6472">
        <w:rPr>
          <w:rFonts w:ascii="SimSun" w:hAnsi="SimSun" w:cs="SimSun" w:hint="eastAsia"/>
          <w:lang w:eastAsia="zh-CN"/>
        </w:rPr>
        <w:t>括号里最大能填几？</w:t>
      </w:r>
    </w:p>
    <w:p w14:paraId="50944BD6" w14:textId="77777777" w:rsidR="000C6472" w:rsidRDefault="000C6472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6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7 &gt; (    ) –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12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&gt; 2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</w:p>
    <w:p w14:paraId="642E2449" w14:textId="4CC7CA56" w:rsidR="000C6472" w:rsidRDefault="00763D09" w:rsidP="000C6472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24 + (    )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&lt;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8</w:t>
      </w:r>
      <w:r w:rsidR="000C6472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</w:r>
      <w:r w:rsidR="003347CA">
        <w:rPr>
          <w:rFonts w:ascii="SimSun" w:hAnsi="SimSun" w:cs="SimSun"/>
          <w:lang w:eastAsia="zh-CN"/>
        </w:rPr>
        <w:tab/>
        <w:t xml:space="preserve">42 – (    ) &gt; 63 </w:t>
      </w:r>
      <w:r w:rsidR="003347CA">
        <w:rPr>
          <w:rFonts w:ascii="SimSun" w:hAnsi="SimSun" w:cs="SimSun" w:hint="eastAsia"/>
          <w:lang w:eastAsia="zh-CN"/>
        </w:rPr>
        <w:t xml:space="preserve">÷ </w:t>
      </w:r>
      <w:r w:rsidR="003347CA">
        <w:rPr>
          <w:rFonts w:ascii="SimSun" w:hAnsi="SimSun" w:cs="SimSun"/>
          <w:lang w:eastAsia="zh-CN"/>
        </w:rPr>
        <w:t>9</w:t>
      </w:r>
    </w:p>
    <w:p w14:paraId="15669CBD" w14:textId="47CE16BA" w:rsidR="004C436B" w:rsidRPr="00FE22C4" w:rsidRDefault="00FE22C4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 w:rsidRPr="00FE22C4">
        <w:rPr>
          <w:rFonts w:ascii="SimSun" w:hAnsi="SimSun" w:cs="SimSun"/>
          <w:lang w:eastAsia="zh-CN"/>
        </w:rPr>
        <w:t xml:space="preserve">5 </w:t>
      </w:r>
      <w:r w:rsidRPr="00FE22C4">
        <w:rPr>
          <w:rFonts w:ascii="SimSun" w:hAnsi="SimSun" w:cs="SimSun" w:hint="eastAsia"/>
          <w:lang w:eastAsia="zh-CN"/>
        </w:rPr>
        <w:t>× (</w:t>
      </w:r>
      <w:r w:rsidRPr="00FE22C4">
        <w:rPr>
          <w:rFonts w:ascii="SimSun" w:hAnsi="SimSun" w:cs="SimSun"/>
          <w:lang w:eastAsia="zh-CN"/>
        </w:rPr>
        <w:t xml:space="preserve">  ) &lt; 37, </w:t>
      </w:r>
      <w:r w:rsidRPr="00FE22C4">
        <w:rPr>
          <w:rFonts w:ascii="SimSun" w:hAnsi="SimSun" w:cs="SimSun" w:hint="eastAsia"/>
          <w:lang w:eastAsia="zh-CN"/>
        </w:rPr>
        <w:t>括号里面有(</w:t>
      </w:r>
      <w:r w:rsidRPr="00FE22C4">
        <w:rPr>
          <w:rFonts w:ascii="SimSun" w:hAnsi="SimSun" w:cs="SimSun"/>
          <w:lang w:eastAsia="zh-CN"/>
        </w:rPr>
        <w:t xml:space="preserve">    )</w:t>
      </w:r>
      <w:r w:rsidRPr="00FE22C4">
        <w:rPr>
          <w:rFonts w:ascii="SimSun" w:hAnsi="SimSun" w:cs="SimSun" w:hint="eastAsia"/>
          <w:lang w:eastAsia="zh-CN"/>
        </w:rPr>
        <w:t>种填法。</w:t>
      </w:r>
    </w:p>
    <w:p w14:paraId="6FFCD5F0" w14:textId="03FB8887" w:rsidR="009E2CBC" w:rsidRDefault="00FF34FF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比大小</w:t>
      </w:r>
      <w:r w:rsidR="00522D99">
        <w:rPr>
          <w:rFonts w:ascii="SimSun" w:hAnsi="SimSun" w:cs="SimSun" w:hint="eastAsia"/>
          <w:lang w:eastAsia="zh-CN"/>
        </w:rPr>
        <w:t>(</w:t>
      </w:r>
      <w:r w:rsidR="009E2CBC">
        <w:rPr>
          <w:rFonts w:ascii="SimSun" w:hAnsi="SimSun" w:cs="SimSun" w:hint="eastAsia"/>
          <w:lang w:eastAsia="zh-CN"/>
        </w:rPr>
        <w:t>☆</w:t>
      </w:r>
      <w:r w:rsidR="00522D99">
        <w:rPr>
          <w:rFonts w:ascii="SimSun" w:hAnsi="SimSun" w:cs="SimSun" w:hint="eastAsia"/>
          <w:lang w:eastAsia="zh-CN"/>
        </w:rPr>
        <w:t>是大于1的整数</w:t>
      </w:r>
      <w:r w:rsidR="00522D99">
        <w:rPr>
          <w:rFonts w:ascii="SimSun" w:hAnsi="SimSun" w:cs="SimSun"/>
          <w:lang w:eastAsia="zh-CN"/>
        </w:rPr>
        <w:t>)</w:t>
      </w:r>
    </w:p>
    <w:p w14:paraId="1B25FD2D" w14:textId="77777777" w:rsidR="0093099C" w:rsidRDefault="00117C28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+99 (    ) </w:t>
      </w:r>
      <w:r>
        <w:rPr>
          <w:rFonts w:ascii="SimSun" w:hAnsi="SimSun" w:cs="SimSun" w:hint="eastAsia"/>
          <w:lang w:eastAsia="zh-CN"/>
        </w:rPr>
        <w:t>☆</w:t>
      </w:r>
      <w:r w:rsidR="00F5402E">
        <w:rPr>
          <w:rFonts w:ascii="SimSun" w:eastAsiaTheme="minorEastAsia" w:hAnsi="SimSun" w:cs="SimSun"/>
          <w:lang w:eastAsia="zh-CN"/>
        </w:rPr>
        <w:t>+</w:t>
      </w:r>
      <w:r>
        <w:rPr>
          <w:rFonts w:ascii="SimSun" w:eastAsiaTheme="minorEastAsia" w:hAnsi="SimSun" w:cs="SimSun"/>
          <w:lang w:eastAsia="zh-CN"/>
        </w:rPr>
        <w:t>101</w:t>
      </w:r>
      <w:r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F5402E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9</w:t>
      </w:r>
      <w:r w:rsidR="0093099C">
        <w:rPr>
          <w:rFonts w:ascii="SimSun" w:hAnsi="SimSun" w:cs="SimSun"/>
          <w:lang w:eastAsia="zh-CN"/>
        </w:rPr>
        <w:t>9+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101+</w:t>
      </w:r>
      <w:r w:rsidR="0093099C">
        <w:rPr>
          <w:rFonts w:ascii="SimSun" w:hAnsi="SimSun" w:cs="SimSun" w:hint="eastAsia"/>
          <w:lang w:eastAsia="zh-CN"/>
        </w:rPr>
        <w:t>☆</w:t>
      </w:r>
    </w:p>
    <w:p w14:paraId="7D4A9416" w14:textId="1C5A1129" w:rsidR="00117C28" w:rsidRDefault="00F5402E" w:rsidP="009E2CBC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 w:hint="eastAsia"/>
          <w:lang w:eastAsia="zh-CN"/>
        </w:rPr>
        <w:t>-</w:t>
      </w:r>
      <w:r>
        <w:rPr>
          <w:rFonts w:ascii="SimSun" w:eastAsiaTheme="minorEastAsia" w:hAnsi="SimSun" w:cs="SimSun"/>
          <w:lang w:eastAsia="zh-CN"/>
        </w:rPr>
        <w:t xml:space="preserve">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-101</w:t>
      </w:r>
      <w:r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</w:r>
      <w:r w:rsidR="0093099C">
        <w:rPr>
          <w:rFonts w:ascii="SimSun" w:eastAsiaTheme="minorEastAsia" w:hAnsi="SimSun" w:cs="SimSun"/>
          <w:lang w:eastAsia="zh-CN"/>
        </w:rPr>
        <w:tab/>
        <w:t>99-</w:t>
      </w:r>
      <w:r w:rsidR="0093099C">
        <w:rPr>
          <w:rFonts w:ascii="SimSun" w:hAnsi="SimSun" w:cs="SimSun" w:hint="eastAsia"/>
          <w:lang w:eastAsia="zh-CN"/>
        </w:rPr>
        <w:t>☆</w:t>
      </w:r>
      <w:r w:rsidR="0093099C">
        <w:rPr>
          <w:rFonts w:ascii="SimSun" w:eastAsiaTheme="minorEastAsia" w:hAnsi="SimSun" w:cs="SimSun"/>
          <w:lang w:eastAsia="zh-CN"/>
        </w:rPr>
        <w:t xml:space="preserve"> (    ) 101-</w:t>
      </w:r>
      <w:r w:rsidR="0093099C">
        <w:rPr>
          <w:rFonts w:ascii="SimSun" w:hAnsi="SimSun" w:cs="SimSun" w:hint="eastAsia"/>
          <w:lang w:eastAsia="zh-CN"/>
        </w:rPr>
        <w:t>☆</w:t>
      </w:r>
    </w:p>
    <w:p w14:paraId="3A85512B" w14:textId="77777777" w:rsidR="0093099C" w:rsidRDefault="009E2CBC" w:rsidP="00F5402E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×3</w:t>
      </w:r>
      <w:r w:rsidR="00117C28" w:rsidRPr="00013CC1">
        <w:rPr>
          <w:rFonts w:ascii="SimSun" w:hAnsi="SimSun" w:cs="SimSun"/>
          <w:lang w:eastAsia="zh-CN"/>
        </w:rPr>
        <w:t xml:space="preserve"> </w:t>
      </w:r>
      <w:r w:rsidR="00117C28">
        <w:rPr>
          <w:rFonts w:ascii="SimSun" w:eastAsiaTheme="minorEastAsia" w:hAnsi="SimSun" w:cs="SimSun"/>
          <w:lang w:eastAsia="zh-CN"/>
        </w:rPr>
        <w:t xml:space="preserve">(    ) </w:t>
      </w:r>
      <w:r w:rsidR="00117C28">
        <w:rPr>
          <w:rFonts w:ascii="SimSun" w:hAnsi="SimSun" w:cs="SimSun" w:hint="eastAsia"/>
          <w:lang w:eastAsia="zh-CN"/>
        </w:rPr>
        <w:t>☆</w:t>
      </w:r>
      <w:r w:rsidR="00117C28" w:rsidRPr="00013CC1">
        <w:rPr>
          <w:rFonts w:ascii="SimSun" w:hAnsi="SimSun" w:cs="SimSun" w:hint="eastAsia"/>
          <w:lang w:eastAsia="zh-CN"/>
        </w:rPr>
        <w:t>×5</w:t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F5402E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 w:hint="eastAsia"/>
          <w:lang w:eastAsia="zh-CN"/>
        </w:rPr>
        <w:t>3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  <w:r w:rsidR="0093099C" w:rsidRPr="00013CC1">
        <w:rPr>
          <w:rFonts w:ascii="SimSun" w:hAnsi="SimSun" w:cs="SimSun"/>
          <w:lang w:eastAsia="zh-CN"/>
        </w:rPr>
        <w:t xml:space="preserve"> </w:t>
      </w:r>
      <w:r w:rsidR="0093099C">
        <w:rPr>
          <w:rFonts w:ascii="SimSun" w:eastAsiaTheme="minorEastAsia" w:hAnsi="SimSun" w:cs="SimSun"/>
          <w:lang w:eastAsia="zh-CN"/>
        </w:rPr>
        <w:t>(    ) 5</w:t>
      </w:r>
      <w:r w:rsidR="0093099C" w:rsidRPr="00013CC1">
        <w:rPr>
          <w:rFonts w:ascii="SimSun" w:hAnsi="SimSun" w:cs="SimSun" w:hint="eastAsia"/>
          <w:lang w:eastAsia="zh-CN"/>
        </w:rPr>
        <w:t>×</w:t>
      </w:r>
      <w:r w:rsidR="0093099C">
        <w:rPr>
          <w:rFonts w:ascii="SimSun" w:hAnsi="SimSun" w:cs="SimSun" w:hint="eastAsia"/>
          <w:lang w:eastAsia="zh-CN"/>
        </w:rPr>
        <w:t>☆</w:t>
      </w:r>
    </w:p>
    <w:p w14:paraId="6EDF9CFA" w14:textId="433512E7" w:rsidR="00143B97" w:rsidRDefault="00F5402E" w:rsidP="0013693F">
      <w:pPr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5</w:t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93099C">
        <w:rPr>
          <w:rFonts w:ascii="SimSun" w:hAnsi="SimSun" w:cs="SimSun"/>
          <w:lang w:eastAsia="zh-CN"/>
        </w:rPr>
        <w:tab/>
      </w:r>
      <w:r w:rsidR="0013693F">
        <w:rPr>
          <w:rFonts w:ascii="SimSun" w:hAnsi="SimSun" w:cs="SimSun"/>
          <w:lang w:eastAsia="zh-CN"/>
        </w:rPr>
        <w:t>3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  <w:r w:rsidR="00143B97" w:rsidRPr="00013CC1">
        <w:rPr>
          <w:rFonts w:ascii="SimSun" w:hAnsi="SimSun" w:cs="SimSun"/>
          <w:lang w:eastAsia="zh-CN"/>
        </w:rPr>
        <w:t xml:space="preserve"> </w:t>
      </w:r>
      <w:r w:rsidR="00143B97">
        <w:rPr>
          <w:rFonts w:ascii="SimSun" w:eastAsiaTheme="minorEastAsia" w:hAnsi="SimSun" w:cs="SimSun"/>
          <w:lang w:eastAsia="zh-CN"/>
        </w:rPr>
        <w:t xml:space="preserve">(    ) </w:t>
      </w:r>
      <w:r w:rsidR="0013693F">
        <w:rPr>
          <w:rFonts w:ascii="SimSun" w:eastAsiaTheme="minorEastAsia" w:hAnsi="SimSun" w:cs="SimSun"/>
          <w:lang w:eastAsia="zh-CN"/>
        </w:rPr>
        <w:t>5</w:t>
      </w:r>
      <w:r w:rsidR="0013693F" w:rsidRPr="00574FCE">
        <w:rPr>
          <w:rFonts w:ascii="SimSun" w:hAnsi="SimSun" w:cs="SimSun" w:hint="eastAsia"/>
          <w:lang w:eastAsia="zh-CN"/>
        </w:rPr>
        <w:t>÷</w:t>
      </w:r>
      <w:r w:rsidR="00143B97">
        <w:rPr>
          <w:rFonts w:ascii="SimSun" w:hAnsi="SimSun" w:cs="SimSun" w:hint="eastAsia"/>
          <w:lang w:eastAsia="zh-CN"/>
        </w:rPr>
        <w:t>☆</w:t>
      </w:r>
    </w:p>
    <w:p w14:paraId="4C6728FD" w14:textId="7937F18F" w:rsidR="00EA386E" w:rsidRDefault="001D4EB8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一盒蛋糕有</w:t>
      </w:r>
      <w:r w:rsidR="00905196">
        <w:rPr>
          <w:rFonts w:ascii="SimSun" w:hAnsi="SimSun" w:cs="SimSun"/>
          <w:lang w:eastAsia="zh-CN"/>
        </w:rPr>
        <w:t>9</w:t>
      </w:r>
      <w:r>
        <w:rPr>
          <w:rFonts w:ascii="SimSun" w:hAnsi="SimSun" w:cs="SimSun" w:hint="eastAsia"/>
          <w:lang w:eastAsia="zh-CN"/>
        </w:rPr>
        <w:t>块，女生领</w:t>
      </w:r>
      <w:r w:rsidR="00905196">
        <w:rPr>
          <w:rFonts w:ascii="SimSun" w:hAnsi="SimSun" w:cs="SimSun" w:hint="eastAsia"/>
          <w:lang w:eastAsia="zh-CN"/>
        </w:rPr>
        <w:t>8</w:t>
      </w:r>
      <w:r w:rsidR="00905196"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块，就是领(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盒；男生领</w:t>
      </w:r>
      <w:r w:rsidR="00905196"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盒，就是领(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块；二年级</w:t>
      </w:r>
      <w:r>
        <w:rPr>
          <w:rFonts w:ascii="SimSun" w:hAnsi="SimSun" w:cs="SimSun"/>
          <w:lang w:eastAsia="zh-CN"/>
        </w:rPr>
        <w:t>(1)</w:t>
      </w:r>
      <w:r>
        <w:rPr>
          <w:rFonts w:ascii="SimSun" w:hAnsi="SimSun" w:cs="SimSun" w:hint="eastAsia"/>
          <w:lang w:eastAsia="zh-CN"/>
        </w:rPr>
        <w:t>班有女生</w:t>
      </w:r>
      <w:r w:rsidR="00905196">
        <w:rPr>
          <w:rFonts w:ascii="SimSun" w:hAnsi="SimSun" w:cs="SimSun" w:hint="eastAsia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人，男生</w:t>
      </w:r>
      <w:r w:rsidR="00905196">
        <w:rPr>
          <w:rFonts w:ascii="SimSun" w:hAnsi="SimSun" w:cs="SimSun" w:hint="eastAsia"/>
          <w:lang w:eastAsia="zh-CN"/>
        </w:rPr>
        <w:t>2</w:t>
      </w:r>
      <w:r w:rsidR="00905196"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人，每人分</w:t>
      </w:r>
      <w:r w:rsidR="00905196"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块蛋糕，一共要领(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盒。</w:t>
      </w:r>
    </w:p>
    <w:p w14:paraId="7C3C7FB0" w14:textId="2F57C652" w:rsidR="00B203FB" w:rsidRDefault="00B203FB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</w:t>
      </w:r>
      <w:r w:rsidR="00905196">
        <w:rPr>
          <w:rFonts w:ascii="SimSun" w:hAnsi="SimSun" w:cs="SimSun"/>
          <w:lang w:eastAsia="zh-CN"/>
        </w:rPr>
        <w:t>59</w:t>
      </w:r>
      <w:r>
        <w:rPr>
          <w:rFonts w:ascii="SimSun" w:hAnsi="SimSun" w:cs="SimSun" w:hint="eastAsia"/>
          <w:lang w:eastAsia="zh-CN"/>
        </w:rPr>
        <w:t>支铅笔，至少拿掉(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支，余下的</w:t>
      </w:r>
      <w:r w:rsidR="00313162">
        <w:rPr>
          <w:rFonts w:ascii="SimSun" w:hAnsi="SimSun" w:cs="SimSun" w:hint="eastAsia"/>
          <w:lang w:eastAsia="zh-CN"/>
        </w:rPr>
        <w:t>可正好平均分给</w:t>
      </w:r>
      <w:r w:rsidR="00905196">
        <w:rPr>
          <w:rFonts w:ascii="SimSun" w:hAnsi="SimSun" w:cs="SimSun"/>
          <w:lang w:eastAsia="zh-CN"/>
        </w:rPr>
        <w:t>6</w:t>
      </w:r>
      <w:r w:rsidR="00313162">
        <w:rPr>
          <w:rFonts w:ascii="SimSun" w:hAnsi="SimSun" w:cs="SimSun" w:hint="eastAsia"/>
          <w:lang w:eastAsia="zh-CN"/>
        </w:rPr>
        <w:t>个小朋友；至少需要增加(</w:t>
      </w:r>
      <w:r w:rsidR="00313162">
        <w:rPr>
          <w:rFonts w:ascii="SimSun" w:hAnsi="SimSun" w:cs="SimSun"/>
          <w:lang w:eastAsia="zh-CN"/>
        </w:rPr>
        <w:t xml:space="preserve">    )</w:t>
      </w:r>
      <w:r w:rsidR="00313162">
        <w:rPr>
          <w:rFonts w:ascii="SimSun" w:hAnsi="SimSun" w:cs="SimSun" w:hint="eastAsia"/>
          <w:lang w:eastAsia="zh-CN"/>
        </w:rPr>
        <w:t>支，才可以平均分给</w:t>
      </w:r>
      <w:r w:rsidR="00905196">
        <w:rPr>
          <w:rFonts w:ascii="SimSun" w:hAnsi="SimSun" w:cs="SimSun"/>
          <w:lang w:eastAsia="zh-CN"/>
        </w:rPr>
        <w:t>9</w:t>
      </w:r>
      <w:r w:rsidR="00313162">
        <w:rPr>
          <w:rFonts w:ascii="SimSun" w:hAnsi="SimSun" w:cs="SimSun" w:hint="eastAsia"/>
          <w:lang w:eastAsia="zh-CN"/>
        </w:rPr>
        <w:t>个小朋友。</w:t>
      </w:r>
    </w:p>
    <w:p w14:paraId="7B9BEEEB" w14:textId="2D3AE6BA" w:rsidR="0058162E" w:rsidRDefault="0058162E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老师买了一包糖，不超过2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粒，如果平均分给3个小朋友的话，还多一粒，如果平均分给6个小朋友的话也多一粒</w:t>
      </w:r>
      <w:r w:rsidR="00255BFB">
        <w:rPr>
          <w:rFonts w:ascii="SimSun" w:hAnsi="SimSun" w:cs="SimSun" w:hint="eastAsia"/>
          <w:lang w:eastAsia="zh-CN"/>
        </w:rPr>
        <w:t>，分给9个小朋友的话还是多一粒，这包糖共有(</w:t>
      </w:r>
      <w:r w:rsidR="00255BFB">
        <w:rPr>
          <w:rFonts w:ascii="SimSun" w:hAnsi="SimSun" w:cs="SimSun"/>
          <w:lang w:eastAsia="zh-CN"/>
        </w:rPr>
        <w:t xml:space="preserve">    )</w:t>
      </w:r>
      <w:r w:rsidR="00255BFB">
        <w:rPr>
          <w:rFonts w:ascii="SimSun" w:hAnsi="SimSun" w:cs="SimSun" w:hint="eastAsia"/>
          <w:lang w:eastAsia="zh-CN"/>
        </w:rPr>
        <w:t>粒。</w:t>
      </w:r>
    </w:p>
    <w:p w14:paraId="15A199A7" w14:textId="3E6C0002" w:rsidR="004B50DD" w:rsidRPr="004B50DD" w:rsidRDefault="004B50DD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 w:rsidRPr="00593E3D">
        <w:rPr>
          <w:rFonts w:ascii="SimSun" w:hAnsi="SimSun" w:cs="SimSun" w:hint="eastAsia"/>
          <w:lang w:eastAsia="zh-CN"/>
        </w:rPr>
        <w:t>有一堆草莓，比2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个多，比3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个少，分得的份数和每份的个数一样多，这堆草莓有(</w:t>
      </w:r>
      <w:r w:rsidRPr="00593E3D">
        <w:rPr>
          <w:rFonts w:ascii="SimSun" w:hAnsi="SimSun" w:cs="SimSun"/>
          <w:lang w:eastAsia="zh-CN"/>
        </w:rPr>
        <w:t xml:space="preserve">    )</w:t>
      </w:r>
      <w:r w:rsidRPr="00593E3D"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 w:hint="eastAsia"/>
          <w:lang w:eastAsia="zh-CN"/>
        </w:rPr>
        <w:t>。</w:t>
      </w:r>
    </w:p>
    <w:p w14:paraId="0E19BF5F" w14:textId="77777777" w:rsidR="00FF34FF" w:rsidRPr="00192349" w:rsidRDefault="00FF34FF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小巧晚上整点睡觉时发现钟面上的时针和分针组成一个直角，小巧晚上(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睡觉。</w:t>
      </w:r>
    </w:p>
    <w:p w14:paraId="0CCF6726" w14:textId="20715040" w:rsidR="00FF34FF" w:rsidRPr="00192349" w:rsidRDefault="00FF34FF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52</w:t>
      </w:r>
      <w:r w:rsidRPr="00192349">
        <w:rPr>
          <w:rFonts w:ascii="SimSun" w:hAnsi="SimSun" w:cs="SimSun" w:hint="eastAsia"/>
          <w:lang w:eastAsia="zh-CN"/>
        </w:rPr>
        <w:t>个同学一起跳舞，其中1</w:t>
      </w:r>
      <w:r w:rsidRPr="00192349">
        <w:rPr>
          <w:rFonts w:ascii="SimSun" w:hAnsi="SimSun" w:cs="SimSun"/>
          <w:lang w:eastAsia="zh-CN"/>
        </w:rPr>
        <w:t>0</w:t>
      </w:r>
      <w:r w:rsidRPr="00192349">
        <w:rPr>
          <w:rFonts w:ascii="SimSun" w:hAnsi="SimSun" w:cs="SimSun" w:hint="eastAsia"/>
          <w:lang w:eastAsia="zh-CN"/>
        </w:rPr>
        <w:t>～</w:t>
      </w:r>
      <w:r w:rsidRPr="00192349">
        <w:rPr>
          <w:rFonts w:ascii="SimSun" w:hAnsi="SimSun" w:cs="SimSun"/>
          <w:lang w:eastAsia="zh-CN"/>
        </w:rPr>
        <w:t>18</w:t>
      </w:r>
      <w:r w:rsidRPr="00192349">
        <w:rPr>
          <w:rFonts w:ascii="SimSun" w:hAnsi="SimSun" w:cs="SimSun" w:hint="eastAsia"/>
          <w:lang w:eastAsia="zh-CN"/>
        </w:rPr>
        <w:t>号是女生，2</w:t>
      </w:r>
      <w:r w:rsidRPr="00192349">
        <w:rPr>
          <w:rFonts w:ascii="SimSun" w:hAnsi="SimSun" w:cs="SimSun"/>
          <w:lang w:eastAsia="zh-CN"/>
        </w:rPr>
        <w:t>4</w:t>
      </w:r>
      <w:r w:rsidRPr="00192349">
        <w:rPr>
          <w:rFonts w:ascii="SimSun" w:hAnsi="SimSun" w:cs="SimSun" w:hint="eastAsia"/>
          <w:lang w:eastAsia="zh-CN"/>
        </w:rPr>
        <w:t>～4</w:t>
      </w:r>
      <w:r w:rsidRPr="00192349">
        <w:rPr>
          <w:rFonts w:ascii="SimSun" w:hAnsi="SimSun" w:cs="SimSun"/>
          <w:lang w:eastAsia="zh-CN"/>
        </w:rPr>
        <w:t>5</w:t>
      </w:r>
      <w:r w:rsidRPr="00192349">
        <w:rPr>
          <w:rFonts w:ascii="SimSun" w:hAnsi="SimSun" w:cs="SimSun" w:hint="eastAsia"/>
          <w:lang w:eastAsia="zh-CN"/>
        </w:rPr>
        <w:t>号是女</w:t>
      </w:r>
      <w:r w:rsidR="006C3A65">
        <w:rPr>
          <w:rFonts w:ascii="SimSun" w:hAnsi="SimSun" w:cs="SimSun" w:hint="eastAsia"/>
          <w:lang w:eastAsia="zh-CN"/>
        </w:rPr>
        <w:t>生</w:t>
      </w:r>
      <w:r w:rsidRPr="00192349">
        <w:rPr>
          <w:rFonts w:ascii="SimSun" w:hAnsi="SimSun" w:cs="SimSun" w:hint="eastAsia"/>
          <w:lang w:eastAsia="zh-CN"/>
        </w:rPr>
        <w:t>，共有(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个男生跳舞。</w:t>
      </w:r>
    </w:p>
    <w:p w14:paraId="2B444611" w14:textId="5E5EB219" w:rsidR="000C6472" w:rsidRPr="0093099C" w:rsidRDefault="00FF34FF">
      <w:pPr>
        <w:pStyle w:val="ListParagraph"/>
        <w:numPr>
          <w:ilvl w:val="0"/>
          <w:numId w:val="10"/>
        </w:numPr>
        <w:ind w:left="360"/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一个三角形，每边有</w:t>
      </w:r>
      <w:r w:rsidR="006A0B1D">
        <w:rPr>
          <w:rFonts w:ascii="SimSun" w:hAnsi="SimSun" w:cs="SimSun"/>
          <w:lang w:eastAsia="zh-CN"/>
        </w:rPr>
        <w:t>11</w:t>
      </w:r>
      <w:r w:rsidRPr="00192349">
        <w:rPr>
          <w:rFonts w:ascii="SimSun" w:hAnsi="SimSun" w:cs="SimSun" w:hint="eastAsia"/>
          <w:lang w:eastAsia="zh-CN"/>
        </w:rPr>
        <w:t>点，三条边最少有(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个点。</w:t>
      </w:r>
    </w:p>
    <w:p w14:paraId="66B65FEE" w14:textId="1C7A9B79" w:rsidR="00D94545" w:rsidRDefault="00D94545" w:rsidP="00D94545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判断题。</w:t>
      </w:r>
    </w:p>
    <w:p w14:paraId="0F10364B" w14:textId="52309E39" w:rsidR="00D94545" w:rsidRDefault="00D94545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把</w:t>
      </w:r>
      <w:r w:rsidR="004B50DD">
        <w:rPr>
          <w:rFonts w:ascii="SimSun" w:hAnsi="SimSun" w:cs="SimSun"/>
          <w:lang w:eastAsia="zh-CN"/>
        </w:rPr>
        <w:t>81</w:t>
      </w:r>
      <w:r w:rsidRPr="003F10FC">
        <w:rPr>
          <w:rFonts w:ascii="SimSun" w:hAnsi="SimSun" w:cs="SimSun" w:hint="eastAsia"/>
          <w:lang w:eastAsia="zh-CN"/>
        </w:rPr>
        <w:t>分成</w:t>
      </w:r>
      <w:r w:rsidR="004B50DD">
        <w:rPr>
          <w:rFonts w:ascii="SimSun" w:hAnsi="SimSun" w:cs="SimSun"/>
          <w:lang w:eastAsia="zh-CN"/>
        </w:rPr>
        <w:t>9</w:t>
      </w:r>
      <w:r w:rsidRPr="003F10FC">
        <w:rPr>
          <w:rFonts w:ascii="SimSun" w:hAnsi="SimSun" w:cs="SimSun" w:hint="eastAsia"/>
          <w:lang w:eastAsia="zh-CN"/>
        </w:rPr>
        <w:t>份，每份是9</w:t>
      </w:r>
      <w:r w:rsidR="00DF43B1" w:rsidRPr="003F10FC">
        <w:rPr>
          <w:rFonts w:ascii="SimSun" w:hAnsi="SimSun" w:cs="SimSun" w:hint="eastAsia"/>
          <w:lang w:eastAsia="zh-CN"/>
        </w:rPr>
        <w:t>。………………………………(</w:t>
      </w:r>
      <w:r w:rsidR="00DF43B1" w:rsidRPr="003F10FC">
        <w:rPr>
          <w:rFonts w:ascii="SimSun" w:hAnsi="SimSun" w:cs="SimSun"/>
          <w:lang w:eastAsia="zh-CN"/>
        </w:rPr>
        <w:t xml:space="preserve">    )</w:t>
      </w:r>
    </w:p>
    <w:p w14:paraId="776E56BE" w14:textId="51A84E14" w:rsidR="00B64361" w:rsidRDefault="00B64361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用一个放大镜去看一个角，这个角的大小不变。</w:t>
      </w:r>
      <w:r w:rsidRPr="003F10FC">
        <w:rPr>
          <w:rFonts w:ascii="SimSun" w:hAnsi="SimSun" w:cs="SimSun" w:hint="eastAsia"/>
          <w:lang w:eastAsia="zh-CN"/>
        </w:rPr>
        <w:t>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96313E" w14:textId="4500CDE0" w:rsidR="00750527" w:rsidRDefault="00AB797C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乘任何数等于0，0除以任何数也等于0。</w:t>
      </w:r>
      <w:r w:rsidRPr="003F10FC">
        <w:rPr>
          <w:rFonts w:ascii="SimSun" w:hAnsi="SimSun" w:cs="SimSun" w:hint="eastAsia"/>
          <w:lang w:eastAsia="zh-CN"/>
        </w:rPr>
        <w:t>……………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81F6B29" w14:textId="7ACDEC1C" w:rsidR="00FE03F9" w:rsidRPr="005837AA" w:rsidRDefault="00032B69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</w:t>
      </w:r>
      <w:r w:rsidR="004B50DD">
        <w:rPr>
          <w:rFonts w:ascii="SimSun" w:hAnsi="SimSun" w:cs="SimSun"/>
          <w:lang w:eastAsia="zh-CN"/>
        </w:rPr>
        <w:t>56</w:t>
      </w:r>
      <w:r>
        <w:rPr>
          <w:rFonts w:ascii="SimSun" w:hAnsi="SimSun" w:cs="SimSun" w:hint="eastAsia"/>
          <w:lang w:eastAsia="zh-CN"/>
        </w:rPr>
        <w:t>个苹果分给7个小朋友，每个小朋友得到</w:t>
      </w:r>
      <w:r w:rsidR="004B50DD"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个。</w:t>
      </w:r>
      <w:r w:rsidRPr="003F10FC">
        <w:rPr>
          <w:rFonts w:ascii="SimSun" w:hAnsi="SimSun" w:cs="SimSun" w:hint="eastAsia"/>
          <w:lang w:eastAsia="zh-CN"/>
        </w:rPr>
        <w:t>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A786851" w14:textId="37010FD2" w:rsidR="00D050CE" w:rsidRPr="000C6472" w:rsidRDefault="00D050CE" w:rsidP="005D4BC3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t>选择题</w:t>
      </w:r>
      <w:r w:rsidR="000C6472">
        <w:rPr>
          <w:rFonts w:ascii="SimSun" w:hAnsi="SimSun" w:cs="SimSun" w:hint="eastAsia"/>
          <w:b/>
          <w:bCs/>
          <w:lang w:eastAsia="zh-CN"/>
        </w:rPr>
        <w:t>。</w:t>
      </w:r>
    </w:p>
    <w:p w14:paraId="5FFFF0C2" w14:textId="31997662" w:rsidR="00DA2481" w:rsidRPr="00013CC1" w:rsidRDefault="00821C2A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下面的说法中，错误的个数是(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个。</w:t>
      </w:r>
    </w:p>
    <w:p w14:paraId="1AFBCA53" w14:textId="6E746A93" w:rsidR="00821C2A" w:rsidRPr="00574FCE" w:rsidRDefault="00574FC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比5的2倍多5的数是1</w:t>
      </w:r>
      <w:r w:rsidRPr="00574FCE">
        <w:rPr>
          <w:rFonts w:ascii="SimSun" w:hAnsi="SimSun" w:cs="SimSun"/>
          <w:lang w:eastAsia="zh-CN"/>
        </w:rPr>
        <w:t>2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6B8DF142" w14:textId="171088FA" w:rsidR="00574FCE" w:rsidRPr="00574FCE" w:rsidRDefault="00574FC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24</w:t>
      </w:r>
      <w:r w:rsidRPr="00574FCE">
        <w:rPr>
          <w:rFonts w:ascii="SimSun" w:hAnsi="SimSun" w:cs="SimSun" w:hint="eastAsia"/>
          <w:lang w:eastAsia="zh-CN"/>
        </w:rPr>
        <w:t>÷8</w:t>
      </w:r>
      <w:r w:rsidRPr="00574FCE">
        <w:rPr>
          <w:rFonts w:ascii="SimSun" w:hAnsi="SimSun" w:cs="SimSun"/>
          <w:lang w:eastAsia="zh-CN"/>
        </w:rPr>
        <w:t xml:space="preserve"> = 8, </w:t>
      </w:r>
      <w:r w:rsidRPr="00574FCE">
        <w:rPr>
          <w:rFonts w:ascii="SimSun" w:hAnsi="SimSun" w:cs="SimSun" w:hint="eastAsia"/>
          <w:lang w:eastAsia="zh-CN"/>
        </w:rPr>
        <w:t>表示2</w:t>
      </w:r>
      <w:r w:rsidRPr="00574FCE">
        <w:rPr>
          <w:rFonts w:ascii="SimSun" w:hAnsi="SimSun" w:cs="SimSun"/>
          <w:lang w:eastAsia="zh-CN"/>
        </w:rPr>
        <w:t>4</w:t>
      </w:r>
      <w:r w:rsidRPr="00574FCE">
        <w:rPr>
          <w:rFonts w:ascii="SimSun" w:hAnsi="SimSun" w:cs="SimSun" w:hint="eastAsia"/>
          <w:lang w:eastAsia="zh-CN"/>
        </w:rPr>
        <w:t>是3的8倍。</w:t>
      </w:r>
    </w:p>
    <w:p w14:paraId="642E5677" w14:textId="04F72657" w:rsidR="00574FCE" w:rsidRPr="00574FCE" w:rsidRDefault="00574FC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t>0</w:t>
      </w:r>
      <w:r w:rsidRPr="00574FCE">
        <w:rPr>
          <w:rFonts w:ascii="SimSun" w:hAnsi="SimSun" w:cs="SimSun" w:hint="eastAsia"/>
          <w:lang w:eastAsia="zh-CN"/>
        </w:rPr>
        <w:t>÷0</w:t>
      </w:r>
      <w:r w:rsidRPr="00574FCE">
        <w:rPr>
          <w:rFonts w:ascii="SimSun" w:hAnsi="SimSun" w:cs="SimSun"/>
          <w:lang w:eastAsia="zh-CN"/>
        </w:rPr>
        <w:t xml:space="preserve"> = 0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7A0313C9" w14:textId="77E45A25" w:rsidR="00574FCE" w:rsidRPr="00574FCE" w:rsidRDefault="00574FC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所有的加法算法都可以改写成乘法算式。</w:t>
      </w:r>
    </w:p>
    <w:p w14:paraId="7519B2C8" w14:textId="5FEE9405" w:rsidR="00AB7F21" w:rsidRDefault="00013CC1" w:rsidP="00013CC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574FCE">
        <w:rPr>
          <w:rFonts w:ascii="SimSun" w:hAnsi="SimSun" w:cs="SimSun"/>
          <w:lang w:eastAsia="zh-CN"/>
        </w:rPr>
        <w:t>(A)  1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(B)  2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(C)  3  </w:t>
      </w:r>
      <w:r w:rsidR="00574FCE">
        <w:rPr>
          <w:rFonts w:ascii="SimSun" w:hAnsi="SimSun" w:cs="SimSun"/>
          <w:lang w:eastAsia="zh-CN"/>
        </w:rPr>
        <w:tab/>
      </w:r>
      <w:r w:rsidR="00574FCE">
        <w:rPr>
          <w:rFonts w:ascii="SimSun" w:hAnsi="SimSun" w:cs="SimSun"/>
          <w:lang w:eastAsia="zh-CN"/>
        </w:rPr>
        <w:tab/>
        <w:t xml:space="preserve">(D) </w:t>
      </w:r>
      <w:r w:rsidR="00574FCE">
        <w:rPr>
          <w:rFonts w:ascii="SimSun" w:hAnsi="SimSun" w:cs="SimSun" w:hint="eastAsia"/>
          <w:lang w:eastAsia="zh-CN"/>
        </w:rPr>
        <w:t>4</w:t>
      </w:r>
    </w:p>
    <w:p w14:paraId="11B943D3" w14:textId="0AF7DEAB" w:rsidR="00574FCE" w:rsidRPr="00013CC1" w:rsidRDefault="00E47899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□ </w:t>
      </w:r>
      <w:r w:rsidR="00850CE7" w:rsidRPr="00013CC1">
        <w:rPr>
          <w:rFonts w:ascii="SimSun" w:hAnsi="SimSun" w:cs="SimSun"/>
          <w:lang w:eastAsia="zh-CN"/>
        </w:rPr>
        <w:t xml:space="preserve">+ 9 &gt; 5 </w:t>
      </w:r>
      <w:r w:rsidR="00850CE7" w:rsidRPr="00013CC1">
        <w:rPr>
          <w:rFonts w:ascii="SimSun" w:hAnsi="SimSun" w:cs="SimSun" w:hint="eastAsia"/>
          <w:lang w:eastAsia="zh-CN"/>
        </w:rPr>
        <w:t xml:space="preserve">× </w:t>
      </w:r>
      <w:r w:rsidR="00850CE7" w:rsidRPr="00013CC1">
        <w:rPr>
          <w:rFonts w:ascii="SimSun" w:hAnsi="SimSun" w:cs="SimSun"/>
          <w:lang w:eastAsia="zh-CN"/>
        </w:rPr>
        <w:t>9</w:t>
      </w:r>
      <w:r w:rsidR="00F66D18" w:rsidRPr="00013CC1">
        <w:rPr>
          <w:rFonts w:ascii="SimSun" w:hAnsi="SimSun" w:cs="SimSun"/>
          <w:lang w:eastAsia="zh-CN"/>
        </w:rPr>
        <w:t xml:space="preserve">, </w:t>
      </w:r>
      <w:r w:rsidR="00F66D18" w:rsidRPr="00013CC1">
        <w:rPr>
          <w:rFonts w:ascii="SimSun" w:hAnsi="SimSun" w:cs="SimSun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□</w:t>
      </w:r>
      <w:r w:rsidR="00F66D18" w:rsidRPr="00013CC1">
        <w:rPr>
          <w:rFonts w:ascii="SimSun" w:hAnsi="SimSun" w:cs="SimSun" w:hint="eastAsia"/>
          <w:lang w:eastAsia="zh-CN"/>
        </w:rPr>
        <w:t>里可以填的数有(</w:t>
      </w:r>
      <w:r w:rsidR="00F66D18" w:rsidRPr="00013CC1">
        <w:rPr>
          <w:rFonts w:ascii="SimSun" w:hAnsi="SimSun" w:cs="SimSun"/>
          <w:lang w:eastAsia="zh-CN"/>
        </w:rPr>
        <w:t xml:space="preserve">    )</w:t>
      </w:r>
      <w:r w:rsidR="00F66D18" w:rsidRPr="00013CC1">
        <w:rPr>
          <w:rFonts w:ascii="SimSun" w:hAnsi="SimSun" w:cs="SimSun" w:hint="eastAsia"/>
          <w:lang w:eastAsia="zh-CN"/>
        </w:rPr>
        <w:t>。</w:t>
      </w:r>
    </w:p>
    <w:p w14:paraId="7774A4E8" w14:textId="1AAD12E3" w:rsidR="00F66D18" w:rsidRDefault="00013CC1" w:rsidP="006A077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F66D18">
        <w:rPr>
          <w:rFonts w:ascii="SimSun" w:hAnsi="SimSun" w:cs="SimSun"/>
          <w:lang w:eastAsia="zh-CN"/>
        </w:rPr>
        <w:t xml:space="preserve">(A)  </w:t>
      </w:r>
      <w:r w:rsidR="00F66D18">
        <w:rPr>
          <w:rFonts w:ascii="SimSun" w:hAnsi="SimSun" w:cs="SimSun" w:hint="eastAsia"/>
          <w:lang w:eastAsia="zh-CN"/>
        </w:rPr>
        <w:t>无数个</w:t>
      </w:r>
      <w:r w:rsidR="00F66D18">
        <w:rPr>
          <w:rFonts w:ascii="SimSun" w:hAnsi="SimSun" w:cs="SimSun"/>
          <w:lang w:eastAsia="zh-CN"/>
        </w:rPr>
        <w:tab/>
        <w:t>(B)  36</w:t>
      </w:r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(C)  35</w:t>
      </w:r>
      <w:r w:rsidR="00F66D18">
        <w:rPr>
          <w:rFonts w:ascii="SimSun" w:hAnsi="SimSun" w:cs="SimSun" w:hint="eastAsia"/>
          <w:lang w:eastAsia="zh-CN"/>
        </w:rPr>
        <w:t>个</w:t>
      </w:r>
      <w:r w:rsidR="00F66D18">
        <w:rPr>
          <w:rFonts w:ascii="SimSun" w:hAnsi="SimSun" w:cs="SimSun"/>
          <w:lang w:eastAsia="zh-CN"/>
        </w:rPr>
        <w:t xml:space="preserve">  </w:t>
      </w:r>
      <w:r w:rsidR="00F66D18">
        <w:rPr>
          <w:rFonts w:ascii="SimSun" w:hAnsi="SimSun" w:cs="SimSun"/>
          <w:lang w:eastAsia="zh-CN"/>
        </w:rPr>
        <w:tab/>
      </w:r>
      <w:r w:rsidR="00F66D18">
        <w:rPr>
          <w:rFonts w:ascii="SimSun" w:hAnsi="SimSun" w:cs="SimSun"/>
          <w:lang w:eastAsia="zh-CN"/>
        </w:rPr>
        <w:tab/>
        <w:t>(D) 45</w:t>
      </w:r>
      <w:r w:rsidR="00F66D18">
        <w:rPr>
          <w:rFonts w:ascii="SimSun" w:hAnsi="SimSun" w:cs="SimSun" w:hint="eastAsia"/>
          <w:lang w:eastAsia="zh-CN"/>
        </w:rPr>
        <w:t>个</w:t>
      </w:r>
    </w:p>
    <w:p w14:paraId="712ABED6" w14:textId="3C7E64E5" w:rsidR="00F66D18" w:rsidRPr="00013CC1" w:rsidRDefault="00D1272F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下列算式中，正确的是(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2833E96E" w14:textId="77777777" w:rsidR="00381B29" w:rsidRDefault="00D1272F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6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0</w:t>
      </w:r>
      <w:r>
        <w:rPr>
          <w:rFonts w:ascii="SimSun" w:hAnsi="SimSun" w:cs="SimSun"/>
          <w:lang w:eastAsia="zh-CN"/>
        </w:rPr>
        <w:t xml:space="preserve"> = 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(B)  </w:t>
      </w:r>
      <w:r w:rsidR="00381B29">
        <w:rPr>
          <w:rFonts w:ascii="SimSun" w:hAnsi="SimSun" w:cs="SimSun"/>
          <w:lang w:eastAsia="zh-CN"/>
        </w:rPr>
        <w:t>32</w:t>
      </w:r>
      <w:r w:rsidR="00381B29" w:rsidRPr="00574FCE">
        <w:rPr>
          <w:rFonts w:ascii="SimSun" w:hAnsi="SimSun" w:cs="SimSun" w:hint="eastAsia"/>
          <w:lang w:eastAsia="zh-CN"/>
        </w:rPr>
        <w:t>÷</w:t>
      </w:r>
      <w:r w:rsidR="00381B29">
        <w:rPr>
          <w:rFonts w:ascii="SimSun" w:hAnsi="SimSun" w:cs="SimSun" w:hint="eastAsia"/>
          <w:lang w:eastAsia="zh-CN"/>
        </w:rPr>
        <w:t>7</w:t>
      </w:r>
      <w:r w:rsidR="00381B29">
        <w:rPr>
          <w:rFonts w:ascii="SimSun" w:hAnsi="SimSun" w:cs="SimSun"/>
          <w:lang w:eastAsia="zh-CN"/>
        </w:rPr>
        <w:t xml:space="preserve"> = 3</w:t>
      </w:r>
      <w:r w:rsidR="00381B29">
        <w:rPr>
          <w:rFonts w:ascii="SimSun" w:hAnsi="SimSun" w:cs="SimSun" w:hint="eastAsia"/>
          <w:lang w:eastAsia="zh-CN"/>
        </w:rPr>
        <w:t>……</w:t>
      </w:r>
      <w:r w:rsidR="00381B29">
        <w:rPr>
          <w:rFonts w:ascii="SimSun" w:hAnsi="SimSun" w:cs="SimSun"/>
          <w:lang w:eastAsia="zh-CN"/>
        </w:rPr>
        <w:t>11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75B0E2BA" w14:textId="6CCD8944" w:rsidR="00D1272F" w:rsidRDefault="00381B29" w:rsidP="00D1272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="00D1272F">
        <w:rPr>
          <w:rFonts w:ascii="SimSun" w:hAnsi="SimSun" w:cs="SimSun"/>
          <w:lang w:eastAsia="zh-CN"/>
        </w:rPr>
        <w:t xml:space="preserve">(C)  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×9</w:t>
      </w:r>
      <w:r w:rsidR="00AA346D">
        <w:rPr>
          <w:rFonts w:ascii="SimSun" w:hAnsi="SimSun" w:cs="SimSun"/>
          <w:lang w:eastAsia="zh-CN"/>
        </w:rPr>
        <w:t xml:space="preserve"> + 5 = 50</w:t>
      </w:r>
      <w:r w:rsidR="00D1272F">
        <w:rPr>
          <w:rFonts w:ascii="SimSun" w:hAnsi="SimSun" w:cs="SimSun"/>
          <w:lang w:eastAsia="zh-CN"/>
        </w:rPr>
        <w:t xml:space="preserve">  </w:t>
      </w:r>
      <w:r w:rsidR="00D1272F">
        <w:rPr>
          <w:rFonts w:ascii="SimSun" w:hAnsi="SimSun" w:cs="SimSun"/>
          <w:lang w:eastAsia="zh-CN"/>
        </w:rPr>
        <w:tab/>
      </w:r>
      <w:r w:rsidR="00D1272F">
        <w:rPr>
          <w:rFonts w:ascii="SimSun" w:hAnsi="SimSun" w:cs="SimSun"/>
          <w:lang w:eastAsia="zh-CN"/>
        </w:rPr>
        <w:tab/>
      </w:r>
      <w:r w:rsidR="00AA346D">
        <w:rPr>
          <w:rFonts w:ascii="SimSun" w:hAnsi="SimSun" w:cs="SimSun"/>
          <w:lang w:eastAsia="zh-CN"/>
        </w:rPr>
        <w:tab/>
      </w:r>
      <w:r w:rsidR="00D1272F">
        <w:rPr>
          <w:rFonts w:ascii="SimSun" w:hAnsi="SimSun" w:cs="SimSun"/>
          <w:lang w:eastAsia="zh-CN"/>
        </w:rPr>
        <w:t xml:space="preserve">(D) </w:t>
      </w:r>
      <w:r w:rsidR="00AA346D">
        <w:rPr>
          <w:rFonts w:ascii="SimSun" w:hAnsi="SimSun" w:cs="SimSun"/>
          <w:lang w:eastAsia="zh-CN"/>
        </w:rPr>
        <w:t xml:space="preserve"> 60</w:t>
      </w:r>
      <w:r w:rsidR="00AA346D" w:rsidRPr="00574FCE">
        <w:rPr>
          <w:rFonts w:ascii="SimSun" w:hAnsi="SimSun" w:cs="SimSun" w:hint="eastAsia"/>
          <w:lang w:eastAsia="zh-CN"/>
        </w:rPr>
        <w:t>÷</w:t>
      </w:r>
      <w:r w:rsidR="00AA346D">
        <w:rPr>
          <w:rFonts w:ascii="SimSun" w:hAnsi="SimSun" w:cs="SimSun"/>
          <w:lang w:eastAsia="zh-CN"/>
        </w:rPr>
        <w:t>8 = 7</w:t>
      </w:r>
      <w:r w:rsidR="00AA346D">
        <w:rPr>
          <w:rFonts w:ascii="SimSun" w:hAnsi="SimSun" w:cs="SimSun" w:hint="eastAsia"/>
          <w:lang w:eastAsia="zh-CN"/>
        </w:rPr>
        <w:t>……</w:t>
      </w:r>
      <w:r w:rsidR="00AA346D">
        <w:rPr>
          <w:rFonts w:ascii="SimSun" w:hAnsi="SimSun" w:cs="SimSun"/>
          <w:lang w:eastAsia="zh-CN"/>
        </w:rPr>
        <w:t>2</w:t>
      </w:r>
    </w:p>
    <w:p w14:paraId="7776FC40" w14:textId="00BBD7AC" w:rsidR="002E636F" w:rsidRPr="00013CC1" w:rsidRDefault="00BB1F4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×3</w:t>
      </w:r>
      <w:r w:rsidR="002E636F" w:rsidRPr="00013CC1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×5</w:t>
      </w:r>
      <w:r w:rsidR="002E636F" w:rsidRPr="00013CC1">
        <w:rPr>
          <w:rFonts w:ascii="SimSun" w:hAnsi="SimSun" w:cs="SimSun"/>
          <w:lang w:eastAsia="zh-CN"/>
        </w:rPr>
        <w:t xml:space="preserve">, </w:t>
      </w:r>
      <w:r w:rsidRPr="00BB1F4E">
        <w:rPr>
          <w:rFonts w:ascii="SimSun" w:hAnsi="SimSun" w:cs="SimSun" w:hint="eastAsia"/>
          <w:lang w:eastAsia="zh-CN"/>
        </w:rPr>
        <w:t>□</w:t>
      </w:r>
      <w:r w:rsidR="002E636F" w:rsidRPr="00013CC1">
        <w:rPr>
          <w:rFonts w:ascii="SimSun" w:hAnsi="SimSun" w:cs="SimSun" w:hint="eastAsia"/>
          <w:lang w:eastAsia="zh-CN"/>
        </w:rPr>
        <w:t>和</w:t>
      </w:r>
      <w:r>
        <w:rPr>
          <w:rFonts w:ascii="SimSun" w:hAnsi="SimSun" w:cs="SimSun" w:hint="eastAsia"/>
          <w:lang w:eastAsia="zh-CN"/>
        </w:rPr>
        <w:t>○</w:t>
      </w:r>
      <w:r w:rsidR="002E636F" w:rsidRPr="00013CC1">
        <w:rPr>
          <w:rFonts w:ascii="SimSun" w:hAnsi="SimSun" w:cs="SimSun" w:hint="eastAsia"/>
          <w:lang w:eastAsia="zh-CN"/>
        </w:rPr>
        <w:t>都不等于</w:t>
      </w:r>
      <w:r w:rsidR="002E636F" w:rsidRPr="00013CC1">
        <w:rPr>
          <w:rFonts w:ascii="SimSun" w:hAnsi="SimSun" w:cs="SimSun"/>
          <w:lang w:eastAsia="zh-CN"/>
        </w:rPr>
        <w:t xml:space="preserve">0, </w:t>
      </w:r>
      <w:r w:rsidRPr="00BB1F4E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3AF9878C" w14:textId="19D7DE6F" w:rsidR="00BB1F4E" w:rsidRPr="00BB1F4E" w:rsidRDefault="00BB1F4E" w:rsidP="00BB1F4E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Pr="00BB1F4E">
        <w:rPr>
          <w:rFonts w:ascii="SimSun" w:hAnsi="SimSun" w:cs="SimSun"/>
          <w:lang w:eastAsia="zh-CN"/>
        </w:rPr>
        <w:t>(A)  &lt;</w:t>
      </w:r>
      <w:r w:rsidRPr="00BB1F4E">
        <w:rPr>
          <w:rFonts w:ascii="SimSun" w:hAnsi="SimSun" w:cs="SimSun"/>
          <w:lang w:eastAsia="zh-CN"/>
        </w:rPr>
        <w:tab/>
        <w:t xml:space="preserve">(B)  &gt;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(C)  = 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(D) </w:t>
      </w:r>
      <w:r w:rsidRPr="00BB1F4E">
        <w:rPr>
          <w:rFonts w:ascii="SimSun" w:hAnsi="SimSun" w:cs="SimSun" w:hint="eastAsia"/>
          <w:lang w:eastAsia="zh-CN"/>
        </w:rPr>
        <w:t>无法确定</w:t>
      </w:r>
    </w:p>
    <w:p w14:paraId="506A8968" w14:textId="3E86644A" w:rsidR="001B0A8E" w:rsidRDefault="00BB1F4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>25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=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+</w:t>
      </w:r>
      <w:r>
        <w:rPr>
          <w:rFonts w:ascii="SimSun" w:hAnsi="SimSun" w:cs="SimSun"/>
          <w:lang w:eastAsia="zh-CN"/>
        </w:rPr>
        <w:t xml:space="preserve"> 14</w:t>
      </w:r>
      <w:r w:rsidRPr="00013CC1">
        <w:rPr>
          <w:rFonts w:ascii="SimSun" w:hAnsi="SimSun" w:cs="SimSun"/>
          <w:lang w:eastAsia="zh-CN"/>
        </w:rPr>
        <w:t>,</w:t>
      </w:r>
      <w:r w:rsidRPr="00BB1F4E">
        <w:rPr>
          <w:rFonts w:ascii="SimSun" w:hAnsi="SimSun" w:cs="SimSun" w:hint="eastAsia"/>
          <w:lang w:eastAsia="zh-CN"/>
        </w:rPr>
        <w:t xml:space="preserve"> 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6C4359D5" w14:textId="0A06A84E" w:rsidR="00BB1F4E" w:rsidRDefault="00BB1F4E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&lt;</w:t>
      </w:r>
      <w:r>
        <w:rPr>
          <w:rFonts w:ascii="SimSun" w:hAnsi="SimSun" w:cs="SimSun"/>
          <w:lang w:eastAsia="zh-CN"/>
        </w:rPr>
        <w:tab/>
        <w:t xml:space="preserve">(B)  &gt;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=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无法确定</w:t>
      </w:r>
    </w:p>
    <w:p w14:paraId="56AE4FFA" w14:textId="4FDB4426" w:rsidR="003F10FC" w:rsidRPr="003F10FC" w:rsidRDefault="003F10FC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小明下午放学回家，看见钟面上时针和分针正好组成一个直角，小明到家时间是(</w:t>
      </w:r>
      <w:r w:rsidRPr="003F10FC">
        <w:rPr>
          <w:rFonts w:ascii="SimSun" w:hAnsi="SimSun" w:cs="SimSun"/>
          <w:lang w:eastAsia="zh-CN"/>
        </w:rPr>
        <w:t xml:space="preserve">  )</w:t>
      </w:r>
      <w:r w:rsidRPr="003F10FC">
        <w:rPr>
          <w:rFonts w:ascii="SimSun" w:hAnsi="SimSun" w:cs="SimSun" w:hint="eastAsia"/>
          <w:lang w:eastAsia="zh-CN"/>
        </w:rPr>
        <w:t>。</w:t>
      </w:r>
    </w:p>
    <w:p w14:paraId="26D1B84D" w14:textId="613505B3" w:rsidR="00AC63DB" w:rsidRDefault="003F10FC" w:rsidP="002E636F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3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(B)  9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15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21</w:t>
      </w:r>
      <w:r>
        <w:rPr>
          <w:rFonts w:ascii="SimSun" w:hAnsi="SimSun" w:cs="SimSun" w:hint="eastAsia"/>
          <w:lang w:eastAsia="zh-CN"/>
        </w:rPr>
        <w:t>时</w:t>
      </w:r>
    </w:p>
    <w:p w14:paraId="58CA4511" w14:textId="77777777" w:rsidR="00FC53F1" w:rsidRPr="00013CC1" w:rsidRDefault="00FC53F1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/>
          <w:lang w:eastAsia="zh-CN"/>
        </w:rPr>
        <w:t>6</w:t>
      </w:r>
      <w:r w:rsidRPr="00013CC1">
        <w:rPr>
          <w:rFonts w:ascii="SimSun" w:hAnsi="SimSun" w:cs="SimSun" w:hint="eastAsia"/>
          <w:lang w:eastAsia="zh-CN"/>
        </w:rPr>
        <w:t>只猫6分钟吃完6条鱼，5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只猫吃完5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条鱼，要(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62C87524" w14:textId="77777777" w:rsidR="00FC53F1" w:rsidRPr="005D4BC3" w:rsidRDefault="00FC53F1" w:rsidP="00FC53F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1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ab/>
        <w:t>(B)  6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10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分钟</w:t>
      </w:r>
    </w:p>
    <w:p w14:paraId="00339BC1" w14:textId="77777777" w:rsidR="00FC53F1" w:rsidRDefault="00FC53F1" w:rsidP="00C82F47">
      <w:pPr>
        <w:rPr>
          <w:rFonts w:ascii="SimSun" w:hAnsi="SimSun" w:cs="SimSun"/>
          <w:b/>
          <w:bCs/>
          <w:lang w:eastAsia="zh-CN"/>
        </w:rPr>
      </w:pPr>
    </w:p>
    <w:p w14:paraId="2A15A736" w14:textId="3F42C95C" w:rsidR="005D4BC3" w:rsidRPr="000C6472" w:rsidRDefault="005D4BC3" w:rsidP="00C82F47">
      <w:pPr>
        <w:rPr>
          <w:rFonts w:ascii="SimSun" w:hAnsi="SimSun" w:cs="SimSun"/>
          <w:b/>
          <w:bCs/>
          <w:lang w:eastAsia="zh-CN"/>
        </w:rPr>
      </w:pPr>
      <w:r w:rsidRPr="000C6472">
        <w:rPr>
          <w:rFonts w:ascii="SimSun" w:hAnsi="SimSun" w:cs="SimSun" w:hint="eastAsia"/>
          <w:b/>
          <w:bCs/>
          <w:lang w:eastAsia="zh-CN"/>
        </w:rPr>
        <w:lastRenderedPageBreak/>
        <w:t>应用题</w:t>
      </w:r>
      <w:r w:rsidR="000C6472" w:rsidRPr="000C6472">
        <w:rPr>
          <w:rFonts w:ascii="SimSun" w:hAnsi="SimSun" w:cs="SimSun" w:hint="eastAsia"/>
          <w:b/>
          <w:bCs/>
          <w:lang w:eastAsia="zh-CN"/>
        </w:rPr>
        <w:t>。</w:t>
      </w:r>
    </w:p>
    <w:p w14:paraId="13D40381" w14:textId="4FB0D896" w:rsidR="00AF2A2F" w:rsidRDefault="00AE383C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一袋面粉，做饺子用去了3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克，做包子用去了6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克，还剩4</w:t>
      </w:r>
      <w:r>
        <w:rPr>
          <w:rFonts w:ascii="SimSun" w:hAnsi="SimSun" w:cs="SimSun"/>
          <w:lang w:eastAsia="zh-CN"/>
        </w:rPr>
        <w:t>00</w:t>
      </w:r>
      <w:r>
        <w:rPr>
          <w:rFonts w:ascii="SimSun" w:hAnsi="SimSun" w:cs="SimSun" w:hint="eastAsia"/>
          <w:lang w:eastAsia="zh-CN"/>
        </w:rPr>
        <w:t>克没有用。这袋面粉比原来少了多少克？</w:t>
      </w:r>
    </w:p>
    <w:p w14:paraId="7D22C8B0" w14:textId="77777777" w:rsid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202D8E75" w14:textId="77777777" w:rsidR="002F022B" w:rsidRPr="002F022B" w:rsidRDefault="002F022B" w:rsidP="002F022B">
      <w:pPr>
        <w:pStyle w:val="ListParagraph"/>
        <w:numPr>
          <w:ilvl w:val="0"/>
          <w:numId w:val="0"/>
        </w:numPr>
        <w:ind w:left="446"/>
        <w:rPr>
          <w:rFonts w:ascii="SimSun" w:hAnsi="SimSun" w:cs="SimSun"/>
          <w:lang w:eastAsia="zh-CN"/>
        </w:rPr>
      </w:pPr>
    </w:p>
    <w:p w14:paraId="0DBE0DDF" w14:textId="6E7C5BE3" w:rsidR="00AF2A2F" w:rsidRDefault="00AE383C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把两根长都是4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毫米的铁条焊接为一根，接头部分长5毫米。焊接后铁条长多少毫米？</w:t>
      </w:r>
    </w:p>
    <w:p w14:paraId="4D5E8FC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6C84259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05FBE1BC" w14:textId="48118424" w:rsidR="00AE383C" w:rsidRDefault="00B92D8A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一本书有2</w:t>
      </w:r>
      <w:r>
        <w:rPr>
          <w:rFonts w:ascii="SimSun" w:hAnsi="SimSun" w:cs="SimSun"/>
          <w:lang w:eastAsia="zh-CN"/>
        </w:rPr>
        <w:t>78</w:t>
      </w:r>
      <w:r>
        <w:rPr>
          <w:rFonts w:ascii="SimSun" w:hAnsi="SimSun" w:cs="SimSun" w:hint="eastAsia"/>
          <w:lang w:eastAsia="zh-CN"/>
        </w:rPr>
        <w:t>页，小明第一天看了5</w:t>
      </w:r>
      <w:r>
        <w:rPr>
          <w:rFonts w:ascii="SimSun" w:hAnsi="SimSun" w:cs="SimSun"/>
          <w:lang w:eastAsia="zh-CN"/>
        </w:rPr>
        <w:t>5</w:t>
      </w:r>
      <w:r>
        <w:rPr>
          <w:rFonts w:ascii="SimSun" w:hAnsi="SimSun" w:cs="SimSun" w:hint="eastAsia"/>
          <w:lang w:eastAsia="zh-CN"/>
        </w:rPr>
        <w:t>页，第二天比第一天多看了1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页。两天一共看了多少页？</w:t>
      </w:r>
    </w:p>
    <w:p w14:paraId="7099E554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76F5906A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4AA5CCB" w14:textId="31CD74C2" w:rsidR="006E2B7C" w:rsidRDefault="006E2B7C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一盒乒乓球有6个，4盒有多少个？平均分给3个班级，每个班级可以分到几个？</w:t>
      </w:r>
    </w:p>
    <w:p w14:paraId="5FE5E6B9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4287456B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B7963C3" w14:textId="3AB292CA" w:rsidR="003C384A" w:rsidRDefault="003C384A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妈妈买了</w:t>
      </w:r>
      <w:r>
        <w:rPr>
          <w:rFonts w:ascii="SimSun" w:hAnsi="SimSun" w:cs="SimSun"/>
          <w:lang w:eastAsia="zh-CN"/>
        </w:rPr>
        <w:t>40</w:t>
      </w:r>
      <w:r>
        <w:rPr>
          <w:rFonts w:ascii="SimSun" w:hAnsi="SimSun" w:cs="SimSun" w:hint="eastAsia"/>
          <w:lang w:eastAsia="zh-CN"/>
        </w:rPr>
        <w:t>粒糖，准备平均分给小明和他的3个好朋友，每人能分到几粒糖？但是小明他们想和妈妈一起平分这些糖，这样每人可以分到几粒糖？</w:t>
      </w:r>
    </w:p>
    <w:p w14:paraId="550D4B21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0A2CCCE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5C741573" w14:textId="162BB40B" w:rsidR="007C5A6B" w:rsidRDefault="00083001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小明、小巧、小亚和小宇做练习题，小宇做了8道，其他人每人做了5道。他们一共完成了几道题？</w:t>
      </w:r>
    </w:p>
    <w:p w14:paraId="2CC976E2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33FCC7F0" w14:textId="77777777" w:rsidR="002F022B" w:rsidRPr="002F022B" w:rsidRDefault="002F022B" w:rsidP="002F022B">
      <w:pPr>
        <w:rPr>
          <w:rFonts w:ascii="SimSun" w:hAnsi="SimSun" w:cs="SimSun"/>
          <w:lang w:eastAsia="zh-CN"/>
        </w:rPr>
      </w:pPr>
    </w:p>
    <w:p w14:paraId="353C1B20" w14:textId="77777777" w:rsidR="007C5A6B" w:rsidRDefault="007C5A6B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 w:rsidRPr="00AE383C">
        <w:rPr>
          <w:rFonts w:ascii="SimSun" w:hAnsi="SimSun" w:cs="SimSun" w:hint="eastAsia"/>
          <w:lang w:eastAsia="zh-CN"/>
        </w:rPr>
        <w:t>商店里饮料每杯6元，饼干每包5元。小亚买了2杯饮料和3包饼干，找回3元，小亚一共付了多少元？</w:t>
      </w:r>
    </w:p>
    <w:p w14:paraId="232A961D" w14:textId="77777777" w:rsidR="002F022B" w:rsidRDefault="002F022B" w:rsidP="002F022B">
      <w:pPr>
        <w:rPr>
          <w:rFonts w:ascii="SimSun" w:hAnsi="SimSun" w:cs="SimSun"/>
          <w:lang w:eastAsia="zh-CN"/>
        </w:rPr>
      </w:pPr>
    </w:p>
    <w:p w14:paraId="5BF196F2" w14:textId="77777777" w:rsidR="00695F46" w:rsidRPr="002F022B" w:rsidRDefault="00695F46" w:rsidP="002F022B">
      <w:pPr>
        <w:rPr>
          <w:rFonts w:ascii="SimSun" w:hAnsi="SimSun" w:cs="SimSun"/>
          <w:lang w:eastAsia="zh-CN"/>
        </w:rPr>
      </w:pPr>
    </w:p>
    <w:p w14:paraId="631DA53B" w14:textId="1D44A19F" w:rsidR="00661ABA" w:rsidRDefault="00E030F7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一套杯具由杯子和杯盖组成，杯子每个7元，杯盖每个2元，花9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元最多可以买几套这样的杯具？</w:t>
      </w:r>
    </w:p>
    <w:p w14:paraId="3D5FE56A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33B60E2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08AB5E87" w14:textId="5AB25002" w:rsidR="007E17C5" w:rsidRDefault="007E17C5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小淘气用小棒搭六边形，他搭了8个互不相连单独的六边形，还多出3根小棒。小淘气共有多少根小棒？再搭一个同样的六边形，还需要几根小棒？</w:t>
      </w:r>
    </w:p>
    <w:p w14:paraId="2A504489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4F81C245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3935EE71" w14:textId="0074ADB4" w:rsidR="00313DFB" w:rsidRDefault="00313DFB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今年叔叔比小华大1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岁，明年叔叔的年龄是小华的3倍。小华今年</w:t>
      </w:r>
      <w:r w:rsidR="009434EB">
        <w:rPr>
          <w:rFonts w:ascii="SimSun" w:hAnsi="SimSun" w:cs="SimSun" w:hint="eastAsia"/>
          <w:lang w:eastAsia="zh-CN"/>
        </w:rPr>
        <w:t>几岁？</w:t>
      </w:r>
    </w:p>
    <w:p w14:paraId="5B0555E2" w14:textId="77777777" w:rsidR="00695F46" w:rsidRDefault="00695F46" w:rsidP="00695F46">
      <w:pPr>
        <w:rPr>
          <w:rFonts w:ascii="SimSun" w:hAnsi="SimSun" w:cs="SimSun"/>
          <w:lang w:eastAsia="zh-CN"/>
        </w:rPr>
      </w:pPr>
    </w:p>
    <w:p w14:paraId="528E4FA3" w14:textId="77777777" w:rsidR="00695F46" w:rsidRPr="00695F46" w:rsidRDefault="00695F46" w:rsidP="00695F46">
      <w:pPr>
        <w:rPr>
          <w:rFonts w:ascii="SimSun" w:hAnsi="SimSun" w:cs="SimSun"/>
          <w:lang w:eastAsia="zh-CN"/>
        </w:rPr>
      </w:pPr>
    </w:p>
    <w:p w14:paraId="1E4936DB" w14:textId="21AC2F34" w:rsidR="00CC052B" w:rsidRDefault="00CC052B">
      <w:pPr>
        <w:pStyle w:val="ListParagraph"/>
        <w:numPr>
          <w:ilvl w:val="0"/>
          <w:numId w:val="16"/>
        </w:numPr>
        <w:ind w:left="446" w:hanging="446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小亚一家乘地铁从莘庄站出发，妈妈到</w:t>
      </w:r>
      <w:r w:rsidR="003B0C77">
        <w:rPr>
          <w:rFonts w:ascii="SimSun" w:hAnsi="SimSun" w:cs="SimSun" w:hint="eastAsia"/>
          <w:lang w:eastAsia="zh-CN"/>
        </w:rPr>
        <w:t>徐家汇</w:t>
      </w:r>
      <w:r w:rsidR="008A4EED">
        <w:rPr>
          <w:rFonts w:ascii="SimSun" w:hAnsi="SimSun" w:cs="SimSun" w:hint="eastAsia"/>
          <w:lang w:eastAsia="zh-CN"/>
        </w:rPr>
        <w:t>站</w:t>
      </w:r>
      <w:r>
        <w:rPr>
          <w:rFonts w:ascii="SimSun" w:hAnsi="SimSun" w:cs="SimSun" w:hint="eastAsia"/>
          <w:lang w:eastAsia="zh-CN"/>
        </w:rPr>
        <w:t>下车，小亚和爸爸到</w:t>
      </w:r>
      <w:r w:rsidR="003B0C77">
        <w:rPr>
          <w:rFonts w:ascii="SimSun" w:hAnsi="SimSun" w:cs="SimSun" w:hint="eastAsia"/>
          <w:lang w:eastAsia="zh-CN"/>
        </w:rPr>
        <w:t>中山北路</w:t>
      </w:r>
      <w:r>
        <w:rPr>
          <w:rFonts w:ascii="SimSun" w:hAnsi="SimSun" w:cs="SimSun" w:hint="eastAsia"/>
          <w:lang w:eastAsia="zh-CN"/>
        </w:rPr>
        <w:t>站下车，妈妈买三张地铁票，付出5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元，应找回多少钱？</w:t>
      </w:r>
    </w:p>
    <w:p w14:paraId="09723D9E" w14:textId="60375266" w:rsidR="00CC052B" w:rsidRPr="00695F46" w:rsidRDefault="00CC052B" w:rsidP="00695F46">
      <w:pPr>
        <w:ind w:left="227" w:hanging="227"/>
        <w:rPr>
          <w:rFonts w:ascii="SimSun" w:hAnsi="SimSun" w:cs="SimSun"/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5610FCF" wp14:editId="1C49259F">
                <wp:extent cx="5627370" cy="2294788"/>
                <wp:effectExtent l="0" t="0" r="0" b="0"/>
                <wp:docPr id="3787992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855669" name="Straight Connector 851855669"/>
                        <wps:cNvCnPr/>
                        <wps:spPr>
                          <a:xfrm>
                            <a:off x="250422" y="705365"/>
                            <a:ext cx="483325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903598" name="Rectangle 847903598"/>
                        <wps:cNvSpPr/>
                        <wps:spPr>
                          <a:xfrm>
                            <a:off x="4849621" y="803445"/>
                            <a:ext cx="234007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DEF6E" w14:textId="0FD4C14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莘庄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297346" name="Oval 586297346"/>
                        <wps:cNvSpPr/>
                        <wps:spPr>
                          <a:xfrm>
                            <a:off x="5012922" y="640160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635734" name="Oval 2027635734"/>
                        <wps:cNvSpPr/>
                        <wps:spPr>
                          <a:xfrm>
                            <a:off x="4757234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4225" name="Rectangle 866204225"/>
                        <wps:cNvSpPr/>
                        <wps:spPr>
                          <a:xfrm>
                            <a:off x="4637025" y="798001"/>
                            <a:ext cx="272483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845B" w14:textId="49C9C42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外环路庄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31278" name="Oval 200831278"/>
                        <wps:cNvSpPr/>
                        <wps:spPr>
                          <a:xfrm>
                            <a:off x="4550405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5800" name="Rectangle 35755800"/>
                        <wps:cNvSpPr/>
                        <wps:spPr>
                          <a:xfrm>
                            <a:off x="4424756" y="797999"/>
                            <a:ext cx="283366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6C15F" w14:textId="0A54F192" w:rsidR="00CC052B" w:rsidRDefault="00C01244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196296" name="Oval 963196296"/>
                        <wps:cNvSpPr/>
                        <wps:spPr>
                          <a:xfrm>
                            <a:off x="4310622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7696" name="Rectangle 120847696"/>
                        <wps:cNvSpPr/>
                        <wps:spPr>
                          <a:xfrm>
                            <a:off x="4184903" y="797999"/>
                            <a:ext cx="267405" cy="11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3A8F8" w14:textId="1CA0C085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锦江乐园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413086" name="Oval 1863413086"/>
                        <wps:cNvSpPr/>
                        <wps:spPr>
                          <a:xfrm>
                            <a:off x="4103793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491758" name="Rectangle 1291491758"/>
                        <wps:cNvSpPr/>
                        <wps:spPr>
                          <a:xfrm>
                            <a:off x="3978082" y="797996"/>
                            <a:ext cx="272840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5FA67" w14:textId="60FCD6E9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上海南站</w:t>
                              </w:r>
                              <w:r w:rsidR="00C01244"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786956" name="Oval 1975786956"/>
                        <wps:cNvSpPr/>
                        <wps:spPr>
                          <a:xfrm>
                            <a:off x="3874606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14595" name="Rectangle 227114595"/>
                        <wps:cNvSpPr/>
                        <wps:spPr>
                          <a:xfrm>
                            <a:off x="3748968" y="797997"/>
                            <a:ext cx="278797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C59A0" w14:textId="5B4E13A3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漕宝路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181533" name="Oval 953181533"/>
                        <wps:cNvSpPr/>
                        <wps:spPr>
                          <a:xfrm>
                            <a:off x="3667777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935482" name="Rectangle 1836935482"/>
                        <wps:cNvSpPr/>
                        <wps:spPr>
                          <a:xfrm>
                            <a:off x="3542015" y="797994"/>
                            <a:ext cx="284364" cy="140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71CE6" w14:textId="70DE466C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上海体育馆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469898" name="Oval 1612469898"/>
                        <wps:cNvSpPr/>
                        <wps:spPr>
                          <a:xfrm>
                            <a:off x="3427009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138733" name="Rectangle 809138733"/>
                        <wps:cNvSpPr/>
                        <wps:spPr>
                          <a:xfrm>
                            <a:off x="3301379" y="798001"/>
                            <a:ext cx="280072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E92B" w14:textId="6CAC08D8" w:rsidR="00EB6B28" w:rsidRDefault="00EB6B28" w:rsidP="00EB6B2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徐家汇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8811" name="Oval 36938811"/>
                        <wps:cNvSpPr/>
                        <wps:spPr>
                          <a:xfrm>
                            <a:off x="3220180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900248" name="Rectangle 658900248"/>
                        <wps:cNvSpPr/>
                        <wps:spPr>
                          <a:xfrm>
                            <a:off x="3094553" y="797999"/>
                            <a:ext cx="280069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AE55E" w14:textId="49F5AC62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衡山路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059773" name="Oval 751059773"/>
                        <wps:cNvSpPr/>
                        <wps:spPr>
                          <a:xfrm>
                            <a:off x="2980397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049811" name="Rectangle 1867049811"/>
                        <wps:cNvSpPr/>
                        <wps:spPr>
                          <a:xfrm>
                            <a:off x="2854594" y="797999"/>
                            <a:ext cx="296871" cy="89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E43AE" w14:textId="6324AB73" w:rsidR="00EB6B28" w:rsidRDefault="00875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常熟路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202603" name="Oval 1939202603"/>
                        <wps:cNvSpPr/>
                        <wps:spPr>
                          <a:xfrm>
                            <a:off x="2773568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07137" name="Rectangle 400707137"/>
                        <wps:cNvSpPr/>
                        <wps:spPr>
                          <a:xfrm>
                            <a:off x="2647878" y="797996"/>
                            <a:ext cx="291316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73FDA" w14:textId="204496B8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陕西南路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819737" name="Oval 1287819737"/>
                        <wps:cNvSpPr/>
                        <wps:spPr>
                          <a:xfrm>
                            <a:off x="2544381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924953" name="Rectangle 1914924953"/>
                        <wps:cNvSpPr/>
                        <wps:spPr>
                          <a:xfrm>
                            <a:off x="2418719" y="797996"/>
                            <a:ext cx="264660" cy="107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97FA4" w14:textId="508D5DAE" w:rsidR="00EB6B28" w:rsidRDefault="00890D9D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黄陂南路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59705" name="Oval 77559705"/>
                        <wps:cNvSpPr/>
                        <wps:spPr>
                          <a:xfrm>
                            <a:off x="2337552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08196" name="Rectangle 1429208196"/>
                        <wps:cNvSpPr/>
                        <wps:spPr>
                          <a:xfrm>
                            <a:off x="2211768" y="797994"/>
                            <a:ext cx="270226" cy="11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26A34" w14:textId="7F28E106" w:rsidR="00EB6B28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人民广场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07593" name="Oval 724007593"/>
                        <wps:cNvSpPr/>
                        <wps:spPr>
                          <a:xfrm>
                            <a:off x="2087768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27974" name="Rectangle 2061327974"/>
                        <wps:cNvSpPr/>
                        <wps:spPr>
                          <a:xfrm>
                            <a:off x="1962052" y="797994"/>
                            <a:ext cx="318557" cy="8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0609F" w14:textId="2C8F81E9" w:rsidR="00890D9D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</w:t>
                              </w:r>
                              <w:r w:rsidR="00B339C7">
                                <w:rPr>
                                  <w:rFonts w:hint="eastAsia"/>
                                  <w:lang w:eastAsia="zh-CN"/>
                                </w:rPr>
                                <w:t>闸路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961981" name="Oval 676961981"/>
                        <wps:cNvSpPr/>
                        <wps:spPr>
                          <a:xfrm>
                            <a:off x="1858581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885090" name="Rectangle 1851885090"/>
                        <wps:cNvSpPr/>
                        <wps:spPr>
                          <a:xfrm>
                            <a:off x="1732864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78AE8" w14:textId="4A409295" w:rsidR="00890D9D" w:rsidRDefault="00B339C7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汉中路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774417" name="Oval 2023774417"/>
                        <wps:cNvSpPr/>
                        <wps:spPr>
                          <a:xfrm>
                            <a:off x="1651752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2630" name="Rectangle 178982630"/>
                        <wps:cNvSpPr/>
                        <wps:spPr>
                          <a:xfrm>
                            <a:off x="1525948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8A346" w14:textId="1D123D47" w:rsidR="00890D9D" w:rsidRDefault="00B339C7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上海火车站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40620" name="Oval 79640620"/>
                        <wps:cNvSpPr/>
                        <wps:spPr>
                          <a:xfrm>
                            <a:off x="1391083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08550" name="Rectangle 409908550"/>
                        <wps:cNvSpPr/>
                        <wps:spPr>
                          <a:xfrm>
                            <a:off x="1265317" y="797994"/>
                            <a:ext cx="318557" cy="112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946C" w14:textId="760A2F14" w:rsidR="001352DC" w:rsidRDefault="001352DC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中山北路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028052" name="Oval 1228028052"/>
                        <wps:cNvSpPr/>
                        <wps:spPr>
                          <a:xfrm>
                            <a:off x="1161896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933776" name="Rectangle 1844933776"/>
                        <wps:cNvSpPr/>
                        <wps:spPr>
                          <a:xfrm>
                            <a:off x="1036179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3BD30" w14:textId="283E8FF9" w:rsidR="001352DC" w:rsidRDefault="00414C40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延长路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74720" name="Oval 537474720"/>
                        <wps:cNvSpPr/>
                        <wps:spPr>
                          <a:xfrm>
                            <a:off x="955067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150540" name="Rectangle 646150540"/>
                        <wps:cNvSpPr/>
                        <wps:spPr>
                          <a:xfrm>
                            <a:off x="829263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DBEFD" w14:textId="5D360D96" w:rsidR="001352DC" w:rsidRDefault="00414C40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上海马戏城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66419" name="Rectangle 773766419"/>
                        <wps:cNvSpPr/>
                        <wps:spPr>
                          <a:xfrm>
                            <a:off x="46370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038FF" w14:textId="02989033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93394" name="Rectangle 682593394"/>
                        <wps:cNvSpPr/>
                        <wps:spPr>
                          <a:xfrm>
                            <a:off x="44138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595B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878940" name="Rectangle 1135878940"/>
                        <wps:cNvSpPr/>
                        <wps:spPr>
                          <a:xfrm>
                            <a:off x="4168394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364B4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4232" name="Rectangle 23834232"/>
                        <wps:cNvSpPr/>
                        <wps:spPr>
                          <a:xfrm>
                            <a:off x="3945224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B128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64105" name="Rectangle 1136864105"/>
                        <wps:cNvSpPr/>
                        <wps:spPr>
                          <a:xfrm>
                            <a:off x="37226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96EA3" w14:textId="781C2B21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3590" name="Rectangle 14023590"/>
                        <wps:cNvSpPr/>
                        <wps:spPr>
                          <a:xfrm>
                            <a:off x="34994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64CF1" w14:textId="46B5B554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075002" name="Rectangle 742075002"/>
                        <wps:cNvSpPr/>
                        <wps:spPr>
                          <a:xfrm>
                            <a:off x="3275766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27858" w14:textId="6EC3130F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295261" name="Rectangle 791295261"/>
                        <wps:cNvSpPr/>
                        <wps:spPr>
                          <a:xfrm>
                            <a:off x="30689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F83B0" w14:textId="58AE4F48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438079" name="Rectangle 1126438079"/>
                        <wps:cNvSpPr/>
                        <wps:spPr>
                          <a:xfrm>
                            <a:off x="2890427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EA15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54141" name="Rectangle 1838054141"/>
                        <wps:cNvSpPr/>
                        <wps:spPr>
                          <a:xfrm>
                            <a:off x="2667257" y="36004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2FB4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524991" name="Rectangle 1544524991"/>
                        <wps:cNvSpPr/>
                        <wps:spPr>
                          <a:xfrm>
                            <a:off x="2421796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BA7A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674768" name="Rectangle 2045674768"/>
                        <wps:cNvSpPr/>
                        <wps:spPr>
                          <a:xfrm>
                            <a:off x="2198626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982A2" w14:textId="2AFD0371" w:rsidR="00A8505F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 w:rsidR="00A8505F"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098543" name="Rectangle 1442098543"/>
                        <wps:cNvSpPr/>
                        <wps:spPr>
                          <a:xfrm>
                            <a:off x="1949947" y="35999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90FB5" w14:textId="68FB79E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56043" name="Rectangle 297356043"/>
                        <wps:cNvSpPr/>
                        <wps:spPr>
                          <a:xfrm>
                            <a:off x="1715891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C8146" w14:textId="5F8C31AE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775483" name="Rectangle 1119775483"/>
                        <wps:cNvSpPr/>
                        <wps:spPr>
                          <a:xfrm>
                            <a:off x="1493849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83133" w14:textId="5460EDBB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176512" name="Rectangle 1036176512"/>
                        <wps:cNvSpPr/>
                        <wps:spPr>
                          <a:xfrm>
                            <a:off x="1248907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4320A" w14:textId="269541C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733659" name="Rectangle 985733659"/>
                        <wps:cNvSpPr/>
                        <wps:spPr>
                          <a:xfrm>
                            <a:off x="1019775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09289" w14:textId="4165B552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685423" name="Rectangle 1643685423"/>
                        <wps:cNvSpPr/>
                        <wps:spPr>
                          <a:xfrm>
                            <a:off x="807491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267B7" w14:textId="28B868E1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10FCF" id="Canvas 1" o:spid="_x0000_s1029" editas="canvas" style="width:443.1pt;height:180.7pt;mso-position-horizontal-relative:char;mso-position-vertical-relative:line" coordsize="56273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6273;height:22942;visibility:visible;mso-wrap-style:square" filled="t">
                  <v:fill o:detectmouseclick="t"/>
                  <v:path o:connecttype="none"/>
                </v:shape>
                <v:line id="Straight Connector 851855669" o:spid="_x0000_s1031" style="position:absolute;visibility:visible;mso-wrap-style:square" from="2504,7053" to="50836,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" strokecolor="black [3213]" strokeweight="4.5pt"/>
                <v:rect id="Rectangle 847903598" o:spid="_x0000_s1032" style="position:absolute;left:48496;top:8034;width:2340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" filled="f" stroked="f" strokeweight="2pt">
                  <v:textbox>
                    <w:txbxContent>
                      <w:p w14:paraId="21DDEF6E" w14:textId="0FD4C14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莘庄</w:t>
                        </w:r>
                      </w:p>
                    </w:txbxContent>
                  </v:textbox>
                </v:rect>
                <v:oval id="Oval 586297346" o:spid="_x0000_s1033" style="position:absolute;left:50129;top:6401;width:706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" fillcolor="black [3213]" strokecolor="black [3213]" strokeweight="2pt"/>
                <v:oval id="Oval 2027635734" o:spid="_x0000_s1034" style="position:absolute;left:47572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" fillcolor="black [3213]" strokecolor="black [3213]" strokeweight="2pt"/>
                <v:rect id="Rectangle 866204225" o:spid="_x0000_s1035" style="position:absolute;left:46370;top:7980;width:2725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" filled="f" stroked="f" strokeweight="2pt">
                  <v:textbox>
                    <w:txbxContent>
                      <w:p w14:paraId="5C49845B" w14:textId="49C9C42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外环路庄</w:t>
                        </w:r>
                      </w:p>
                    </w:txbxContent>
                  </v:textbox>
                </v:rect>
                <v:oval id="Oval 200831278" o:spid="_x0000_s1036" style="position:absolute;left:45504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" fillcolor="black [3213]" strokecolor="black [3213]" strokeweight="2pt"/>
                <v:rect id="Rectangle 35755800" o:spid="_x0000_s1037" style="position:absolute;left:44247;top:7979;width:2834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" filled="f" stroked="f" strokeweight="2pt">
                  <v:textbox>
                    <w:txbxContent>
                      <w:p w14:paraId="7076C15F" w14:textId="0A54F192" w:rsidR="00CC052B" w:rsidRDefault="00C01244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963196296" o:spid="_x0000_s1038" style="position:absolute;left:4310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" fillcolor="black [3213]" strokecolor="black [3213]" strokeweight="2pt"/>
                <v:rect id="Rectangle 120847696" o:spid="_x0000_s1039" style="position:absolute;left:41849;top:7979;width:2674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" filled="f" stroked="f" strokeweight="2pt">
                  <v:textbox>
                    <w:txbxContent>
                      <w:p w14:paraId="3F43A8F8" w14:textId="1CA0C085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锦江乐园</w:t>
                        </w:r>
                      </w:p>
                    </w:txbxContent>
                  </v:textbox>
                </v:rect>
                <v:oval id="Oval 1863413086" o:spid="_x0000_s1040" style="position:absolute;left:41037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" fillcolor="black [3213]" strokecolor="black [3213]" strokeweight="2pt"/>
                <v:rect id="Rectangle 1291491758" o:spid="_x0000_s1041" style="position:absolute;left:39780;top:7979;width:2729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" filled="f" stroked="f" strokeweight="2pt">
                  <v:textbox>
                    <w:txbxContent>
                      <w:p w14:paraId="21B5FA67" w14:textId="60FCD6E9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上海南站</w:t>
                        </w:r>
                        <w:r w:rsidR="00C01244"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1975786956" o:spid="_x0000_s1042" style="position:absolute;left:3874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" fillcolor="black [3213]" strokecolor="black [3213]" strokeweight="2pt"/>
                <v:rect id="Rectangle 227114595" o:spid="_x0000_s1043" style="position:absolute;left:37489;top:7979;width:2788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" filled="f" stroked="f" strokeweight="2pt">
                  <v:textbox>
                    <w:txbxContent>
                      <w:p w14:paraId="331C59A0" w14:textId="5B4E13A3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漕宝路</w:t>
                        </w:r>
                      </w:p>
                    </w:txbxContent>
                  </v:textbox>
                </v:rect>
                <v:oval id="Oval 953181533" o:spid="_x0000_s1044" style="position:absolute;left:366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" fillcolor="black [3213]" strokecolor="black [3213]" strokeweight="2pt"/>
                <v:rect id="Rectangle 1836935482" o:spid="_x0000_s1045" style="position:absolute;left:35420;top:7979;width:2843;height:1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" filled="f" stroked="f" strokeweight="2pt">
                  <v:textbox>
                    <w:txbxContent>
                      <w:p w14:paraId="61A71CE6" w14:textId="70DE466C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上海体育馆</w:t>
                        </w:r>
                      </w:p>
                    </w:txbxContent>
                  </v:textbox>
                </v:rect>
                <v:oval id="Oval 1612469898" o:spid="_x0000_s1046" style="position:absolute;left:3427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" fillcolor="black [3213]" strokecolor="black [3213]" strokeweight="2pt"/>
                <v:rect id="Rectangle 809138733" o:spid="_x0000_s1047" style="position:absolute;left:33013;top:7980;width:2801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" filled="f" stroked="f" strokeweight="2pt">
                  <v:textbox>
                    <w:txbxContent>
                      <w:p w14:paraId="1ED1E92B" w14:textId="6CAC08D8" w:rsidR="00EB6B28" w:rsidRDefault="00EB6B28" w:rsidP="00EB6B2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徐家汇</w:t>
                        </w:r>
                      </w:p>
                    </w:txbxContent>
                  </v:textbox>
                </v:rect>
                <v:oval id="Oval 36938811" o:spid="_x0000_s1048" style="position:absolute;left:32201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" fillcolor="black [3213]" strokecolor="black [3213]" strokeweight="2pt"/>
                <v:rect id="Rectangle 658900248" o:spid="_x0000_s1049" style="position:absolute;left:30945;top:7979;width:2801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" filled="f" stroked="f" strokeweight="2pt">
                  <v:textbox>
                    <w:txbxContent>
                      <w:p w14:paraId="75EAE55E" w14:textId="49F5AC62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衡山路</w:t>
                        </w:r>
                      </w:p>
                    </w:txbxContent>
                  </v:textbox>
                </v:rect>
                <v:oval id="Oval 751059773" o:spid="_x0000_s1050" style="position:absolute;left:29803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" fillcolor="black [3213]" strokecolor="black [3213]" strokeweight="2pt"/>
                <v:rect id="Rectangle 1867049811" o:spid="_x0000_s1051" style="position:absolute;left:28545;top:7979;width:2969;height:8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" filled="f" stroked="f" strokeweight="2pt">
                  <v:textbox>
                    <w:txbxContent>
                      <w:p w14:paraId="4F6E43AE" w14:textId="6324AB73" w:rsidR="00EB6B28" w:rsidRDefault="00875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常熟路</w:t>
                        </w:r>
                      </w:p>
                    </w:txbxContent>
                  </v:textbox>
                </v:rect>
                <v:oval id="Oval 1939202603" o:spid="_x0000_s1052" style="position:absolute;left:2773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" fillcolor="black [3213]" strokecolor="black [3213]" strokeweight="2pt"/>
                <v:rect id="Rectangle 400707137" o:spid="_x0000_s1053" style="position:absolute;left:26478;top:7979;width:2913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" filled="f" stroked="f" strokeweight="2pt">
                  <v:textbox>
                    <w:txbxContent>
                      <w:p w14:paraId="54273FDA" w14:textId="204496B8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陕西南路</w:t>
                        </w:r>
                      </w:p>
                    </w:txbxContent>
                  </v:textbox>
                </v:rect>
                <v:oval id="Oval 1287819737" o:spid="_x0000_s1054" style="position:absolute;left:25443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" fillcolor="black [3213]" strokecolor="black [3213]" strokeweight="2pt"/>
                <v:rect id="Rectangle 1914924953" o:spid="_x0000_s1055" style="position:absolute;left:24187;top:7979;width:2646;height:10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" filled="f" stroked="f" strokeweight="2pt">
                  <v:textbox>
                    <w:txbxContent>
                      <w:p w14:paraId="00C97FA4" w14:textId="508D5DAE" w:rsidR="00EB6B28" w:rsidRDefault="00890D9D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黄陂南路</w:t>
                        </w:r>
                      </w:p>
                    </w:txbxContent>
                  </v:textbox>
                </v:rect>
                <v:oval id="Oval 77559705" o:spid="_x0000_s1056" style="position:absolute;left:2337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" fillcolor="black [3213]" strokecolor="black [3213]" strokeweight="2pt"/>
                <v:rect id="Rectangle 1429208196" o:spid="_x0000_s1057" style="position:absolute;left:22117;top:7979;width:2702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" filled="f" stroked="f" strokeweight="2pt">
                  <v:textbox>
                    <w:txbxContent>
                      <w:p w14:paraId="4D326A34" w14:textId="7F28E106" w:rsidR="00EB6B28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人民广场</w:t>
                        </w:r>
                      </w:p>
                    </w:txbxContent>
                  </v:textbox>
                </v:rect>
                <v:oval id="Oval 724007593" o:spid="_x0000_s1058" style="position:absolute;left:208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" fillcolor="black [3213]" strokecolor="black [3213]" strokeweight="2pt"/>
                <v:rect id="Rectangle 2061327974" o:spid="_x0000_s1059" style="position:absolute;left:19620;top:7979;width:3186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" filled="f" stroked="f" strokeweight="2pt">
                  <v:textbox>
                    <w:txbxContent>
                      <w:p w14:paraId="40D0609F" w14:textId="2C8F81E9" w:rsidR="00890D9D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</w:t>
                        </w:r>
                        <w:r w:rsidR="00B339C7">
                          <w:rPr>
                            <w:rFonts w:hint="eastAsia"/>
                            <w:lang w:eastAsia="zh-CN"/>
                          </w:rPr>
                          <w:t>闸路</w:t>
                        </w:r>
                      </w:p>
                    </w:txbxContent>
                  </v:textbox>
                </v:rect>
                <v:oval id="Oval 676961981" o:spid="_x0000_s1060" style="position:absolute;left:1858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" fillcolor="black [3213]" strokecolor="black [3213]" strokeweight="2pt"/>
                <v:rect id="Rectangle 1851885090" o:spid="_x0000_s1061" style="position:absolute;left:17328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" filled="f" stroked="f" strokeweight="2pt">
                  <v:textbox>
                    <w:txbxContent>
                      <w:p w14:paraId="15178AE8" w14:textId="4A409295" w:rsidR="00890D9D" w:rsidRDefault="00B339C7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汉中路</w:t>
                        </w:r>
                      </w:p>
                    </w:txbxContent>
                  </v:textbox>
                </v:rect>
                <v:oval id="Oval 2023774417" o:spid="_x0000_s1062" style="position:absolute;left:1651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" fillcolor="black [3213]" strokecolor="black [3213]" strokeweight="2pt"/>
                <v:rect id="Rectangle 178982630" o:spid="_x0000_s1063" style="position:absolute;left:15259;top:7979;width:2702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" filled="f" stroked="f" strokeweight="2pt">
                  <v:textbox>
                    <w:txbxContent>
                      <w:p w14:paraId="4338A346" w14:textId="1D123D47" w:rsidR="00890D9D" w:rsidRDefault="00B339C7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上海火车站</w:t>
                        </w:r>
                      </w:p>
                    </w:txbxContent>
                  </v:textbox>
                </v:rect>
                <v:oval id="Oval 79640620" o:spid="_x0000_s1064" style="position:absolute;left:13910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" fillcolor="black [3213]" strokecolor="black [3213]" strokeweight="2pt"/>
                <v:rect id="Rectangle 409908550" o:spid="_x0000_s1065" style="position:absolute;left:12653;top:7979;width:318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" filled="f" stroked="f" strokeweight="2pt">
                  <v:textbox>
                    <w:txbxContent>
                      <w:p w14:paraId="413D946C" w14:textId="760A2F14" w:rsidR="001352DC" w:rsidRDefault="001352DC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中山北路</w:t>
                        </w:r>
                      </w:p>
                    </w:txbxContent>
                  </v:textbox>
                </v:rect>
                <v:oval id="Oval 1228028052" o:spid="_x0000_s1066" style="position:absolute;left:11618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" fillcolor="black [3213]" strokecolor="black [3213]" strokeweight="2pt"/>
                <v:rect id="Rectangle 1844933776" o:spid="_x0000_s1067" style="position:absolute;left:10361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" filled="f" stroked="f" strokeweight="2pt">
                  <v:textbox>
                    <w:txbxContent>
                      <w:p w14:paraId="7273BD30" w14:textId="283E8FF9" w:rsidR="001352DC" w:rsidRDefault="00414C40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延长路</w:t>
                        </w:r>
                      </w:p>
                    </w:txbxContent>
                  </v:textbox>
                </v:rect>
                <v:oval id="Oval 537474720" o:spid="_x0000_s1068" style="position:absolute;left:955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" fillcolor="black [3213]" strokecolor="black [3213]" strokeweight="2pt"/>
                <v:rect id="Rectangle 646150540" o:spid="_x0000_s1069" style="position:absolute;left:8292;top:7979;width:2703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" filled="f" stroked="f" strokeweight="2pt">
                  <v:textbox>
                    <w:txbxContent>
                      <w:p w14:paraId="5D2DBEFD" w14:textId="5D360D96" w:rsidR="001352DC" w:rsidRDefault="00414C40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上海马戏城</w:t>
                        </w:r>
                      </w:p>
                    </w:txbxContent>
                  </v:textbox>
                </v:rect>
                <v:rect id="Rectangle 773766419" o:spid="_x0000_s1070" style="position:absolute;left:46370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" filled="f" stroked="f" strokeweight="2pt">
                  <v:textbox>
                    <w:txbxContent>
                      <w:p w14:paraId="668038FF" w14:textId="02989033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682593394" o:spid="_x0000_s1071" style="position:absolute;left:441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" filled="f" stroked="f" strokeweight="2pt">
                  <v:textbox>
                    <w:txbxContent>
                      <w:p w14:paraId="78C595B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5878940" o:spid="_x0000_s1072" style="position:absolute;left:41683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" filled="f" stroked="f" strokeweight="2pt">
                  <v:textbox>
                    <w:txbxContent>
                      <w:p w14:paraId="1E3364B4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3834232" o:spid="_x0000_s1073" style="position:absolute;left:39452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" filled="f" stroked="f" strokeweight="2pt">
                  <v:textbox>
                    <w:txbxContent>
                      <w:p w14:paraId="34AB128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6864105" o:spid="_x0000_s1074" style="position:absolute;left:3722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" filled="f" stroked="f" strokeweight="2pt">
                  <v:textbox>
                    <w:txbxContent>
                      <w:p w14:paraId="61196EA3" w14:textId="781C2B21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023590" o:spid="_x0000_s1075" style="position:absolute;left:3499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" filled="f" stroked="f" strokeweight="2pt">
                  <v:textbox>
                    <w:txbxContent>
                      <w:p w14:paraId="27B64CF1" w14:textId="46B5B554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42075002" o:spid="_x0000_s1076" style="position:absolute;left:3275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" filled="f" stroked="f" strokeweight="2pt">
                  <v:textbox>
                    <w:txbxContent>
                      <w:p w14:paraId="17B27858" w14:textId="6EC3130F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91295261" o:spid="_x0000_s1077" style="position:absolute;left:306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" filled="f" stroked="f" strokeweight="2pt">
                  <v:textbox>
                    <w:txbxContent>
                      <w:p w14:paraId="34BF83B0" w14:textId="58AE4F48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26438079" o:spid="_x0000_s1078" style="position:absolute;left:28904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" filled="f" stroked="f" strokeweight="2pt">
                  <v:textbox>
                    <w:txbxContent>
                      <w:p w14:paraId="76C8EA15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838054141" o:spid="_x0000_s1079" style="position:absolute;left:26672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" filled="f" stroked="f" strokeweight="2pt">
                  <v:textbox>
                    <w:txbxContent>
                      <w:p w14:paraId="14C92FB4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544524991" o:spid="_x0000_s1080" style="position:absolute;left:2421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" filled="f" stroked="f" strokeweight="2pt">
                  <v:textbox>
                    <w:txbxContent>
                      <w:p w14:paraId="0537BA7A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045674768" o:spid="_x0000_s1081" style="position:absolute;left:2198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" filled="f" stroked="f" strokeweight="2pt">
                  <v:textbox>
                    <w:txbxContent>
                      <w:p w14:paraId="45F982A2" w14:textId="2AFD0371" w:rsidR="00A8505F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 w:rsidR="00A8505F"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42098543" o:spid="_x0000_s1082" style="position:absolute;left:19499;top:359;width:3215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" filled="f" stroked="f" strokeweight="2pt">
                  <v:textbox>
                    <w:txbxContent>
                      <w:p w14:paraId="59590FB5" w14:textId="68FB79E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97356043" o:spid="_x0000_s1083" style="position:absolute;left:1715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" filled="f" stroked="f" strokeweight="2pt">
                  <v:textbox>
                    <w:txbxContent>
                      <w:p w14:paraId="48BC8146" w14:textId="5F8C31AE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19775483" o:spid="_x0000_s1084" style="position:absolute;left:149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" filled="f" stroked="f" strokeweight="2pt">
                  <v:textbox>
                    <w:txbxContent>
                      <w:p w14:paraId="02B83133" w14:textId="5460EDBB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036176512" o:spid="_x0000_s1085" style="position:absolute;left:124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" filled="f" stroked="f" strokeweight="2pt">
                  <v:textbox>
                    <w:txbxContent>
                      <w:p w14:paraId="6F44320A" w14:textId="269541C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985733659" o:spid="_x0000_s1086" style="position:absolute;left:1019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" filled="f" stroked="f" strokeweight="2pt">
                  <v:textbox>
                    <w:txbxContent>
                      <w:p w14:paraId="26409289" w14:textId="4165B552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643685423" o:spid="_x0000_s1087" style="position:absolute;left:807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" filled="f" stroked="f" strokeweight="2pt">
                  <v:textbox>
                    <w:txbxContent>
                      <w:p w14:paraId="164267B7" w14:textId="28B868E1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DEF454" w14:textId="37820FFF" w:rsidR="00CC052B" w:rsidRDefault="00CC052B" w:rsidP="00CC052B">
      <w:pPr>
        <w:pStyle w:val="ListParagraph"/>
        <w:numPr>
          <w:ilvl w:val="0"/>
          <w:numId w:val="0"/>
        </w:numPr>
        <w:ind w:left="804"/>
        <w:rPr>
          <w:rFonts w:ascii="SimSun" w:hAnsi="SimSun" w:cs="SimSun"/>
          <w:lang w:eastAsia="zh-CN"/>
        </w:rPr>
      </w:pPr>
    </w:p>
    <w:p w14:paraId="1AFC9E82" w14:textId="77777777" w:rsidR="002964A8" w:rsidRDefault="002964A8" w:rsidP="00CC052B">
      <w:pPr>
        <w:pStyle w:val="ListParagraph"/>
        <w:numPr>
          <w:ilvl w:val="0"/>
          <w:numId w:val="0"/>
        </w:numPr>
        <w:ind w:left="804"/>
        <w:rPr>
          <w:rFonts w:ascii="SimSun" w:hAnsi="SimSun" w:cs="SimSun"/>
          <w:lang w:eastAsia="zh-CN"/>
        </w:rPr>
      </w:pPr>
    </w:p>
    <w:p w14:paraId="3D10870B" w14:textId="5E42FB17" w:rsidR="002964A8" w:rsidRPr="0090796A" w:rsidRDefault="002964A8" w:rsidP="0090796A">
      <w:pPr>
        <w:spacing w:line="240" w:lineRule="auto"/>
        <w:rPr>
          <w:rFonts w:ascii="SimSun" w:hAnsi="SimSun" w:cs="SimSun"/>
          <w:b/>
          <w:lang w:eastAsia="zh-CN"/>
        </w:rPr>
      </w:pPr>
      <w:r>
        <w:rPr>
          <w:rFonts w:ascii="SimSun" w:hAnsi="SimSun" w:cs="SimSun" w:hint="eastAsia"/>
          <w:lang w:eastAsia="zh-CN"/>
        </w:rPr>
        <w:t>(二年级下)易错题 一课一练</w:t>
      </w:r>
    </w:p>
    <w:p w14:paraId="7A94E02C" w14:textId="235C2BDF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填空。</w:t>
      </w:r>
    </w:p>
    <w:p w14:paraId="3AB5B073" w14:textId="4C775412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 = 24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= 63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</w:t>
      </w:r>
    </w:p>
    <w:p w14:paraId="10A243DB" w14:textId="13196204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4 + 3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6 = (  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7C833358" w14:textId="6FFE3DD2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3 + 2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3 = (  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37346250" w14:textId="569F7424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>)</w:t>
      </w:r>
      <w:r>
        <w:rPr>
          <w:rFonts w:ascii="SimSun" w:hAnsi="SimSun" w:cs="SimSun" w:hint="eastAsia"/>
          <w:lang w:eastAsia="zh-CN"/>
        </w:rPr>
        <w:t>里最大能填几？</w:t>
      </w:r>
    </w:p>
    <w:p w14:paraId="6144B283" w14:textId="3DA8A22F" w:rsidR="002964A8" w:rsidRDefault="002964A8" w:rsidP="002964A8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 </w:t>
      </w:r>
      <w:r w:rsidR="00FB5EEF">
        <w:rPr>
          <w:rFonts w:ascii="SimSun" w:hAnsi="SimSun" w:cs="SimSun"/>
          <w:lang w:eastAsia="zh-CN"/>
        </w:rPr>
        <w:t>&lt; 16 – 8</w:t>
      </w:r>
      <w:r w:rsidR="00FB5EEF">
        <w:rPr>
          <w:rFonts w:ascii="SimSun" w:hAnsi="SimSun" w:cs="SimSun"/>
          <w:lang w:eastAsia="zh-CN"/>
        </w:rPr>
        <w:tab/>
      </w:r>
      <w:r w:rsidR="00FB5EEF">
        <w:rPr>
          <w:rFonts w:ascii="SimSun" w:hAnsi="SimSun" w:cs="SimSun"/>
          <w:lang w:eastAsia="zh-CN"/>
        </w:rPr>
        <w:tab/>
      </w:r>
      <w:r w:rsidR="00FB5EEF">
        <w:rPr>
          <w:rFonts w:ascii="SimSun" w:hAnsi="SimSun" w:cs="SimSun"/>
          <w:lang w:eastAsia="zh-CN"/>
        </w:rPr>
        <w:tab/>
        <w:t xml:space="preserve">40 </w:t>
      </w:r>
      <w:r w:rsidR="00FB5EEF">
        <w:rPr>
          <w:rFonts w:ascii="SimSun" w:hAnsi="SimSun" w:cs="SimSun" w:hint="eastAsia"/>
          <w:lang w:eastAsia="zh-CN"/>
        </w:rPr>
        <w:t xml:space="preserve">÷ </w:t>
      </w:r>
      <w:r w:rsidR="00FB5EEF">
        <w:rPr>
          <w:rFonts w:ascii="SimSun" w:hAnsi="SimSun" w:cs="SimSun"/>
          <w:lang w:eastAsia="zh-CN"/>
        </w:rPr>
        <w:t xml:space="preserve">10 &gt; (    ) </w:t>
      </w:r>
      <w:r w:rsidR="00FB5EEF">
        <w:rPr>
          <w:rFonts w:ascii="SimSun" w:hAnsi="SimSun" w:cs="SimSun" w:hint="eastAsia"/>
          <w:lang w:eastAsia="zh-CN"/>
        </w:rPr>
        <w:t>÷</w:t>
      </w:r>
      <w:r w:rsidR="00FB5EEF">
        <w:rPr>
          <w:rFonts w:ascii="SimSun" w:hAnsi="SimSun" w:cs="SimSun"/>
          <w:lang w:eastAsia="zh-CN"/>
        </w:rPr>
        <w:t xml:space="preserve"> 4 </w:t>
      </w:r>
    </w:p>
    <w:p w14:paraId="1BDF7B05" w14:textId="761569E2" w:rsidR="00661B95" w:rsidRDefault="00661B95" w:rsidP="00661B95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&lt; 27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="00423604">
        <w:rPr>
          <w:rFonts w:ascii="SimSun" w:hAnsi="SimSun" w:cs="SimSun"/>
          <w:lang w:eastAsia="zh-CN"/>
        </w:rPr>
        <w:t>20 - 11</w:t>
      </w:r>
      <w:r>
        <w:rPr>
          <w:rFonts w:ascii="SimSun" w:hAnsi="SimSun" w:cs="SimSun"/>
          <w:lang w:eastAsia="zh-CN"/>
        </w:rPr>
        <w:t xml:space="preserve">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5BE24906" w14:textId="27B4382A" w:rsidR="00423604" w:rsidRDefault="00423604" w:rsidP="00423604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&lt; 3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6 </w:t>
      </w:r>
      <w:r>
        <w:rPr>
          <w:rFonts w:ascii="SimSun" w:hAnsi="SimSun" w:cs="SimSun" w:hint="eastAsia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 xml:space="preserve">3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632FB74F" w14:textId="77777777" w:rsidR="00D71D5A" w:rsidRDefault="00D71D5A">
      <w:pPr>
        <w:spacing w:line="240" w:lineRule="auto"/>
        <w:rPr>
          <w:rFonts w:ascii="SimSun" w:hAnsi="SimSun" w:cs="SimSun"/>
          <w:lang w:eastAsia="zh-CN"/>
        </w:rPr>
      </w:pPr>
    </w:p>
    <w:p w14:paraId="057C12D1" w14:textId="77777777" w:rsidR="00D71D5A" w:rsidRDefault="00D71D5A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四则运算</w:t>
      </w:r>
    </w:p>
    <w:p w14:paraId="03EA9A32" w14:textId="77777777" w:rsidR="00D71D5A" w:rsidRDefault="00D71D5A" w:rsidP="00D71D5A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200-11-89 = 200-(11+89)</w:t>
      </w:r>
    </w:p>
    <w:p w14:paraId="5A2A2177" w14:textId="77777777" w:rsidR="00D71D5A" w:rsidRDefault="00D71D5A" w:rsidP="00D71D5A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55-67+267 = 55+(267-67)</w:t>
      </w:r>
    </w:p>
    <w:p w14:paraId="1D52C001" w14:textId="77777777" w:rsidR="00D71D5A" w:rsidRDefault="00D71D5A" w:rsidP="00D71D5A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144÷3÷4 = 144÷(3×4)</w:t>
      </w:r>
    </w:p>
    <w:p w14:paraId="0A9C9DD0" w14:textId="77777777" w:rsidR="00D71D5A" w:rsidRDefault="00D71D5A" w:rsidP="00D71D5A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35÷8×16 = 35×16÷8 = 35×2</w:t>
      </w:r>
    </w:p>
    <w:p w14:paraId="355EF7ED" w14:textId="77777777" w:rsidR="00D71D5A" w:rsidRDefault="00D71D5A" w:rsidP="00D71D5A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70÷10×7</w:t>
      </w:r>
      <w:r>
        <w:rPr>
          <w:rFonts w:ascii="SimSun" w:hAnsi="SimSun" w:cs="SimSun"/>
          <w:lang w:eastAsia="zh-CN"/>
        </w:rPr>
        <w:t xml:space="preserve">=( </w:t>
      </w:r>
      <w:r>
        <w:rPr>
          <w:rFonts w:ascii="SimSun" w:hAnsi="SimSun" w:cs="SimSun" w:hint="eastAsia"/>
          <w:lang w:eastAsia="zh-CN"/>
        </w:rPr>
        <w:t xml:space="preserve">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740+260=(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9×9÷9=(    )</w:t>
      </w:r>
    </w:p>
    <w:p w14:paraId="1759FDE4" w14:textId="77777777" w:rsidR="00D71D5A" w:rsidRDefault="00D71D5A" w:rsidP="00D71D5A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 xml:space="preserve">35÷4×8=(    )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125×8=(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948-296-162-96=(    )</w:t>
      </w:r>
    </w:p>
    <w:p w14:paraId="726DCF8B" w14:textId="77777777" w:rsidR="00D71D5A" w:rsidRDefault="00D71D5A" w:rsidP="00D71D5A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40003-123=(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8×9-4×7=(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54-54÷9=(    )</w:t>
      </w:r>
    </w:p>
    <w:p w14:paraId="250AA9B2" w14:textId="6EEC977A" w:rsidR="002E66F3" w:rsidRDefault="002E66F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41057C1C" w14:textId="79A3B606" w:rsidR="002964A8" w:rsidRDefault="00344482" w:rsidP="002E66F3">
      <w:pPr>
        <w:pStyle w:val="Heading1"/>
        <w:numPr>
          <w:ilvl w:val="0"/>
          <w:numId w:val="0"/>
        </w:numPr>
        <w:ind w:left="360" w:hanging="360"/>
        <w:rPr>
          <w:rFonts w:ascii="SimSun" w:hAnsi="SimSun" w:cs="SimSun"/>
          <w:lang w:eastAsia="zh-CN"/>
        </w:rPr>
      </w:pPr>
      <w:bookmarkStart w:id="2" w:name="_Toc182166978"/>
      <w:r>
        <w:rPr>
          <w:rFonts w:ascii="SimSun" w:hAnsi="SimSun" w:cs="SimSun" w:hint="eastAsia"/>
          <w:lang w:eastAsia="zh-CN"/>
        </w:rPr>
        <w:lastRenderedPageBreak/>
        <w:t>三年级</w:t>
      </w:r>
      <w:bookmarkEnd w:id="2"/>
    </w:p>
    <w:p w14:paraId="7E6707F7" w14:textId="4AAB6249" w:rsidR="00EB46EC" w:rsidRDefault="00EB46EC" w:rsidP="00840247">
      <w:pPr>
        <w:rPr>
          <w:rFonts w:ascii="SimSun" w:hAnsi="SimSun" w:cs="SimSun"/>
          <w:lang w:eastAsia="zh-CN"/>
        </w:rPr>
      </w:pPr>
    </w:p>
    <w:p w14:paraId="50A1B848" w14:textId="18880AE6" w:rsidR="00561A9D" w:rsidRDefault="00561A9D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18除6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-&gt; 6÷18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18去除6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-&gt; 6÷18</w:t>
      </w:r>
    </w:p>
    <w:p w14:paraId="59DFF963" w14:textId="1987F4C6" w:rsidR="00561A9D" w:rsidRDefault="00561A9D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18除以6 -&gt; 18÷6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18被6除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-&gt; 18÷6</w:t>
      </w:r>
    </w:p>
    <w:p w14:paraId="3CD6436D" w14:textId="77777777" w:rsidR="00561A9D" w:rsidRDefault="00561A9D" w:rsidP="00840247">
      <w:pPr>
        <w:rPr>
          <w:rFonts w:ascii="SimSun" w:hAnsi="SimSun" w:cs="SimSun"/>
          <w:lang w:eastAsia="zh-CN"/>
        </w:rPr>
      </w:pPr>
    </w:p>
    <w:p w14:paraId="3D096A15" w14:textId="253DD85A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294÷6=(    )</w:t>
      </w:r>
    </w:p>
    <w:p w14:paraId="3F4290B5" w14:textId="77777777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思考过程：</w:t>
      </w:r>
    </w:p>
    <w:p w14:paraId="28A20D57" w14:textId="0E3CF515" w:rsidR="00840247" w:rsidRDefault="00840247" w:rsidP="00840247">
      <w:pPr>
        <w:rPr>
          <w:rFonts w:ascii="SimSun" w:hAnsi="SimSun" w:cs="SimSun"/>
          <w:lang w:eastAsia="zh-CN"/>
        </w:rPr>
      </w:pPr>
      <w:r w:rsidRPr="00840247">
        <w:rPr>
          <w:rFonts w:ascii="SimSun" w:hAnsi="SimSun" w:cs="SimSun" w:hint="eastAsia"/>
          <w:b/>
          <w:bCs/>
          <w:lang w:eastAsia="zh-CN"/>
        </w:rPr>
        <w:t>先判断商是几位数？</w:t>
      </w:r>
      <w:r>
        <w:rPr>
          <w:rFonts w:ascii="SimSun" w:hAnsi="SimSun" w:cs="SimSun" w:hint="eastAsia"/>
          <w:lang w:eastAsia="zh-CN"/>
        </w:rPr>
        <w:t>若被除数最高位&lt;除数，商的位数比被除数的位数少一位</w:t>
      </w:r>
    </w:p>
    <w:p w14:paraId="4752669D" w14:textId="77777777" w:rsidR="00840247" w:rsidRDefault="00840247" w:rsidP="00840247">
      <w:pPr>
        <w:rPr>
          <w:rFonts w:ascii="SimSun" w:hAnsi="SimSun" w:cs="SimSun"/>
          <w:lang w:eastAsia="zh-CN"/>
        </w:rPr>
      </w:pPr>
      <w:r w:rsidRPr="00840247">
        <w:rPr>
          <w:rFonts w:ascii="SimSun" w:hAnsi="SimSun" w:cs="SimSun" w:hint="eastAsia"/>
          <w:b/>
          <w:bCs/>
          <w:lang w:eastAsia="zh-CN"/>
        </w:rPr>
        <w:t>高位29÷6</w:t>
      </w:r>
      <w:r>
        <w:rPr>
          <w:rFonts w:ascii="SimSun" w:hAnsi="SimSun" w:cs="SimSun" w:hint="eastAsia"/>
          <w:lang w:eastAsia="zh-CN"/>
        </w:rPr>
        <w:t>=4……5, 商4表示4个十，余数5表示50。</w:t>
      </w:r>
    </w:p>
    <w:p w14:paraId="2D378D62" w14:textId="5392F1C8" w:rsidR="00840247" w:rsidRDefault="00840247" w:rsidP="00840247">
      <w:pPr>
        <w:rPr>
          <w:rFonts w:ascii="SimSun" w:hAnsi="SimSun" w:cs="SimSun"/>
          <w:lang w:eastAsia="zh-CN"/>
        </w:rPr>
      </w:pPr>
      <w:r w:rsidRPr="00840247">
        <w:rPr>
          <w:rFonts w:ascii="SimSun" w:hAnsi="SimSun" w:cs="SimSun" w:hint="eastAsia"/>
          <w:b/>
          <w:bCs/>
          <w:lang w:eastAsia="zh-CN"/>
        </w:rPr>
        <w:t>个数4</w:t>
      </w:r>
      <w:r>
        <w:rPr>
          <w:rFonts w:ascii="SimSun" w:hAnsi="SimSun" w:cs="SimSun" w:hint="eastAsia"/>
          <w:lang w:eastAsia="zh-CN"/>
        </w:rPr>
        <w:t>落下来，得54÷6=9。最终答案是49</w:t>
      </w:r>
    </w:p>
    <w:p w14:paraId="4A08C6B2" w14:textId="4BDF5599" w:rsidR="00561A9D" w:rsidRDefault="00561A9D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横式分拆方法：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竖式方法：</w:t>
      </w:r>
    </w:p>
    <w:p w14:paraId="280E4E65" w14:textId="58054E25" w:rsidR="00561A9D" w:rsidRDefault="00561A9D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240÷6=40</w:t>
      </w:r>
    </w:p>
    <w:p w14:paraId="3F737390" w14:textId="70A3D93F" w:rsidR="00561A9D" w:rsidRDefault="00561A9D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54÷6=9</w:t>
      </w:r>
    </w:p>
    <w:p w14:paraId="2D76B342" w14:textId="77777777" w:rsidR="00561A9D" w:rsidRDefault="00561A9D" w:rsidP="00840247">
      <w:pPr>
        <w:rPr>
          <w:rFonts w:ascii="SimSun" w:hAnsi="SimSun" w:cs="SimSun"/>
          <w:lang w:eastAsia="zh-CN"/>
        </w:rPr>
      </w:pPr>
    </w:p>
    <w:p w14:paraId="4CE49634" w14:textId="623B5EF7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商中间有0的除法？商末尾有0的除法？</w:t>
      </w:r>
    </w:p>
    <w:p w14:paraId="67E7D08C" w14:textId="77777777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思考过程：</w:t>
      </w:r>
    </w:p>
    <w:p w14:paraId="7A1F2910" w14:textId="0484DF2C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除数整除最高位，十位比除数小，则商中间有0.</w:t>
      </w:r>
    </w:p>
    <w:p w14:paraId="7343E744" w14:textId="27A9CB77" w:rsidR="00840247" w:rsidRPr="001715FE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除数整除前两位，个位比除数小，则商末尾有0.</w:t>
      </w:r>
    </w:p>
    <w:p w14:paraId="2A8F4A10" w14:textId="72818B16" w:rsidR="00B22456" w:rsidRDefault="00B22456" w:rsidP="00B22456">
      <w:pPr>
        <w:rPr>
          <w:rFonts w:ascii="SimSun" w:hAnsi="SimSun" w:cs="SimSun"/>
          <w:lang w:eastAsia="zh-CN"/>
        </w:rPr>
      </w:pPr>
    </w:p>
    <w:p w14:paraId="17A93C70" w14:textId="3B4732A9" w:rsidR="00B22456" w:rsidRPr="00C572A3" w:rsidRDefault="00B22456" w:rsidP="00B22456">
      <w:pPr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分析题</w:t>
      </w:r>
    </w:p>
    <w:p w14:paraId="667784A3" w14:textId="77777777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 xml:space="preserve">AB×C = </w:t>
      </w:r>
      <w:r w:rsidRPr="005E3D21">
        <w:rPr>
          <w:rFonts w:ascii="SimSun" w:hAnsi="SimSun" w:cs="SimSun"/>
          <w:lang w:eastAsia="zh-CN"/>
        </w:rPr>
        <w:t>504,</w:t>
      </w:r>
      <w:r w:rsidRPr="005E3D21">
        <w:rPr>
          <w:rFonts w:ascii="SimSun" w:hAnsi="SimSun" w:cs="SimSun" w:hint="eastAsia"/>
          <w:lang w:eastAsia="zh-CN"/>
        </w:rPr>
        <w:t xml:space="preserve"> 则两位数AB</w:t>
      </w:r>
      <w:r w:rsidRPr="005E3D21">
        <w:rPr>
          <w:rFonts w:ascii="SimSun" w:hAnsi="SimSun" w:cs="SimSun"/>
          <w:lang w:eastAsia="zh-CN"/>
        </w:rPr>
        <w:t xml:space="preserve">=( </w:t>
      </w:r>
      <w:r w:rsidRPr="005E3D21">
        <w:rPr>
          <w:rFonts w:ascii="SimSun" w:hAnsi="SimSun" w:cs="SimSun" w:hint="eastAsia"/>
          <w:lang w:eastAsia="zh-CN"/>
        </w:rPr>
        <w:t xml:space="preserve">   ), 一位数C=(    )</w:t>
      </w:r>
      <w:r w:rsidRPr="005E3D21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Pr="00B22456">
        <w:rPr>
          <w:rFonts w:ascii="SimSun" w:hAnsi="SimSun" w:cs="SimSun" w:hint="eastAsia"/>
          <w:lang w:eastAsia="zh-CN"/>
        </w:rPr>
        <w:t>列出所有可能答案</w:t>
      </w:r>
    </w:p>
    <w:p w14:paraId="3ED24AB5" w14:textId="77777777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B22456">
        <w:rPr>
          <w:rFonts w:ascii="SimSun" w:hAnsi="SimSun" w:cs="SimSun" w:hint="eastAsia"/>
          <w:lang w:eastAsia="zh-CN"/>
        </w:rPr>
        <w:t>思考过程：</w:t>
      </w:r>
    </w:p>
    <w:p w14:paraId="0A2DB412" w14:textId="041899D6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B22456">
        <w:rPr>
          <w:rFonts w:ascii="SimSun" w:hAnsi="SimSun" w:cs="SimSun" w:hint="eastAsia"/>
          <w:lang w:eastAsia="zh-CN"/>
        </w:rPr>
        <w:t>从一位数C入手，一位数的范围只有0～9。假定C已知，则AB=504÷C</w:t>
      </w:r>
    </w:p>
    <w:p w14:paraId="32711B7A" w14:textId="1C46B90B" w:rsidR="00B22456" w:rsidRP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观察过程，能否加速判断，比如</w:t>
      </w:r>
      <w:r w:rsidRPr="005E3D21">
        <w:rPr>
          <w:rFonts w:ascii="SimSun" w:hAnsi="SimSun" w:cs="SimSun" w:hint="eastAsia"/>
          <w:lang w:eastAsia="zh-CN"/>
        </w:rPr>
        <w:t>B×</w:t>
      </w:r>
      <w:r>
        <w:rPr>
          <w:rFonts w:ascii="SimSun" w:hAnsi="SimSun" w:cs="SimSun" w:hint="eastAsia"/>
          <w:lang w:eastAsia="zh-CN"/>
        </w:rPr>
        <w:t>C积个位数是4,则C不可能为5</w:t>
      </w:r>
    </w:p>
    <w:p w14:paraId="169917AB" w14:textId="3E570B64" w:rsidR="00B22456" w:rsidRP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</w:p>
    <w:p w14:paraId="12284A31" w14:textId="77777777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ABC×D = 1673</w:t>
      </w:r>
      <w:r w:rsidRPr="00C572A3">
        <w:rPr>
          <w:rFonts w:ascii="SimSun" w:hAnsi="SimSun" w:cs="SimSun"/>
          <w:lang w:eastAsia="zh-CN"/>
        </w:rPr>
        <w:t>,</w:t>
      </w:r>
      <w:r w:rsidRPr="00C572A3">
        <w:rPr>
          <w:rFonts w:ascii="SimSun" w:hAnsi="SimSun" w:cs="SimSun" w:hint="eastAsia"/>
          <w:lang w:eastAsia="zh-CN"/>
        </w:rPr>
        <w:t xml:space="preserve"> 则三位数ABC</w:t>
      </w:r>
      <w:r w:rsidRPr="00C572A3">
        <w:rPr>
          <w:rFonts w:ascii="SimSun" w:hAnsi="SimSun" w:cs="SimSun"/>
          <w:lang w:eastAsia="zh-CN"/>
        </w:rPr>
        <w:t xml:space="preserve">=( </w:t>
      </w:r>
      <w:r w:rsidRPr="00C572A3">
        <w:rPr>
          <w:rFonts w:ascii="SimSun" w:hAnsi="SimSun" w:cs="SimSun" w:hint="eastAsia"/>
          <w:lang w:eastAsia="zh-CN"/>
        </w:rPr>
        <w:t xml:space="preserve">   ), 一位数D=(    ) </w:t>
      </w:r>
    </w:p>
    <w:p w14:paraId="7D890657" w14:textId="77777777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要使336×□的积是三位数，□最大可以填(    );要使积是四位数，□里最小可以填(    ).</w:t>
      </w:r>
    </w:p>
    <w:p w14:paraId="533B90AF" w14:textId="77777777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要使三位数54□×7的积中间有一个零，□里可以填(        ).</w:t>
      </w:r>
    </w:p>
    <w:p w14:paraId="69279ECA" w14:textId="77777777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7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6</w:t>
      </w:r>
      <w:r w:rsidRPr="00C572A3">
        <w:rPr>
          <w:rFonts w:ascii="SimSun" w:eastAsia="SimSun" w:hAnsi="SimSun" w:cs="SimSun" w:hint="eastAsia"/>
          <w:lang w:eastAsia="zh-CN"/>
        </w:rPr>
        <w:t>×</w:t>
      </w:r>
      <w:r w:rsidRPr="00C572A3">
        <w:rPr>
          <w:rFonts w:ascii="SimSun" w:hAnsi="SimSun" w:cs="SimSun" w:hint="eastAsia"/>
          <w:lang w:eastAsia="zh-CN"/>
        </w:rPr>
        <w:t>4的积的中间有0,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里可以填(        ).</w:t>
      </w:r>
    </w:p>
    <w:p w14:paraId="7741E8B3" w14:textId="77777777" w:rsidR="00C572A3" w:rsidRPr="00C572A3" w:rsidRDefault="00C572A3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44÷(  ) = (  ) ……2,除数是一位数，可能是(        ).</w:t>
      </w:r>
    </w:p>
    <w:p w14:paraId="030B8B2A" w14:textId="4F18D693" w:rsidR="00C572A3" w:rsidRPr="00C572A3" w:rsidRDefault="00C572A3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9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60÷9，要使商中间有0，并且没有余数，</w:t>
      </w:r>
      <w:r w:rsidRPr="00C572A3">
        <w:rPr>
          <w:rFonts w:asciiTheme="minorEastAsia" w:hAnsiTheme="minorEastAsia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 xml:space="preserve">里可以填(    ). </w:t>
      </w:r>
    </w:p>
    <w:p w14:paraId="028D3077" w14:textId="77777777" w:rsidR="00B22456" w:rsidRP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</w:p>
    <w:p w14:paraId="6D516408" w14:textId="01E14CAD" w:rsidR="00B22456" w:rsidRPr="00C572A3" w:rsidRDefault="00C572A3" w:rsidP="00B22456">
      <w:pPr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lastRenderedPageBreak/>
        <w:t>填空题</w:t>
      </w:r>
    </w:p>
    <w:p w14:paraId="5557BAB0" w14:textId="174EF092" w:rsidR="006F4529" w:rsidRPr="005E3D21" w:rsidRDefault="006F4529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36×6的结果在(    )和(    )之间，接近(    ).</w:t>
      </w:r>
    </w:p>
    <w:p w14:paraId="07D06044" w14:textId="52A641DD" w:rsidR="008E35D8" w:rsidRDefault="008E35D8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在一个没有余数的除法算式里，被除数+除数</w:t>
      </w:r>
      <w:r w:rsidRPr="005E3D2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商=70,被除数=(    ).</w:t>
      </w:r>
    </w:p>
    <w:p w14:paraId="3350ED17" w14:textId="6860A0C8" w:rsidR="008E35D8" w:rsidRDefault="008E35D8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52÷</w:t>
      </w:r>
      <w:r>
        <w:rPr>
          <w:rFonts w:asciiTheme="minorEastAsia" w:hAnsiTheme="minorEastAsia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=</w:t>
      </w:r>
      <w:r>
        <w:rPr>
          <w:rFonts w:ascii="SimSun" w:eastAsia="SimSun" w:hAnsi="SimSun" w:cs="SimSun" w:hint="eastAsia"/>
          <w:lang w:eastAsia="zh-CN"/>
        </w:rPr>
        <w:t>△……</w:t>
      </w:r>
      <w:r w:rsidR="001715FE">
        <w:rPr>
          <w:rFonts w:ascii="SimSun" w:hAnsi="SimSun" w:cs="SimSun"/>
          <w:lang w:eastAsia="zh-CN"/>
        </w:rPr>
        <w:t>4,</w:t>
      </w:r>
      <w:r w:rsidR="001715FE">
        <w:rPr>
          <w:rFonts w:ascii="SimSun" w:hAnsi="SimSun" w:cs="SimSun" w:hint="eastAsia"/>
          <w:lang w:eastAsia="zh-CN"/>
        </w:rPr>
        <w:t xml:space="preserve"> 除数最小是</w:t>
      </w:r>
      <w:r>
        <w:rPr>
          <w:rFonts w:ascii="SimSun" w:hAnsi="SimSun" w:cs="SimSun" w:hint="eastAsia"/>
          <w:lang w:eastAsia="zh-CN"/>
        </w:rPr>
        <w:t>(    ).</w:t>
      </w:r>
    </w:p>
    <w:p w14:paraId="65D34BE1" w14:textId="4BE16E5A" w:rsidR="00DB68F8" w:rsidRDefault="00DB68F8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598÷6的商是(    )位数，当被除数至少增加(    )时，商就成了三位数.</w:t>
      </w:r>
    </w:p>
    <w:p w14:paraId="70348FE8" w14:textId="77777777" w:rsidR="00E045EC" w:rsidRDefault="00E045EC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小亚看一本105页的连环画，第一天看10页，第二天看的页数是第一天的2倍，第三天应从第(    )页看起。</w:t>
      </w:r>
    </w:p>
    <w:p w14:paraId="624C4873" w14:textId="77777777" w:rsidR="007A0CAE" w:rsidRDefault="007A0CAE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妈妈2019年2月12日星期二去出差，3月2日回来，这天是星期(    ).</w:t>
      </w:r>
    </w:p>
    <w:p w14:paraId="23843EF8" w14:textId="77777777" w:rsidR="007A0CAE" w:rsidRDefault="007A0CAE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暑假时明明和家人去西藏旅行，他们7月5日出发，8月24日回到家。他们共外出游玩了(    )天。（包括出发和回家那两天）</w:t>
      </w:r>
    </w:p>
    <w:p w14:paraId="237065BF" w14:textId="77777777" w:rsidR="007A0CAE" w:rsidRDefault="007A0CAE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上海市中小学的寒假统一于2025年1月20日星期一开始，一共放假26天，寒假(  )月(    )日结束。</w:t>
      </w:r>
    </w:p>
    <w:p w14:paraId="2F1C0DDB" w14:textId="0A2FF279" w:rsidR="007A0CAE" w:rsidRDefault="007A0CAE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平年的上半年比下半年少(    )天.</w:t>
      </w:r>
    </w:p>
    <w:p w14:paraId="4DD6B53C" w14:textId="769A2083" w:rsidR="00E25EF3" w:rsidRPr="007A0CAE" w:rsidRDefault="00E25EF3">
      <w:pPr>
        <w:pStyle w:val="ListParagraph"/>
        <w:numPr>
          <w:ilvl w:val="0"/>
          <w:numId w:val="2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小亚的爸爸明天要去广州出差，他出差七天的日期和正好是140，今天应该是(    )号。(7天出差天数包括出发和回家的天数)</w:t>
      </w:r>
    </w:p>
    <w:p w14:paraId="1D942BEC" w14:textId="77777777" w:rsidR="005E3D21" w:rsidRDefault="005E3D21" w:rsidP="005E3D21">
      <w:pPr>
        <w:rPr>
          <w:rFonts w:ascii="SimSun" w:hAnsi="SimSun" w:cs="SimSun"/>
          <w:lang w:eastAsia="zh-CN"/>
        </w:rPr>
      </w:pPr>
    </w:p>
    <w:p w14:paraId="073423C1" w14:textId="50D3B96B" w:rsidR="005E3D21" w:rsidRPr="00C572A3" w:rsidRDefault="005E3D21" w:rsidP="005E3D21">
      <w:pPr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判断题</w:t>
      </w:r>
    </w:p>
    <w:p w14:paraId="0EE6060C" w14:textId="4D51DAAB" w:rsidR="005E3D21" w:rsidRPr="005E3D21" w:rsidRDefault="005E3D21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小亚的爸爸出差整两个月，共62天，则这两个月一定是7月和8月。</w:t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7A712A58" w14:textId="1C3BC058" w:rsidR="005E3D21" w:rsidRDefault="005E3D21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2019年10月1日到2020年10月1日共经过了366天。</w:t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33A9306E" w14:textId="36CEECE4" w:rsidR="008E35D8" w:rsidRPr="005E3D21" w:rsidRDefault="008E35D8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验算325÷4=80</w:t>
      </w:r>
      <w:r>
        <w:rPr>
          <w:rFonts w:ascii="SimSun" w:eastAsia="SimSun" w:hAnsi="SimSun" w:cs="SimSun" w:hint="eastAsia"/>
          <w:lang w:eastAsia="zh-CN"/>
        </w:rPr>
        <w:t>……</w:t>
      </w:r>
      <w:r w:rsidR="00C07D59">
        <w:rPr>
          <w:rFonts w:ascii="SimSun" w:hAnsi="SimSun" w:cs="SimSun"/>
          <w:lang w:eastAsia="zh-CN"/>
        </w:rPr>
        <w:t>5,</w:t>
      </w:r>
      <w:r w:rsidR="00C07D59">
        <w:rPr>
          <w:rFonts w:ascii="SimSun" w:hAnsi="SimSun" w:cs="SimSun" w:hint="eastAsia"/>
          <w:lang w:eastAsia="zh-CN"/>
        </w:rPr>
        <w:t xml:space="preserve"> 因为</w:t>
      </w:r>
      <w:r>
        <w:rPr>
          <w:rFonts w:ascii="SimSun" w:hAnsi="SimSun" w:cs="SimSun" w:hint="eastAsia"/>
          <w:lang w:eastAsia="zh-CN"/>
        </w:rPr>
        <w:t>4</w:t>
      </w:r>
      <w:r w:rsidRPr="005E3D2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80+5=</w:t>
      </w:r>
      <w:r w:rsidR="00C07D59">
        <w:rPr>
          <w:rFonts w:ascii="SimSun" w:hAnsi="SimSun" w:cs="SimSun"/>
          <w:lang w:eastAsia="zh-CN"/>
        </w:rPr>
        <w:t>325,</w:t>
      </w:r>
      <w:r w:rsidR="00C07D59">
        <w:rPr>
          <w:rFonts w:ascii="SimSun" w:hAnsi="SimSun" w:cs="SimSun" w:hint="eastAsia"/>
          <w:lang w:eastAsia="zh-CN"/>
        </w:rPr>
        <w:t xml:space="preserve"> 所以答案是正确的</w:t>
      </w:r>
      <w:r>
        <w:rPr>
          <w:rFonts w:ascii="SimSun" w:hAnsi="SimSun" w:cs="SimSun" w:hint="eastAsia"/>
          <w:lang w:eastAsia="zh-CN"/>
        </w:rPr>
        <w:t>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7BF68529" w14:textId="77777777" w:rsidR="005E3D21" w:rsidRDefault="005E3D21" w:rsidP="006F4529">
      <w:pPr>
        <w:ind w:left="227" w:hanging="227"/>
        <w:rPr>
          <w:rFonts w:ascii="SimSun" w:hAnsi="SimSun" w:cs="SimSun"/>
          <w:lang w:eastAsia="zh-CN"/>
        </w:rPr>
      </w:pPr>
    </w:p>
    <w:p w14:paraId="33302455" w14:textId="369BB1B2" w:rsidR="006F4529" w:rsidRPr="00C572A3" w:rsidRDefault="00561A9D" w:rsidP="002964A8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列式子</w:t>
      </w:r>
    </w:p>
    <w:p w14:paraId="2A6A5C78" w14:textId="7CA00D81" w:rsidR="00561A9D" w:rsidRDefault="00561A9D" w:rsidP="00561A9D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1000被8个125的和除，商是几？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8个125的和去除1000，商是几？</w:t>
      </w:r>
    </w:p>
    <w:p w14:paraId="359CD3C8" w14:textId="77777777" w:rsidR="00E045EC" w:rsidRDefault="00E045EC" w:rsidP="00561A9D">
      <w:pPr>
        <w:ind w:left="227" w:hanging="227"/>
        <w:rPr>
          <w:rFonts w:ascii="SimSun" w:hAnsi="SimSun" w:cs="SimSun"/>
          <w:lang w:eastAsia="zh-CN"/>
        </w:rPr>
      </w:pPr>
    </w:p>
    <w:p w14:paraId="78A72F9C" w14:textId="77777777" w:rsidR="00E045EC" w:rsidRDefault="00E045EC" w:rsidP="00561A9D">
      <w:pPr>
        <w:ind w:left="227" w:hanging="227"/>
        <w:rPr>
          <w:rFonts w:ascii="SimSun" w:hAnsi="SimSun" w:cs="SimSun"/>
          <w:lang w:eastAsia="zh-CN"/>
        </w:rPr>
      </w:pPr>
    </w:p>
    <w:p w14:paraId="1706B0D9" w14:textId="36CD17B6" w:rsidR="00E045EC" w:rsidRDefault="00E045EC" w:rsidP="00561A9D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3个3的积被3的3倍除，商是多少？</w:t>
      </w:r>
      <w:r w:rsidR="00E25EF3">
        <w:rPr>
          <w:rFonts w:ascii="SimSun" w:hAnsi="SimSun" w:cs="SimSun"/>
          <w:lang w:eastAsia="zh-CN"/>
        </w:rPr>
        <w:tab/>
      </w:r>
      <w:r w:rsidR="00E25EF3">
        <w:rPr>
          <w:rFonts w:ascii="SimSun" w:hAnsi="SimSun" w:cs="SimSun"/>
          <w:lang w:eastAsia="zh-CN"/>
        </w:rPr>
        <w:tab/>
      </w:r>
      <w:r w:rsidR="00E25EF3">
        <w:rPr>
          <w:rFonts w:ascii="SimSun" w:hAnsi="SimSun" w:cs="SimSun" w:hint="eastAsia"/>
          <w:lang w:eastAsia="zh-CN"/>
        </w:rPr>
        <w:t>一个数除36，商和余数都是4，求这个数</w:t>
      </w:r>
    </w:p>
    <w:p w14:paraId="2D7DF0F9" w14:textId="77777777" w:rsidR="00E045EC" w:rsidRDefault="00E045EC" w:rsidP="00561A9D">
      <w:pPr>
        <w:ind w:left="227" w:hanging="227"/>
        <w:rPr>
          <w:rFonts w:ascii="SimSun" w:hAnsi="SimSun" w:cs="SimSun"/>
          <w:lang w:eastAsia="zh-CN"/>
        </w:rPr>
      </w:pPr>
    </w:p>
    <w:p w14:paraId="468FF149" w14:textId="77777777" w:rsidR="00561A9D" w:rsidRDefault="00561A9D" w:rsidP="002964A8">
      <w:pPr>
        <w:ind w:left="227" w:hanging="227"/>
        <w:rPr>
          <w:rFonts w:ascii="SimSun" w:hAnsi="SimSun" w:cs="SimSun"/>
          <w:lang w:eastAsia="zh-CN"/>
        </w:rPr>
      </w:pPr>
    </w:p>
    <w:p w14:paraId="11FE4783" w14:textId="77777777" w:rsidR="00EC28D4" w:rsidRDefault="00EC28D4" w:rsidP="002964A8">
      <w:pPr>
        <w:ind w:left="227" w:hanging="227"/>
        <w:rPr>
          <w:rFonts w:ascii="SimSun" w:hAnsi="SimSun" w:cs="SimSun"/>
          <w:lang w:eastAsia="zh-CN"/>
        </w:rPr>
      </w:pPr>
    </w:p>
    <w:p w14:paraId="16BC3B01" w14:textId="77777777" w:rsidR="00EC28D4" w:rsidRDefault="00EC28D4" w:rsidP="002964A8">
      <w:pPr>
        <w:ind w:left="227" w:hanging="227"/>
        <w:rPr>
          <w:rFonts w:ascii="SimSun" w:hAnsi="SimSun" w:cs="SimSun"/>
          <w:lang w:eastAsia="zh-CN"/>
        </w:rPr>
      </w:pPr>
    </w:p>
    <w:p w14:paraId="30FF0865" w14:textId="77777777" w:rsidR="00EC28D4" w:rsidRDefault="00EC28D4" w:rsidP="002964A8">
      <w:pPr>
        <w:ind w:left="227" w:hanging="227"/>
        <w:rPr>
          <w:rFonts w:ascii="SimSun" w:hAnsi="SimSun" w:cs="SimSun"/>
          <w:lang w:eastAsia="zh-CN"/>
        </w:rPr>
      </w:pPr>
    </w:p>
    <w:p w14:paraId="529FE0AF" w14:textId="77777777" w:rsidR="00EC28D4" w:rsidRDefault="00EC28D4" w:rsidP="002964A8">
      <w:pPr>
        <w:ind w:left="227" w:hanging="227"/>
        <w:rPr>
          <w:rFonts w:ascii="SimSun" w:hAnsi="SimSun" w:cs="SimSun"/>
          <w:lang w:eastAsia="zh-CN"/>
        </w:rPr>
      </w:pPr>
    </w:p>
    <w:p w14:paraId="4E82EA1C" w14:textId="77777777" w:rsidR="00EC28D4" w:rsidRDefault="00EC28D4" w:rsidP="002964A8">
      <w:pPr>
        <w:ind w:left="227" w:hanging="227"/>
        <w:rPr>
          <w:rFonts w:ascii="SimSun" w:hAnsi="SimSun" w:cs="SimSun"/>
          <w:lang w:eastAsia="zh-CN"/>
        </w:rPr>
      </w:pPr>
    </w:p>
    <w:p w14:paraId="1D1D811B" w14:textId="2FC0CB44" w:rsidR="00E631D9" w:rsidRPr="00C572A3" w:rsidRDefault="006F4529" w:rsidP="00AB168A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lastRenderedPageBreak/>
        <w:t>应用题</w:t>
      </w:r>
    </w:p>
    <w:p w14:paraId="2557C0E6" w14:textId="56B62C1D" w:rsidR="00AB168A" w:rsidRDefault="00AB168A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“庆国庆”商场促销活动，妈妈有一张30元无门槛的优惠券，她买了一件699元大衣和一条399元裙子，应该付多少钱？</w:t>
      </w:r>
    </w:p>
    <w:p w14:paraId="566C2140" w14:textId="29AB51C2" w:rsidR="00AB168A" w:rsidRDefault="00AB168A" w:rsidP="00AB168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活动内容：一次购物满500元减30元；一次购物满1000元减80元</w:t>
      </w:r>
    </w:p>
    <w:p w14:paraId="528EB6E6" w14:textId="77777777" w:rsidR="00AB168A" w:rsidRDefault="00AB168A" w:rsidP="00AB168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C224719" w14:textId="77777777" w:rsidR="00C572A3" w:rsidRDefault="00C572A3" w:rsidP="00AB168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3AA23C57" w14:textId="77777777" w:rsidR="00C572A3" w:rsidRDefault="00C572A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小巧去超市买奶，拿了6瓶酸奶共需要18元。走到收银台时，他看见商店正在促销，买10瓶减10元，于是又拿了4瓶。小丁丁只需再付(    )元钱。</w:t>
      </w:r>
    </w:p>
    <w:p w14:paraId="730B3E33" w14:textId="77777777" w:rsidR="00C572A3" w:rsidRDefault="00C572A3" w:rsidP="00C572A3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32FE9F9" w14:textId="77777777" w:rsidR="00C572A3" w:rsidRDefault="00C572A3" w:rsidP="00C572A3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7CF1A075" w14:textId="77777777" w:rsidR="00C572A3" w:rsidRDefault="00C572A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71支铅笔4人平分，每人可以分到(   )支。如果要使每人多分1支，需要增加(   )支.</w:t>
      </w:r>
    </w:p>
    <w:p w14:paraId="7C433DAE" w14:textId="77777777" w:rsidR="00C572A3" w:rsidRDefault="00C572A3" w:rsidP="00AB168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07EC8A8D" w14:textId="77777777" w:rsidR="00C572A3" w:rsidRDefault="00C572A3" w:rsidP="00AB168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52F02ED" w14:textId="77777777" w:rsidR="00C572A3" w:rsidRDefault="00C572A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 w:rsidRPr="00CE54A1">
        <w:rPr>
          <w:rFonts w:ascii="SimSun" w:hAnsi="SimSun" w:cs="SimSun" w:hint="eastAsia"/>
          <w:lang w:eastAsia="zh-CN"/>
        </w:rPr>
        <w:t>在超市买一瓶洗发水29元，买同样的洗发水促销装3瓶81元。那么每瓶促销装洗发水比原来便宜了几元？</w:t>
      </w:r>
    </w:p>
    <w:p w14:paraId="57903CCD" w14:textId="77777777" w:rsidR="00C572A3" w:rsidRDefault="00C572A3" w:rsidP="00C572A3">
      <w:pPr>
        <w:rPr>
          <w:rFonts w:ascii="SimSun" w:hAnsi="SimSun" w:cs="SimSun"/>
          <w:lang w:eastAsia="zh-CN"/>
        </w:rPr>
      </w:pPr>
    </w:p>
    <w:p w14:paraId="5379643B" w14:textId="77777777" w:rsidR="00C572A3" w:rsidRPr="00E045EC" w:rsidRDefault="00C572A3" w:rsidP="00C572A3">
      <w:pPr>
        <w:rPr>
          <w:rFonts w:ascii="SimSun" w:hAnsi="SimSun" w:cs="SimSun"/>
          <w:lang w:eastAsia="zh-CN"/>
        </w:rPr>
      </w:pPr>
    </w:p>
    <w:p w14:paraId="73070A84" w14:textId="77777777" w:rsidR="00C572A3" w:rsidRDefault="00C572A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爸爸带了50元去超市买可乐，可乐每罐3元，他最多可以买几罐？如果他想要再多买一罐，那么他至少需要再多带几元钱？</w:t>
      </w:r>
    </w:p>
    <w:p w14:paraId="7D523E1B" w14:textId="77777777" w:rsidR="00AB168A" w:rsidRDefault="00AB168A" w:rsidP="00AB168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49B7532E" w14:textId="77777777" w:rsidR="00C572A3" w:rsidRDefault="00C572A3" w:rsidP="00AB168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3F1120F6" w14:textId="4DEB882D" w:rsidR="00F97043" w:rsidRDefault="00F9704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学校组织同学们布置植物角，每班发放84粒种子，同学们把每4粒种子种在一个花盆里，每3个花盆放在一个花架上，每班需要准备多少个花架？</w:t>
      </w:r>
    </w:p>
    <w:p w14:paraId="1777AFF2" w14:textId="77777777" w:rsidR="00E25EF3" w:rsidRDefault="00E25EF3" w:rsidP="00E25EF3">
      <w:pPr>
        <w:rPr>
          <w:rFonts w:ascii="SimSun" w:hAnsi="SimSun" w:cs="SimSun"/>
          <w:lang w:eastAsia="zh-CN"/>
        </w:rPr>
      </w:pPr>
    </w:p>
    <w:p w14:paraId="1639AF4F" w14:textId="77777777" w:rsidR="00E25EF3" w:rsidRPr="00E25EF3" w:rsidRDefault="00E25EF3" w:rsidP="00E25EF3">
      <w:pPr>
        <w:rPr>
          <w:rFonts w:ascii="SimSun" w:hAnsi="SimSun" w:cs="SimSun"/>
          <w:lang w:eastAsia="zh-CN"/>
        </w:rPr>
      </w:pPr>
    </w:p>
    <w:p w14:paraId="4BEEB502" w14:textId="7FCC33C0" w:rsidR="00E25EF3" w:rsidRDefault="00E25EF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小丁丁原来有34盒标本，又新收集了56个标本，如果按照每8个放一盒。小丁丁现在有多少个标本？</w:t>
      </w:r>
    </w:p>
    <w:p w14:paraId="0FF746B1" w14:textId="77777777" w:rsidR="00E25EF3" w:rsidRDefault="00E25EF3" w:rsidP="00E25EF3">
      <w:pPr>
        <w:rPr>
          <w:rFonts w:ascii="SimSun" w:hAnsi="SimSun" w:cs="SimSun"/>
          <w:lang w:eastAsia="zh-CN"/>
        </w:rPr>
      </w:pPr>
    </w:p>
    <w:p w14:paraId="401F06A7" w14:textId="77777777" w:rsidR="00E25EF3" w:rsidRPr="00E25EF3" w:rsidRDefault="00E25EF3" w:rsidP="00E25EF3">
      <w:pPr>
        <w:rPr>
          <w:rFonts w:ascii="SimSun" w:hAnsi="SimSun" w:cs="SimSun"/>
          <w:lang w:eastAsia="zh-CN"/>
        </w:rPr>
      </w:pPr>
    </w:p>
    <w:p w14:paraId="0F39B21B" w14:textId="01F46C81" w:rsidR="00B978E3" w:rsidRDefault="00E25EF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饮料每瓶12元，</w:t>
      </w:r>
      <w:r w:rsidR="0030346F">
        <w:rPr>
          <w:rFonts w:ascii="SimSun" w:hAnsi="SimSun" w:cs="SimSun" w:hint="eastAsia"/>
          <w:lang w:eastAsia="zh-CN"/>
        </w:rPr>
        <w:t>促销</w:t>
      </w:r>
      <w:r>
        <w:rPr>
          <w:rFonts w:ascii="SimSun" w:hAnsi="SimSun" w:cs="SimSun" w:hint="eastAsia"/>
          <w:lang w:eastAsia="zh-CN"/>
        </w:rPr>
        <w:t>买5</w:t>
      </w:r>
      <w:r w:rsidR="000C6391">
        <w:rPr>
          <w:rFonts w:ascii="SimSun" w:hAnsi="SimSun" w:cs="SimSun" w:hint="eastAsia"/>
          <w:lang w:eastAsia="zh-CN"/>
        </w:rPr>
        <w:t>瓶</w:t>
      </w:r>
      <w:r>
        <w:rPr>
          <w:rFonts w:ascii="SimSun" w:hAnsi="SimSun" w:cs="SimSun" w:hint="eastAsia"/>
          <w:lang w:eastAsia="zh-CN"/>
        </w:rPr>
        <w:t>送1瓶，</w:t>
      </w:r>
      <w:r w:rsidR="0030346F">
        <w:rPr>
          <w:rFonts w:ascii="SimSun" w:hAnsi="SimSun" w:cs="SimSun" w:hint="eastAsia"/>
          <w:lang w:eastAsia="zh-CN"/>
        </w:rPr>
        <w:t>问：促销后每瓶多少元？</w:t>
      </w:r>
    </w:p>
    <w:p w14:paraId="279BD845" w14:textId="6623E18E" w:rsidR="00B978E3" w:rsidRDefault="00B978E3" w:rsidP="00B978E3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买5瓶的钱：12×5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实际到手5+1瓶</w:t>
      </w:r>
    </w:p>
    <w:p w14:paraId="6B176878" w14:textId="7711C61E" w:rsidR="00B978E3" w:rsidRPr="00E86D96" w:rsidRDefault="00B978E3" w:rsidP="00B978E3">
      <w:pPr>
        <w:rPr>
          <w:rFonts w:ascii="SimSun" w:hAnsi="SimSun" w:cs="SimSun"/>
          <w:b/>
          <w:bCs/>
          <w:lang w:eastAsia="zh-CN"/>
        </w:rPr>
      </w:pPr>
      <w:r w:rsidRPr="00E86D96">
        <w:rPr>
          <w:rFonts w:ascii="SimSun" w:hAnsi="SimSun" w:cs="SimSun" w:hint="eastAsia"/>
          <w:b/>
          <w:bCs/>
          <w:lang w:eastAsia="zh-CN"/>
        </w:rPr>
        <w:t>促销后每瓶</w:t>
      </w:r>
      <w:r w:rsidR="000C6391" w:rsidRPr="00E86D96">
        <w:rPr>
          <w:rFonts w:ascii="SimSun" w:hAnsi="SimSun" w:cs="SimSun" w:hint="eastAsia"/>
          <w:b/>
          <w:bCs/>
          <w:lang w:eastAsia="zh-CN"/>
        </w:rPr>
        <w:t xml:space="preserve">多少元 = </w:t>
      </w:r>
      <w:r w:rsidR="00E86D96" w:rsidRPr="00E86D96">
        <w:rPr>
          <w:rFonts w:ascii="SimSun" w:hAnsi="SimSun" w:cs="SimSun" w:hint="eastAsia"/>
          <w:b/>
          <w:bCs/>
          <w:lang w:eastAsia="zh-CN"/>
        </w:rPr>
        <w:t>买</w:t>
      </w:r>
      <w:r w:rsidR="000C6391" w:rsidRPr="00E86D96">
        <w:rPr>
          <w:rFonts w:ascii="SimSun" w:hAnsi="SimSun" w:cs="SimSun" w:hint="eastAsia"/>
          <w:b/>
          <w:bCs/>
          <w:lang w:eastAsia="zh-CN"/>
        </w:rPr>
        <w:t>的钱 ÷ 到手几瓶</w:t>
      </w:r>
    </w:p>
    <w:p w14:paraId="24B67C85" w14:textId="5EDA3154" w:rsidR="000C6391" w:rsidRDefault="000C6391" w:rsidP="00B978E3">
      <w:pPr>
        <w:rPr>
          <w:rFonts w:ascii="SimSun" w:hAnsi="SimSun" w:cs="SimSun" w:hint="eastAsia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   = 12×5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 xml:space="preserve"> 6</w:t>
      </w:r>
    </w:p>
    <w:p w14:paraId="599E142A" w14:textId="77777777" w:rsidR="00B978E3" w:rsidRPr="00B978E3" w:rsidRDefault="00B978E3" w:rsidP="00B978E3">
      <w:pPr>
        <w:rPr>
          <w:rFonts w:ascii="SimSun" w:hAnsi="SimSun" w:cs="SimSun" w:hint="eastAsia"/>
          <w:lang w:eastAsia="zh-CN"/>
        </w:rPr>
      </w:pPr>
    </w:p>
    <w:p w14:paraId="7A7D6907" w14:textId="0BA08958" w:rsidR="00E25EF3" w:rsidRDefault="00B978E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饮料每瓶12元，促销买5瓶送1瓶，问：</w:t>
      </w:r>
      <w:r>
        <w:rPr>
          <w:rFonts w:ascii="SimSun" w:hAnsi="SimSun" w:cs="SimSun" w:hint="eastAsia"/>
          <w:lang w:eastAsia="zh-CN"/>
        </w:rPr>
        <w:t>促销后</w:t>
      </w:r>
      <w:r w:rsidR="00E25EF3">
        <w:rPr>
          <w:rFonts w:ascii="SimSun" w:hAnsi="SimSun" w:cs="SimSun" w:hint="eastAsia"/>
          <w:lang w:eastAsia="zh-CN"/>
        </w:rPr>
        <w:t>每瓶</w:t>
      </w:r>
      <w:r w:rsidR="00E25EF3" w:rsidRPr="000C6391">
        <w:rPr>
          <w:rFonts w:ascii="SimSun" w:hAnsi="SimSun" w:cs="SimSun" w:hint="eastAsia"/>
          <w:b/>
          <w:bCs/>
          <w:lang w:eastAsia="zh-CN"/>
        </w:rPr>
        <w:t>便宜</w:t>
      </w:r>
      <w:r w:rsidR="00E25EF3">
        <w:rPr>
          <w:rFonts w:ascii="SimSun" w:hAnsi="SimSun" w:cs="SimSun" w:hint="eastAsia"/>
          <w:lang w:eastAsia="zh-CN"/>
        </w:rPr>
        <w:t>多少元？</w:t>
      </w:r>
    </w:p>
    <w:p w14:paraId="521A3552" w14:textId="5F9B5BF6" w:rsidR="00E25EF3" w:rsidRDefault="000C6391" w:rsidP="00E25EF3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送1瓶的钱：12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1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实际到手5+1瓶</w:t>
      </w:r>
      <w:r>
        <w:rPr>
          <w:rFonts w:ascii="SimSun" w:hAnsi="SimSun" w:cs="SimSun"/>
          <w:lang w:eastAsia="zh-CN"/>
        </w:rPr>
        <w:tab/>
      </w:r>
    </w:p>
    <w:p w14:paraId="16304795" w14:textId="694E0168" w:rsidR="000C6391" w:rsidRPr="00E86D96" w:rsidRDefault="000C6391" w:rsidP="00E25EF3">
      <w:pPr>
        <w:rPr>
          <w:rFonts w:ascii="SimSun" w:hAnsi="SimSun" w:cs="SimSun"/>
          <w:b/>
          <w:bCs/>
          <w:lang w:eastAsia="zh-CN"/>
        </w:rPr>
      </w:pPr>
      <w:r w:rsidRPr="00E86D96">
        <w:rPr>
          <w:rFonts w:ascii="SimSun" w:hAnsi="SimSun" w:cs="SimSun" w:hint="eastAsia"/>
          <w:b/>
          <w:bCs/>
          <w:lang w:eastAsia="zh-CN"/>
        </w:rPr>
        <w:t xml:space="preserve">促销后每瓶便宜多少元 = 送的钱 </w:t>
      </w:r>
      <w:r w:rsidRPr="00E86D96">
        <w:rPr>
          <w:rFonts w:ascii="SimSun" w:hAnsi="SimSun" w:cs="SimSun" w:hint="eastAsia"/>
          <w:b/>
          <w:bCs/>
          <w:lang w:eastAsia="zh-CN"/>
        </w:rPr>
        <w:t>÷ 到手几瓶</w:t>
      </w:r>
    </w:p>
    <w:p w14:paraId="79F94FB3" w14:textId="13E67AFB" w:rsidR="00E25EF3" w:rsidRDefault="000C6391" w:rsidP="00E25EF3">
      <w:pPr>
        <w:rPr>
          <w:rFonts w:ascii="SimSun" w:hAnsi="SimSun" w:cs="SimSun" w:hint="eastAsia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 = </w:t>
      </w:r>
      <w:r>
        <w:rPr>
          <w:rFonts w:ascii="SimSun" w:hAnsi="SimSun" w:cs="SimSun" w:hint="eastAsia"/>
          <w:lang w:eastAsia="zh-CN"/>
        </w:rPr>
        <w:t>12×1 ÷</w:t>
      </w:r>
      <w:r>
        <w:rPr>
          <w:rFonts w:ascii="SimSun" w:hAnsi="SimSun" w:cs="SimSun" w:hint="eastAsia"/>
          <w:lang w:eastAsia="zh-CN"/>
        </w:rPr>
        <w:t xml:space="preserve"> 6</w:t>
      </w:r>
    </w:p>
    <w:p w14:paraId="3E8ECEFC" w14:textId="77777777" w:rsidR="001E5F8E" w:rsidRDefault="001E5F8E" w:rsidP="00E25EF3">
      <w:pPr>
        <w:rPr>
          <w:rFonts w:ascii="SimSun" w:hAnsi="SimSun" w:cs="SimSun"/>
          <w:lang w:eastAsia="zh-CN"/>
        </w:rPr>
      </w:pPr>
    </w:p>
    <w:p w14:paraId="497405DF" w14:textId="77777777" w:rsidR="00E86D96" w:rsidRDefault="00E86D96" w:rsidP="00E25EF3">
      <w:pPr>
        <w:rPr>
          <w:rFonts w:ascii="SimSun" w:hAnsi="SimSun" w:cs="SimSun"/>
          <w:lang w:eastAsia="zh-CN"/>
        </w:rPr>
      </w:pPr>
    </w:p>
    <w:p w14:paraId="5EC39BC2" w14:textId="77FF0527" w:rsidR="00E86D96" w:rsidRDefault="00E86D96" w:rsidP="00E86D96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饮料每瓶13元，促销买2送1。</w:t>
      </w:r>
      <w:r>
        <w:rPr>
          <w:rFonts w:ascii="SimSun" w:hAnsi="SimSun" w:cs="SimSun" w:hint="eastAsia"/>
          <w:lang w:eastAsia="zh-CN"/>
        </w:rPr>
        <w:t>问：</w:t>
      </w:r>
      <w:r>
        <w:rPr>
          <w:rFonts w:ascii="SimSun" w:hAnsi="SimSun" w:cs="SimSun" w:hint="eastAsia"/>
          <w:lang w:eastAsia="zh-CN"/>
        </w:rPr>
        <w:t>买6瓶饮料可以便宜多少元？</w:t>
      </w:r>
    </w:p>
    <w:p w14:paraId="113B57DE" w14:textId="1389276D" w:rsidR="00E86D96" w:rsidRPr="000615F8" w:rsidRDefault="00E86D96" w:rsidP="00E86D96">
      <w:pPr>
        <w:ind w:left="227" w:hanging="227"/>
        <w:rPr>
          <w:rFonts w:ascii="SimSun" w:hAnsi="SimSun" w:cs="SimSun" w:hint="eastAsia"/>
          <w:lang w:eastAsia="zh-CN"/>
        </w:rPr>
      </w:pPr>
      <w:r w:rsidRPr="000615F8">
        <w:rPr>
          <w:rFonts w:ascii="SimSun" w:hAnsi="SimSun" w:cs="SimSun" w:hint="eastAsia"/>
          <w:lang w:eastAsia="zh-CN"/>
        </w:rPr>
        <w:t>提示：</w:t>
      </w:r>
      <w:r>
        <w:rPr>
          <w:rFonts w:ascii="SimSun" w:hAnsi="SimSun" w:cs="SimSun" w:hint="eastAsia"/>
          <w:lang w:eastAsia="zh-CN"/>
        </w:rPr>
        <w:t>先算</w:t>
      </w:r>
      <w:r w:rsidRPr="000615F8">
        <w:rPr>
          <w:rFonts w:ascii="SimSun" w:hAnsi="SimSun" w:cs="SimSun" w:hint="eastAsia"/>
          <w:lang w:eastAsia="zh-CN"/>
        </w:rPr>
        <w:t>促销后每瓶</w:t>
      </w:r>
      <w:r>
        <w:rPr>
          <w:rFonts w:ascii="SimSun" w:hAnsi="SimSun" w:cs="SimSun" w:hint="eastAsia"/>
          <w:lang w:eastAsia="zh-CN"/>
        </w:rPr>
        <w:t>便宜多少元？</w:t>
      </w:r>
    </w:p>
    <w:p w14:paraId="2CA6A9D4" w14:textId="77777777" w:rsidR="00E86D96" w:rsidRDefault="00E86D96" w:rsidP="00E86D96">
      <w:pPr>
        <w:rPr>
          <w:rFonts w:ascii="SimSun" w:hAnsi="SimSun" w:cs="SimSun"/>
          <w:lang w:eastAsia="zh-CN"/>
        </w:rPr>
      </w:pPr>
    </w:p>
    <w:p w14:paraId="02219E54" w14:textId="77777777" w:rsidR="00E86D96" w:rsidRDefault="00E86D96" w:rsidP="00E25EF3">
      <w:pPr>
        <w:rPr>
          <w:rFonts w:ascii="SimSun" w:hAnsi="SimSun" w:cs="SimSun"/>
          <w:lang w:eastAsia="zh-CN"/>
        </w:rPr>
      </w:pPr>
    </w:p>
    <w:p w14:paraId="66259F28" w14:textId="77777777" w:rsidR="00E86D96" w:rsidRDefault="00E86D96" w:rsidP="00E25EF3">
      <w:pPr>
        <w:rPr>
          <w:rFonts w:ascii="SimSun" w:hAnsi="SimSun" w:cs="SimSun"/>
          <w:lang w:eastAsia="zh-CN"/>
        </w:rPr>
      </w:pPr>
    </w:p>
    <w:p w14:paraId="12AA6DBF" w14:textId="58189B5F" w:rsidR="001E5F8E" w:rsidRDefault="001E5F8E" w:rsidP="001E5F8E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超市的矿泉水</w:t>
      </w:r>
      <w:r w:rsidR="0057052F">
        <w:rPr>
          <w:rFonts w:ascii="SimSun" w:hAnsi="SimSun" w:cs="SimSun" w:hint="eastAsia"/>
          <w:lang w:eastAsia="zh-CN"/>
        </w:rPr>
        <w:t>每瓶2元</w:t>
      </w:r>
      <w:r w:rsidR="0057052F">
        <w:rPr>
          <w:rFonts w:ascii="SimSun" w:hAnsi="SimSun" w:cs="SimSun" w:hint="eastAsia"/>
          <w:lang w:eastAsia="zh-CN"/>
        </w:rPr>
        <w:t>，</w:t>
      </w:r>
      <w:r>
        <w:rPr>
          <w:rFonts w:ascii="SimSun" w:hAnsi="SimSun" w:cs="SimSun" w:hint="eastAsia"/>
          <w:lang w:eastAsia="zh-CN"/>
        </w:rPr>
        <w:t>促销买3瓶送1瓶</w:t>
      </w:r>
      <w:r w:rsidR="0057052F">
        <w:rPr>
          <w:rFonts w:ascii="SimSun" w:hAnsi="SimSun" w:cs="SimSun" w:hint="eastAsia"/>
          <w:lang w:eastAsia="zh-CN"/>
        </w:rPr>
        <w:t>，</w:t>
      </w:r>
      <w:r w:rsidR="00E86D96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48元最多买多少瓶？</w:t>
      </w:r>
    </w:p>
    <w:p w14:paraId="2F40F169" w14:textId="038367E2" w:rsidR="001E5F8E" w:rsidRPr="001E5F8E" w:rsidRDefault="001E5F8E" w:rsidP="001E5F8E">
      <w:pPr>
        <w:ind w:left="227" w:hanging="227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提示：先算出促销后每瓶</w:t>
      </w:r>
      <w:r w:rsidR="00E86D96">
        <w:rPr>
          <w:rFonts w:ascii="SimSun" w:hAnsi="SimSun" w:cs="SimSun" w:hint="eastAsia"/>
          <w:lang w:eastAsia="zh-CN"/>
        </w:rPr>
        <w:t>多少元？</w:t>
      </w:r>
    </w:p>
    <w:p w14:paraId="06F9A72D" w14:textId="77777777" w:rsidR="00E86D96" w:rsidRDefault="00E86D96" w:rsidP="00E25EF3">
      <w:pPr>
        <w:rPr>
          <w:rFonts w:ascii="SimSun" w:hAnsi="SimSun" w:cs="SimSun"/>
          <w:lang w:eastAsia="zh-CN"/>
        </w:rPr>
      </w:pPr>
    </w:p>
    <w:p w14:paraId="385FD02B" w14:textId="77777777" w:rsidR="00E86D96" w:rsidRDefault="00E86D96" w:rsidP="00E25EF3">
      <w:pPr>
        <w:rPr>
          <w:rFonts w:ascii="SimSun" w:hAnsi="SimSun" w:cs="SimSun"/>
          <w:lang w:eastAsia="zh-CN"/>
        </w:rPr>
      </w:pPr>
    </w:p>
    <w:p w14:paraId="23D88525" w14:textId="77777777" w:rsidR="0030346F" w:rsidRDefault="0030346F" w:rsidP="0030346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小明去超市买了6瓶饮料，共花费78元。一周后超市促销买2送1。如果小明还想再买6瓶饮料，至少便宜多少元？</w:t>
      </w:r>
    </w:p>
    <w:p w14:paraId="4478A3C6" w14:textId="77777777" w:rsidR="0030346F" w:rsidRPr="000615F8" w:rsidRDefault="0030346F" w:rsidP="0030346F">
      <w:pPr>
        <w:ind w:left="227" w:hanging="227"/>
        <w:rPr>
          <w:rFonts w:ascii="SimSun" w:hAnsi="SimSun" w:cs="SimSun" w:hint="eastAsia"/>
          <w:lang w:eastAsia="zh-CN"/>
        </w:rPr>
      </w:pPr>
      <w:r w:rsidRPr="000615F8">
        <w:rPr>
          <w:rFonts w:ascii="SimSun" w:hAnsi="SimSun" w:cs="SimSun" w:hint="eastAsia"/>
          <w:lang w:eastAsia="zh-CN"/>
        </w:rPr>
        <w:t>提示：先算出</w:t>
      </w:r>
      <w:r>
        <w:rPr>
          <w:rFonts w:ascii="SimSun" w:hAnsi="SimSun" w:cs="SimSun" w:hint="eastAsia"/>
          <w:lang w:eastAsia="zh-CN"/>
        </w:rPr>
        <w:t>促销前每瓶多少元？</w:t>
      </w:r>
      <w:r w:rsidRPr="000615F8">
        <w:rPr>
          <w:rFonts w:ascii="SimSun" w:hAnsi="SimSun" w:cs="SimSun" w:hint="eastAsia"/>
          <w:lang w:eastAsia="zh-CN"/>
        </w:rPr>
        <w:t>促销后每瓶</w:t>
      </w:r>
      <w:r>
        <w:rPr>
          <w:rFonts w:ascii="SimSun" w:hAnsi="SimSun" w:cs="SimSun" w:hint="eastAsia"/>
          <w:lang w:eastAsia="zh-CN"/>
        </w:rPr>
        <w:t>便宜多少元？</w:t>
      </w:r>
    </w:p>
    <w:p w14:paraId="632FB9C5" w14:textId="77777777" w:rsidR="0030346F" w:rsidRDefault="0030346F" w:rsidP="0030346F">
      <w:pPr>
        <w:rPr>
          <w:rFonts w:ascii="SimSun" w:hAnsi="SimSun" w:cs="SimSun"/>
          <w:lang w:eastAsia="zh-CN"/>
        </w:rPr>
      </w:pPr>
    </w:p>
    <w:p w14:paraId="38F6A869" w14:textId="77777777" w:rsidR="0030346F" w:rsidRDefault="0030346F" w:rsidP="0030346F">
      <w:pPr>
        <w:rPr>
          <w:rFonts w:ascii="SimSun" w:hAnsi="SimSun" w:cs="SimSun"/>
          <w:lang w:eastAsia="zh-CN"/>
        </w:rPr>
      </w:pPr>
    </w:p>
    <w:p w14:paraId="22BF66D4" w14:textId="77777777" w:rsidR="0030346F" w:rsidRPr="00E25EF3" w:rsidRDefault="0030346F" w:rsidP="00E25EF3">
      <w:pPr>
        <w:rPr>
          <w:rFonts w:ascii="SimSun" w:hAnsi="SimSun" w:cs="SimSun"/>
          <w:lang w:eastAsia="zh-CN"/>
        </w:rPr>
      </w:pPr>
    </w:p>
    <w:p w14:paraId="4545C515" w14:textId="697FC75C" w:rsidR="00E25EF3" w:rsidRDefault="00E25EF3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一束鲜花30元，买3束送2束，买20束共便宜多少钱？</w:t>
      </w:r>
    </w:p>
    <w:p w14:paraId="32A0B164" w14:textId="15DE439F" w:rsidR="00E25EF3" w:rsidRDefault="008D2FEA" w:rsidP="00E25EF3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提示：买20束指到手20束    </w:t>
      </w:r>
    </w:p>
    <w:p w14:paraId="1C416BB3" w14:textId="77777777" w:rsidR="00E25EF3" w:rsidRDefault="00E25EF3" w:rsidP="00E25EF3">
      <w:pPr>
        <w:rPr>
          <w:rFonts w:ascii="SimSun" w:hAnsi="SimSun" w:cs="SimSun"/>
          <w:lang w:eastAsia="zh-CN"/>
        </w:rPr>
      </w:pPr>
    </w:p>
    <w:p w14:paraId="7B2E25C9" w14:textId="77777777" w:rsidR="00EC28D4" w:rsidRDefault="00EC28D4" w:rsidP="00E25EF3">
      <w:pPr>
        <w:rPr>
          <w:rFonts w:ascii="SimSun" w:hAnsi="SimSun" w:cs="SimSun"/>
          <w:lang w:eastAsia="zh-CN"/>
        </w:rPr>
      </w:pPr>
    </w:p>
    <w:p w14:paraId="6F00FA97" w14:textId="77777777" w:rsidR="001E5F8E" w:rsidRDefault="001E5F8E" w:rsidP="00E25EF3">
      <w:pPr>
        <w:rPr>
          <w:rFonts w:ascii="SimSun" w:hAnsi="SimSun" w:cs="SimSun"/>
          <w:lang w:eastAsia="zh-CN"/>
        </w:rPr>
      </w:pPr>
    </w:p>
    <w:p w14:paraId="6F7D9053" w14:textId="77777777" w:rsidR="001E5F8E" w:rsidRDefault="001E5F8E" w:rsidP="001E5F8E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某商店每支圆珠笔的单价是4元，促销活动买5送1，小胖要买30支，要花多少钱？</w:t>
      </w:r>
    </w:p>
    <w:p w14:paraId="3F16B08C" w14:textId="77777777" w:rsidR="001E5F8E" w:rsidRDefault="001E5F8E" w:rsidP="001E5F8E">
      <w:pPr>
        <w:rPr>
          <w:rFonts w:ascii="SimSun" w:hAnsi="SimSun" w:cs="SimSun"/>
          <w:lang w:eastAsia="zh-CN"/>
        </w:rPr>
      </w:pPr>
    </w:p>
    <w:p w14:paraId="647FB004" w14:textId="77777777" w:rsidR="001E5F8E" w:rsidRDefault="001E5F8E" w:rsidP="001E5F8E">
      <w:pPr>
        <w:rPr>
          <w:rFonts w:ascii="SimSun" w:hAnsi="SimSun" w:cs="SimSun"/>
          <w:lang w:eastAsia="zh-CN"/>
        </w:rPr>
      </w:pPr>
    </w:p>
    <w:p w14:paraId="35B53DC2" w14:textId="77777777" w:rsidR="005609B1" w:rsidRPr="001E5F8E" w:rsidRDefault="005609B1" w:rsidP="001E5F8E">
      <w:pPr>
        <w:rPr>
          <w:rFonts w:ascii="SimSun" w:hAnsi="SimSun" w:cs="SimSun"/>
          <w:lang w:eastAsia="zh-CN"/>
        </w:rPr>
      </w:pPr>
    </w:p>
    <w:p w14:paraId="6CCB0CD8" w14:textId="0F2A45AD" w:rsidR="00344482" w:rsidRPr="00CE54A1" w:rsidRDefault="006F4529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 w:rsidRPr="00CE54A1">
        <w:rPr>
          <w:rFonts w:ascii="SimSun" w:hAnsi="SimSun" w:cs="SimSun" w:hint="eastAsia"/>
          <w:lang w:eastAsia="zh-CN"/>
        </w:rPr>
        <w:t>小宇从1楼走到3楼用了18秒，照这样计算，他从1楼走到6楼需要多少秒？</w:t>
      </w:r>
    </w:p>
    <w:p w14:paraId="7E1065A6" w14:textId="1294FF7F" w:rsidR="006F4529" w:rsidRDefault="00934F1A" w:rsidP="00934F1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 w:rsidR="006F4529" w:rsidRPr="00CE54A1">
        <w:rPr>
          <w:rFonts w:ascii="SimSun" w:hAnsi="SimSun" w:cs="SimSun" w:hint="eastAsia"/>
          <w:lang w:eastAsia="zh-CN"/>
        </w:rPr>
        <w:t>提示：先计算走每层楼需要多少秒？</w:t>
      </w:r>
      <w:r>
        <w:rPr>
          <w:rFonts w:ascii="SimSun" w:hAnsi="SimSun" w:cs="SimSun" w:hint="eastAsia"/>
          <w:lang w:eastAsia="zh-CN"/>
        </w:rPr>
        <w:t>)</w:t>
      </w:r>
    </w:p>
    <w:p w14:paraId="06AEDC0D" w14:textId="77777777" w:rsidR="00934F1A" w:rsidRDefault="00934F1A" w:rsidP="00934F1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25DD6F23" w14:textId="77777777" w:rsidR="00E25EF3" w:rsidRDefault="00E25EF3" w:rsidP="00934F1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6A4084EB" w14:textId="77777777" w:rsidR="00EC28D4" w:rsidRPr="00CE54A1" w:rsidRDefault="00EC28D4" w:rsidP="00934F1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</w:p>
    <w:p w14:paraId="1820D61C" w14:textId="6609800D" w:rsidR="006F4529" w:rsidRDefault="008E35D8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 w:rsidRPr="00CE54A1">
        <w:rPr>
          <w:rFonts w:ascii="SimSun" w:hAnsi="SimSun" w:cs="SimSun" w:hint="eastAsia"/>
          <w:lang w:eastAsia="zh-CN"/>
        </w:rPr>
        <w:t>文具店一天平均卖出9个笔袋，照这样计算，从6月15日到11月15日共卖出多少个笔袋？</w:t>
      </w:r>
    </w:p>
    <w:p w14:paraId="7A961FC2" w14:textId="77777777" w:rsidR="00B22456" w:rsidRDefault="00B22456" w:rsidP="00934F1A">
      <w:pPr>
        <w:rPr>
          <w:rFonts w:ascii="SimSun" w:hAnsi="SimSun" w:cs="SimSun"/>
          <w:lang w:eastAsia="zh-CN"/>
        </w:rPr>
      </w:pPr>
    </w:p>
    <w:p w14:paraId="5DEBBD28" w14:textId="77777777" w:rsidR="00B22456" w:rsidRDefault="00B22456" w:rsidP="00934F1A">
      <w:pPr>
        <w:rPr>
          <w:rFonts w:ascii="SimSun" w:hAnsi="SimSun" w:cs="SimSun"/>
          <w:lang w:eastAsia="zh-CN"/>
        </w:rPr>
      </w:pPr>
    </w:p>
    <w:p w14:paraId="33967814" w14:textId="77777777" w:rsidR="00EC28D4" w:rsidRPr="00934F1A" w:rsidRDefault="00EC28D4" w:rsidP="00934F1A">
      <w:pPr>
        <w:rPr>
          <w:rFonts w:ascii="SimSun" w:hAnsi="SimSun" w:cs="SimSun"/>
          <w:lang w:eastAsia="zh-CN"/>
        </w:rPr>
      </w:pPr>
    </w:p>
    <w:p w14:paraId="544D0B66" w14:textId="7242D730" w:rsidR="00C07D59" w:rsidRPr="00CE54A1" w:rsidRDefault="00C07D59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在算式ABCD+EFG=2010中不同的字母代表不同的数字，那么A+B+C+D+E+F+G=(    </w:t>
      </w:r>
      <w:r w:rsidR="00934F1A">
        <w:rPr>
          <w:rFonts w:ascii="SimSun" w:hAnsi="SimSun" w:cs="SimSun" w:hint="eastAsia"/>
          <w:lang w:eastAsia="zh-CN"/>
        </w:rPr>
        <w:t>)</w:t>
      </w:r>
    </w:p>
    <w:p w14:paraId="3496EF22" w14:textId="77777777" w:rsidR="00722E89" w:rsidRDefault="00722E89" w:rsidP="002964A8">
      <w:pPr>
        <w:ind w:left="227" w:hanging="227"/>
        <w:rPr>
          <w:rFonts w:ascii="SimSun" w:hAnsi="SimSun" w:cs="SimSun"/>
          <w:lang w:eastAsia="zh-CN"/>
        </w:rPr>
      </w:pPr>
    </w:p>
    <w:p w14:paraId="25B8CC1F" w14:textId="3D7B7736" w:rsidR="00722E89" w:rsidRDefault="00722E8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44992410" w14:textId="1B8E0BBB" w:rsidR="00722E89" w:rsidRDefault="00722E89" w:rsidP="002E66F3">
      <w:pPr>
        <w:pStyle w:val="Heading1"/>
        <w:numPr>
          <w:ilvl w:val="0"/>
          <w:numId w:val="0"/>
        </w:numPr>
        <w:spacing w:after="240"/>
        <w:ind w:left="360" w:hanging="360"/>
        <w:rPr>
          <w:rFonts w:ascii="SimSun" w:hAnsi="SimSun" w:cs="SimSun"/>
          <w:lang w:eastAsia="zh-CN"/>
        </w:rPr>
      </w:pPr>
      <w:bookmarkStart w:id="3" w:name="_Toc182166979"/>
      <w:r>
        <w:rPr>
          <w:rFonts w:ascii="SimSun" w:hAnsi="SimSun" w:cs="SimSun" w:hint="eastAsia"/>
          <w:lang w:eastAsia="zh-CN"/>
        </w:rPr>
        <w:lastRenderedPageBreak/>
        <w:t>学而思</w:t>
      </w:r>
      <w:bookmarkEnd w:id="3"/>
    </w:p>
    <w:p w14:paraId="41E32D7E" w14:textId="44B85E72" w:rsidR="00C1620E" w:rsidRDefault="00FE755F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7A2A13">
        <w:rPr>
          <w:rFonts w:ascii="SimSun" w:hAnsi="SimSun" w:cs="SimSun" w:hint="eastAsia"/>
          <w:b/>
          <w:bCs/>
          <w:lang w:eastAsia="zh-CN"/>
        </w:rPr>
        <w:t>余数问题</w:t>
      </w:r>
      <w:r w:rsidR="00C1620E">
        <w:rPr>
          <w:rFonts w:ascii="SimSun" w:hAnsi="SimSun" w:cs="SimSun" w:hint="eastAsia"/>
          <w:b/>
          <w:bCs/>
          <w:lang w:eastAsia="zh-CN"/>
        </w:rPr>
        <w:t>：余数公式，周期，同余</w:t>
      </w:r>
    </w:p>
    <w:p w14:paraId="38396211" w14:textId="0F9BFD74" w:rsidR="00FE755F" w:rsidRPr="00C1620E" w:rsidRDefault="00C1620E" w:rsidP="00C1620E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余数公式：</w:t>
      </w:r>
      <w:r>
        <w:rPr>
          <w:rFonts w:ascii="SimSun" w:hAnsi="SimSun" w:cs="SimSun"/>
          <w:b/>
          <w:bCs/>
          <w:lang w:eastAsia="zh-CN"/>
        </w:rPr>
        <w:tab/>
      </w:r>
      <w:r w:rsidR="00FE755F" w:rsidRPr="00C1620E">
        <w:rPr>
          <w:rFonts w:ascii="SimSun" w:hAnsi="SimSun" w:cs="SimSun" w:hint="eastAsia"/>
          <w:b/>
          <w:bCs/>
          <w:lang w:eastAsia="zh-CN"/>
        </w:rPr>
        <w:t>被除数÷除数 = 商 + 余数</w:t>
      </w:r>
    </w:p>
    <w:p w14:paraId="0C740736" w14:textId="77777777" w:rsidR="00FE755F" w:rsidRDefault="00FE755F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琪琪有一些气球分给小猴子，如果平均分给4只小猴子，还多1个气球；如果平均分给5只小猴子，还多2个气球。那么这些气球至少有多少个？</w:t>
      </w:r>
    </w:p>
    <w:p w14:paraId="3B28914C" w14:textId="77777777" w:rsidR="00F611EC" w:rsidRDefault="00FE755F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5A455EB5" w14:textId="5BB1481E" w:rsidR="00FE755F" w:rsidRDefault="00FE755F" w:rsidP="00F611EC">
      <w:pPr>
        <w:spacing w:after="120"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枚举法，找出满足两个除法式子相同的被除数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493"/>
      </w:tblGrid>
      <w:tr w:rsidR="00FE755F" w14:paraId="0463C86E" w14:textId="77777777" w:rsidTr="00F611EC">
        <w:trPr>
          <w:trHeight w:val="1506"/>
        </w:trPr>
        <w:tc>
          <w:tcPr>
            <w:tcW w:w="4492" w:type="dxa"/>
          </w:tcPr>
          <w:p w14:paraId="324F3985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(    ) ÷ 4 = (    ) </w:t>
            </w:r>
            <w:r>
              <w:rPr>
                <w:rFonts w:ascii="SimSun" w:hAnsi="SimSun" w:cs="SimSun"/>
                <w:lang w:eastAsia="zh-CN"/>
              </w:rPr>
              <w:t>……</w:t>
            </w:r>
            <w:r>
              <w:rPr>
                <w:rFonts w:ascii="SimSun" w:hAnsi="SimSun" w:cs="SimSun" w:hint="eastAsia"/>
                <w:lang w:eastAsia="zh-CN"/>
              </w:rPr>
              <w:t xml:space="preserve"> 1</w:t>
            </w:r>
          </w:p>
          <w:p w14:paraId="245E6F25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5            1</w:t>
            </w:r>
          </w:p>
          <w:p w14:paraId="55DAB163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9            2</w:t>
            </w:r>
          </w:p>
          <w:p w14:paraId="41D3FFBA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13           3</w:t>
            </w:r>
          </w:p>
          <w:p w14:paraId="7D065776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</w:t>
            </w:r>
            <w:r w:rsidRPr="00C63BF6">
              <w:rPr>
                <w:rFonts w:ascii="SimSun" w:hAnsi="SimSun" w:cs="SimSun" w:hint="eastAsia"/>
                <w:b/>
                <w:bCs/>
                <w:lang w:eastAsia="zh-CN"/>
              </w:rPr>
              <w:t>17</w:t>
            </w:r>
            <w:r>
              <w:rPr>
                <w:rFonts w:ascii="SimSun" w:hAnsi="SimSun" w:cs="SimSun" w:hint="eastAsia"/>
                <w:lang w:eastAsia="zh-CN"/>
              </w:rPr>
              <w:t xml:space="preserve">           4</w:t>
            </w:r>
          </w:p>
        </w:tc>
        <w:tc>
          <w:tcPr>
            <w:tcW w:w="4493" w:type="dxa"/>
          </w:tcPr>
          <w:p w14:paraId="77564259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(    ) ÷ 5 = (    ) </w:t>
            </w:r>
            <w:r>
              <w:rPr>
                <w:rFonts w:ascii="SimSun" w:hAnsi="SimSun" w:cs="SimSun"/>
                <w:lang w:eastAsia="zh-CN"/>
              </w:rPr>
              <w:t>……</w:t>
            </w:r>
            <w:r>
              <w:rPr>
                <w:rFonts w:ascii="SimSun" w:hAnsi="SimSun" w:cs="SimSun" w:hint="eastAsia"/>
                <w:lang w:eastAsia="zh-CN"/>
              </w:rPr>
              <w:t xml:space="preserve"> 2</w:t>
            </w:r>
          </w:p>
          <w:p w14:paraId="433C5388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7             1</w:t>
            </w:r>
          </w:p>
          <w:p w14:paraId="7C5D6457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12            2</w:t>
            </w:r>
          </w:p>
          <w:p w14:paraId="25DF58F0" w14:textId="77777777" w:rsidR="00FE755F" w:rsidRDefault="00FE755F" w:rsidP="00F611EC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</w:t>
            </w:r>
            <w:r w:rsidRPr="00C63BF6">
              <w:rPr>
                <w:rFonts w:ascii="SimSun" w:hAnsi="SimSun" w:cs="SimSun" w:hint="eastAsia"/>
                <w:b/>
                <w:bCs/>
                <w:lang w:eastAsia="zh-CN"/>
              </w:rPr>
              <w:t>17</w:t>
            </w:r>
            <w:r>
              <w:rPr>
                <w:rFonts w:ascii="SimSun" w:hAnsi="SimSun" w:cs="SimSun" w:hint="eastAsia"/>
                <w:lang w:eastAsia="zh-CN"/>
              </w:rPr>
              <w:t xml:space="preserve">            3</w:t>
            </w:r>
          </w:p>
        </w:tc>
      </w:tr>
    </w:tbl>
    <w:p w14:paraId="09484D3E" w14:textId="77777777" w:rsidR="00FE755F" w:rsidRPr="00F611EC" w:rsidRDefault="00FE755F" w:rsidP="00F611EC">
      <w:pPr>
        <w:spacing w:before="120" w:line="240" w:lineRule="auto"/>
        <w:rPr>
          <w:rFonts w:ascii="SimSun" w:hAnsi="SimSun" w:cs="SimSun"/>
          <w:b/>
          <w:bCs/>
          <w:lang w:eastAsia="zh-CN"/>
        </w:rPr>
      </w:pPr>
    </w:p>
    <w:p w14:paraId="3A53E232" w14:textId="6A7838CA" w:rsidR="00722E89" w:rsidRPr="00C1620E" w:rsidRDefault="00722E89" w:rsidP="00C1620E">
      <w:pPr>
        <w:spacing w:before="120"/>
        <w:ind w:left="227" w:hanging="227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周期：观察规律，找到周期</w:t>
      </w:r>
      <w:r w:rsidR="00701937" w:rsidRPr="00C1620E">
        <w:rPr>
          <w:rFonts w:ascii="SimSun" w:hAnsi="SimSun" w:cs="SimSun" w:hint="eastAsia"/>
          <w:b/>
          <w:bCs/>
          <w:lang w:eastAsia="zh-CN"/>
        </w:rPr>
        <w:t>，求余数</w:t>
      </w:r>
    </w:p>
    <w:p w14:paraId="484BB53B" w14:textId="3DED9E48" w:rsidR="00722E89" w:rsidRDefault="00722E89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小朋友们按3女3男的顺序依次排成一队看表演，算一算第17名、第37名、第42名同学各各是男生还是女生？</w:t>
      </w:r>
    </w:p>
    <w:p w14:paraId="6CD17560" w14:textId="77777777" w:rsidR="00722E89" w:rsidRDefault="00722E89" w:rsidP="00F611EC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5D8DA4C" w14:textId="0F709359" w:rsidR="00722E89" w:rsidRDefault="00722E89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周期T = 3 + 3 = 6</w:t>
      </w:r>
    </w:p>
    <w:p w14:paraId="5A938DE5" w14:textId="7C2B2D2B" w:rsidR="00722E89" w:rsidRDefault="00722E89" w:rsidP="00F611EC">
      <w:pPr>
        <w:spacing w:line="240" w:lineRule="auto"/>
        <w:ind w:left="360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17 ÷ 6 = 2 …… 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排名2轮3女3男后，第5名是男生</w:t>
      </w:r>
    </w:p>
    <w:p w14:paraId="45C88AE6" w14:textId="71314CEB" w:rsidR="00722E89" w:rsidRDefault="00722E89" w:rsidP="00F611EC">
      <w:pPr>
        <w:spacing w:line="240" w:lineRule="auto"/>
        <w:ind w:left="360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37 ÷ 6 = 6 ……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女生</w:t>
      </w:r>
    </w:p>
    <w:p w14:paraId="504038DF" w14:textId="77777777" w:rsidR="00722E89" w:rsidRDefault="00722E89" w:rsidP="00F611EC">
      <w:pPr>
        <w:spacing w:line="240" w:lineRule="auto"/>
        <w:ind w:left="227" w:hanging="227"/>
        <w:rPr>
          <w:rFonts w:ascii="SimSun" w:hAnsi="SimSun" w:cs="SimSun"/>
          <w:lang w:eastAsia="zh-CN"/>
        </w:rPr>
      </w:pPr>
    </w:p>
    <w:p w14:paraId="0F9B490E" w14:textId="79A31C64" w:rsidR="00722E89" w:rsidRDefault="00722E89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小明等人在摆图形，按1个三角形，3个圆形，4个正方形的顺序依次摆放，一共摆了69个图形，问第69个图形是什么？三角形、圆形、正方形各摆了多少个？</w:t>
      </w:r>
    </w:p>
    <w:p w14:paraId="62C72DCE" w14:textId="77777777" w:rsidR="00722E89" w:rsidRDefault="00722E89" w:rsidP="00F611EC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A8DD0E1" w14:textId="72B4FB70" w:rsidR="00722E89" w:rsidRDefault="00722E89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周期T = 1 + 3 + 4 = 8</w:t>
      </w:r>
    </w:p>
    <w:p w14:paraId="45A0AD92" w14:textId="07C5C7FA" w:rsidR="00722E89" w:rsidRDefault="00722E89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69 ÷ 8 = 8 …… 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正方形</w:t>
      </w:r>
    </w:p>
    <w:p w14:paraId="05267D45" w14:textId="3EBF5401" w:rsidR="00722E89" w:rsidRDefault="00722E89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三角形个数：1 × 8 + 1 = 9 （个）</w:t>
      </w:r>
    </w:p>
    <w:p w14:paraId="11E4DC20" w14:textId="1C5ADA00" w:rsidR="00722E89" w:rsidRDefault="00722E89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圆形个数： 3 × 8 + 3 = 27 （个）</w:t>
      </w:r>
    </w:p>
    <w:p w14:paraId="37E2EB18" w14:textId="5BDABEC7" w:rsidR="00722E89" w:rsidRDefault="00722E89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正方形个数：4 × 8 + 1 = 33（个）</w:t>
      </w:r>
    </w:p>
    <w:p w14:paraId="58E7A832" w14:textId="77777777" w:rsidR="00FF068C" w:rsidRDefault="00FF068C" w:rsidP="00F611EC">
      <w:pPr>
        <w:spacing w:line="240" w:lineRule="auto"/>
        <w:rPr>
          <w:rFonts w:ascii="SimSun" w:hAnsi="SimSun" w:cs="SimSun"/>
          <w:lang w:eastAsia="zh-CN"/>
        </w:rPr>
      </w:pPr>
    </w:p>
    <w:p w14:paraId="457786DB" w14:textId="19F39FE7" w:rsidR="00741B37" w:rsidRPr="004B6C03" w:rsidRDefault="00741B37" w:rsidP="00FF068C">
      <w:pPr>
        <w:rPr>
          <w:rFonts w:ascii="SimSun" w:hAnsi="SimSun" w:cs="SimSun"/>
          <w:b/>
          <w:bCs/>
          <w:lang w:eastAsia="zh-CN"/>
        </w:rPr>
      </w:pPr>
      <w:r w:rsidRPr="004B6C03">
        <w:rPr>
          <w:rFonts w:ascii="SimSun" w:hAnsi="SimSun" w:cs="SimSun" w:hint="eastAsia"/>
          <w:b/>
          <w:bCs/>
          <w:lang w:eastAsia="zh-CN"/>
        </w:rPr>
        <w:t>植树问题：</w:t>
      </w:r>
      <w:r w:rsidR="00312838" w:rsidRPr="004B6C03">
        <w:rPr>
          <w:rFonts w:ascii="SimSun" w:hAnsi="SimSun" w:cs="SimSun" w:hint="eastAsia"/>
          <w:b/>
          <w:bCs/>
          <w:lang w:eastAsia="zh-CN"/>
        </w:rPr>
        <w:t>总长=段数×间隔</w:t>
      </w:r>
    </w:p>
    <w:p w14:paraId="2DD77787" w14:textId="7A0235ED" w:rsidR="00741B37" w:rsidRPr="00741B37" w:rsidRDefault="00741B37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一端</w:t>
      </w:r>
      <w:r w:rsidR="00312838">
        <w:rPr>
          <w:rFonts w:ascii="SimSun" w:hAnsi="SimSun" w:cs="SimSun" w:hint="eastAsia"/>
          <w:lang w:eastAsia="zh-CN"/>
        </w:rPr>
        <w:t>种上</w:t>
      </w:r>
      <w:r w:rsidRPr="00741B37">
        <w:rPr>
          <w:rFonts w:ascii="SimSun" w:hAnsi="SimSun" w:cs="SimSun" w:hint="eastAsia"/>
          <w:lang w:eastAsia="zh-CN"/>
        </w:rPr>
        <w:t>，或环形：几段就几棵</w:t>
      </w:r>
      <w:r w:rsidR="00312838">
        <w:rPr>
          <w:rFonts w:ascii="SimSun" w:hAnsi="SimSun" w:cs="SimSun"/>
          <w:lang w:eastAsia="zh-CN"/>
        </w:rPr>
        <w:tab/>
      </w:r>
    </w:p>
    <w:p w14:paraId="29B2F063" w14:textId="7FA33764" w:rsidR="00741B37" w:rsidRPr="00741B37" w:rsidRDefault="00741B37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两端</w:t>
      </w:r>
      <w:r w:rsidR="00312838">
        <w:rPr>
          <w:rFonts w:ascii="SimSun" w:hAnsi="SimSun" w:cs="SimSun" w:hint="eastAsia"/>
          <w:lang w:eastAsia="zh-CN"/>
        </w:rPr>
        <w:t>不种</w:t>
      </w:r>
      <w:r w:rsidRPr="00741B37">
        <w:rPr>
          <w:rFonts w:ascii="SimSun" w:hAnsi="SimSun" w:cs="SimSun" w:hint="eastAsia"/>
          <w:lang w:eastAsia="zh-CN"/>
        </w:rPr>
        <w:t>：几段就几-1棵</w:t>
      </w:r>
    </w:p>
    <w:p w14:paraId="179BBC18" w14:textId="35C60605" w:rsidR="00741B37" w:rsidRPr="00741B37" w:rsidRDefault="00741B37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两端</w:t>
      </w:r>
      <w:r w:rsidR="00312838">
        <w:rPr>
          <w:rFonts w:ascii="SimSun" w:hAnsi="SimSun" w:cs="SimSun" w:hint="eastAsia"/>
          <w:lang w:eastAsia="zh-CN"/>
        </w:rPr>
        <w:t>都种</w:t>
      </w:r>
      <w:r w:rsidRPr="00741B37">
        <w:rPr>
          <w:rFonts w:ascii="SimSun" w:hAnsi="SimSun" w:cs="SimSun" w:hint="eastAsia"/>
          <w:lang w:eastAsia="zh-CN"/>
        </w:rPr>
        <w:t>：几段就几+1棵</w:t>
      </w:r>
    </w:p>
    <w:p w14:paraId="593DBB79" w14:textId="73988188" w:rsidR="00741B37" w:rsidRDefault="00312838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马路总长30米，每隔5米种树，两端都种，共种多少棵树？</w:t>
      </w:r>
    </w:p>
    <w:p w14:paraId="04962D8F" w14:textId="7FC6F20B" w:rsidR="00312838" w:rsidRDefault="00312838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5F1C5882" w14:textId="3A27A8AB" w:rsidR="00312838" w:rsidRDefault="00312838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段数：30 ÷ 5 = 6(段)</w:t>
      </w:r>
    </w:p>
    <w:p w14:paraId="515A878B" w14:textId="4C388542" w:rsidR="00312838" w:rsidRDefault="00312838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因为两端都种：6 + 1 = 7（棵）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39BAECA2" w14:textId="77777777" w:rsidR="00741B37" w:rsidRDefault="00741B37" w:rsidP="00F611EC">
      <w:pPr>
        <w:spacing w:line="240" w:lineRule="auto"/>
        <w:rPr>
          <w:rFonts w:ascii="SimSun" w:hAnsi="SimSun" w:cs="SimSun"/>
          <w:lang w:eastAsia="zh-CN"/>
        </w:rPr>
      </w:pPr>
    </w:p>
    <w:p w14:paraId="4337EEE5" w14:textId="3CCED6AA" w:rsidR="00FE755F" w:rsidRPr="009B6BD2" w:rsidRDefault="00FE755F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9B6BD2">
        <w:rPr>
          <w:rFonts w:ascii="SimSun" w:hAnsi="SimSun" w:cs="SimSun" w:hint="eastAsia"/>
          <w:b/>
          <w:bCs/>
          <w:lang w:eastAsia="zh-CN"/>
        </w:rPr>
        <w:t>画图法</w:t>
      </w:r>
    </w:p>
    <w:p w14:paraId="054FBA1C" w14:textId="111F5DA0" w:rsidR="00824F0E" w:rsidRDefault="00824F0E" w:rsidP="00FE755F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排队问题：</w:t>
      </w:r>
    </w:p>
    <w:p w14:paraId="677BCBF3" w14:textId="1BF30AD4" w:rsidR="00824F0E" w:rsidRPr="00824F0E" w:rsidRDefault="00824F0E" w:rsidP="00F611EC">
      <w:pPr>
        <w:spacing w:line="240" w:lineRule="auto"/>
        <w:rPr>
          <w:rFonts w:ascii="SimSun" w:hAnsi="SimSun" w:cs="SimSun"/>
          <w:lang w:eastAsia="zh-CN"/>
        </w:rPr>
      </w:pPr>
      <w:r w:rsidRPr="00824F0E">
        <w:rPr>
          <w:rFonts w:ascii="SimSun" w:hAnsi="SimSun" w:cs="SimSun" w:hint="eastAsia"/>
          <w:lang w:eastAsia="zh-CN"/>
        </w:rPr>
        <w:t>小朋友们排成一排，从左往右数，薇儿排在第16个，从右往左数，艾迪排在第23个。已经艾迪在薇儿的右边，从薇儿数到艾迪共有4个小朋友。这队一共有多少个小朋友？</w:t>
      </w:r>
    </w:p>
    <w:p w14:paraId="6D03C625" w14:textId="7A7AEB5D" w:rsidR="00824F0E" w:rsidRDefault="00824F0E" w:rsidP="00FE755F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58A449BE" wp14:editId="0DE0FE44">
                <wp:extent cx="5486400" cy="783681"/>
                <wp:effectExtent l="0" t="0" r="0" b="0"/>
                <wp:docPr id="140440850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6103241" name="Straight Connector 246103241"/>
                        <wps:cNvCnPr/>
                        <wps:spPr>
                          <a:xfrm>
                            <a:off x="985737" y="398821"/>
                            <a:ext cx="37332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927458" name="Rectangle: Rounded Corners 511927458"/>
                        <wps:cNvSpPr/>
                        <wps:spPr>
                          <a:xfrm>
                            <a:off x="1883614" y="398821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BEE3C" w14:textId="433311F8" w:rsidR="00824F0E" w:rsidRDefault="00824F0E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薇儿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30299" name="Oval 1814630299"/>
                        <wps:cNvSpPr/>
                        <wps:spPr>
                          <a:xfrm>
                            <a:off x="2210186" y="364644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442526" name="Oval 2091442526"/>
                        <wps:cNvSpPr/>
                        <wps:spPr>
                          <a:xfrm>
                            <a:off x="2943555" y="365642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091328" name="Rectangle: Rounded Corners 814091328"/>
                        <wps:cNvSpPr/>
                        <wps:spPr>
                          <a:xfrm>
                            <a:off x="2645614" y="409094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032A9" w14:textId="43E71BE7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艾迪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05188" name="Connector: Elbow 286005188"/>
                        <wps:cNvCnPr>
                          <a:stCxn id="1814630299" idx="0"/>
                        </wps:cNvCnPr>
                        <wps:spPr>
                          <a:xfrm rot="16200000" flipV="1">
                            <a:off x="1495999" y="-372086"/>
                            <a:ext cx="226469" cy="124699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3027187" name="Connector: Elbow 1293027187"/>
                        <wps:cNvCnPr>
                          <a:stCxn id="2091442526" idx="0"/>
                        </wps:cNvCnPr>
                        <wps:spPr>
                          <a:xfrm rot="5400000" flipH="1" flipV="1">
                            <a:off x="3712466" y="-608192"/>
                            <a:ext cx="227467" cy="172020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9206002" name="Rectangle: Rounded Corners 1969206002"/>
                        <wps:cNvSpPr/>
                        <wps:spPr>
                          <a:xfrm>
                            <a:off x="1306671" y="85017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0B347" w14:textId="01E21BAD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332286" name="Rectangle: Rounded Corners 812332286"/>
                        <wps:cNvSpPr/>
                        <wps:spPr>
                          <a:xfrm>
                            <a:off x="3200785" y="97172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D2FA1" w14:textId="44CA4C61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231008" name="Rectangle: Rounded Corners 760231008"/>
                        <wps:cNvSpPr/>
                        <wps:spPr>
                          <a:xfrm>
                            <a:off x="2226640" y="62904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20E61" w14:textId="1729C6E5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027699" name="Connector: Elbow 2051027699"/>
                        <wps:cNvCnPr>
                          <a:stCxn id="1814630299" idx="0"/>
                          <a:endCxn id="2091442526" idx="0"/>
                        </wps:cNvCnPr>
                        <wps:spPr>
                          <a:xfrm rot="16200000" flipH="1">
                            <a:off x="2598914" y="-1541"/>
                            <a:ext cx="998" cy="733369"/>
                          </a:xfrm>
                          <a:prstGeom prst="bentConnector3">
                            <a:avLst>
                              <a:gd name="adj1" fmla="val 3544949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A449BE" id="Canvas 3" o:spid="_x0000_s1088" editas="canvas" style="width:6in;height:61.7pt;mso-position-horizontal-relative:char;mso-position-vertical-relative:line" coordsize="54864,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">
                <v:shape id="_x0000_s1089" type="#_x0000_t75" style="position:absolute;width:54864;height:7835;visibility:visible;mso-wrap-style:square" filled="t">
                  <v:fill o:detectmouseclick="t"/>
                  <v:path o:connecttype="none"/>
                </v:shape>
                <v:line id="Straight Connector 246103241" o:spid="_x0000_s1090" style="position:absolute;visibility:visible;mso-wrap-style:square" from="9857,3988" to="47189,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" strokecolor="black [3040]"/>
                <v:roundrect id="Rectangle: Rounded Corners 511927458" o:spid="_x0000_s1091" style="position:absolute;left:18836;top:3988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" filled="f" stroked="f" strokeweight="2pt">
                  <v:textbox>
                    <w:txbxContent>
                      <w:p w14:paraId="1AFBEE3C" w14:textId="433311F8" w:rsidR="00824F0E" w:rsidRDefault="00824F0E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薇儿</w:t>
                        </w:r>
                      </w:p>
                    </w:txbxContent>
                  </v:textbox>
                </v:roundrect>
                <v:oval id="Oval 1814630299" o:spid="_x0000_s1092" style="position:absolute;left:22101;top:3646;width:451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" fillcolor="black [3213]" strokecolor="black [3200]" strokeweight="2pt"/>
                <v:oval id="Oval 2091442526" o:spid="_x0000_s1093" style="position:absolute;left:29435;top:3656;width:451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" fillcolor="black [3213]" strokecolor="black [3200]" strokeweight="2pt"/>
                <v:roundrect id="Rectangle: Rounded Corners 814091328" o:spid="_x0000_s1094" style="position:absolute;left:26456;top:4090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" filled="f" stroked="f" strokeweight="2pt">
                  <v:textbox>
                    <w:txbxContent>
                      <w:p w14:paraId="3F2032A9" w14:textId="43E71BE7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艾迪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86005188" o:spid="_x0000_s1095" type="#_x0000_t33" style="position:absolute;left:14959;top:-3721;width:2265;height:1247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" strokecolor="#0070c1 [3044]"/>
                <v:shape id="Connector: Elbow 1293027187" o:spid="_x0000_s1096" type="#_x0000_t33" style="position:absolute;left:37124;top:-6083;width:2275;height:1720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" strokecolor="#0070c1 [3044]"/>
                <v:roundrect id="Rectangle: Rounded Corners 1969206002" o:spid="_x0000_s1097" style="position:absolute;left:13066;top:850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" filled="f" stroked="f" strokeweight="2pt">
                  <v:textbox>
                    <w:txbxContent>
                      <w:p w14:paraId="5C20B347" w14:textId="01E21BAD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812332286" o:spid="_x0000_s1098" style="position:absolute;left:32007;top:971;width:7620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" filled="f" stroked="f" strokeweight="2pt">
                  <v:textbox>
                    <w:txbxContent>
                      <w:p w14:paraId="388D2FA1" w14:textId="44CA4C61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760231008" o:spid="_x0000_s1099" style="position:absolute;left:22266;top:629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" filled="f" stroked="f" strokeweight="2pt">
                  <v:textbox>
                    <w:txbxContent>
                      <w:p w14:paraId="16220E61" w14:textId="1729C6E5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051027699" o:spid="_x0000_s1100" type="#_x0000_t34" style="position:absolute;left:25989;top:-16;width:10;height:73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" adj="7657092" strokecolor="#0070c1 [3044]"/>
                <w10:anchorlock/>
              </v:group>
            </w:pict>
          </mc:Fallback>
        </mc:AlternateContent>
      </w:r>
    </w:p>
    <w:p w14:paraId="09327DCB" w14:textId="77777777" w:rsidR="00F611EC" w:rsidRDefault="00760757" w:rsidP="00F611EC">
      <w:pPr>
        <w:spacing w:line="240" w:lineRule="auto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t>解：</w:t>
      </w:r>
    </w:p>
    <w:p w14:paraId="15694751" w14:textId="3D1C7E9F" w:rsidR="00760757" w:rsidRPr="00760757" w:rsidRDefault="00760757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t>三段和多算了薇儿和艾迪</w:t>
      </w:r>
    </w:p>
    <w:p w14:paraId="2A33FD2D" w14:textId="61E70E6F" w:rsidR="00760757" w:rsidRDefault="00760757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t>16 + (4-2) + 23 = 41个</w:t>
      </w:r>
    </w:p>
    <w:p w14:paraId="6FD0B410" w14:textId="77777777" w:rsidR="00155C0F" w:rsidRDefault="00155C0F" w:rsidP="00FE755F">
      <w:pPr>
        <w:rPr>
          <w:rFonts w:ascii="SimSun" w:hAnsi="SimSun" w:cs="SimSun"/>
          <w:lang w:eastAsia="zh-CN"/>
        </w:rPr>
      </w:pPr>
    </w:p>
    <w:p w14:paraId="650F0740" w14:textId="00FD0D8D" w:rsidR="00155C0F" w:rsidRDefault="00155C0F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20只小动物排一排，从左往右数第16只是小兔，从右往左数第10只是小鹿，求从小鹿数到小兔，一共有几只小动物？</w:t>
      </w:r>
    </w:p>
    <w:p w14:paraId="458B7C39" w14:textId="3ACA9D10" w:rsidR="00155C0F" w:rsidRPr="00760757" w:rsidRDefault="00155C0F" w:rsidP="00FE755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09F84BA7" wp14:editId="66959AB6">
                <wp:extent cx="5486400" cy="783051"/>
                <wp:effectExtent l="0" t="0" r="0" b="0"/>
                <wp:docPr id="95533800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6981521" name="Straight Connector 326981521"/>
                        <wps:cNvCnPr/>
                        <wps:spPr>
                          <a:xfrm>
                            <a:off x="985737" y="397765"/>
                            <a:ext cx="37332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224430" name="Rectangle: Rounded Corners 466224430"/>
                        <wps:cNvSpPr/>
                        <wps:spPr>
                          <a:xfrm>
                            <a:off x="1883614" y="397765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D7C90" w14:textId="073EA640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小鹿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831501" name="Oval 794831501"/>
                        <wps:cNvSpPr/>
                        <wps:spPr>
                          <a:xfrm>
                            <a:off x="2210186" y="363588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988966" name="Oval 689988966"/>
                        <wps:cNvSpPr/>
                        <wps:spPr>
                          <a:xfrm>
                            <a:off x="2943555" y="364586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109161" name="Rectangle: Rounded Corners 1540109161"/>
                        <wps:cNvSpPr/>
                        <wps:spPr>
                          <a:xfrm>
                            <a:off x="2645614" y="408038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6ACFC" w14:textId="30867710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小兔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671818" name="Connector: Elbow 1948671818"/>
                        <wps:cNvCnPr>
                          <a:stCxn id="689988966" idx="0"/>
                        </wps:cNvCnPr>
                        <wps:spPr>
                          <a:xfrm rot="16200000" flipV="1">
                            <a:off x="1862425" y="-739301"/>
                            <a:ext cx="227392" cy="19799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089720" name="Connector: Elbow 1157089720"/>
                        <wps:cNvCnPr>
                          <a:stCxn id="794831501" idx="0"/>
                        </wps:cNvCnPr>
                        <wps:spPr>
                          <a:xfrm rot="5400000" flipH="1" flipV="1">
                            <a:off x="3295190" y="-1026383"/>
                            <a:ext cx="327298" cy="245221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795346" name="Rectangle: Rounded Corners 444795346"/>
                        <wps:cNvSpPr/>
                        <wps:spPr>
                          <a:xfrm>
                            <a:off x="1306671" y="83961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C0950" w14:textId="77777777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845339" name="Rectangle: Rounded Corners 1856845339"/>
                        <wps:cNvSpPr/>
                        <wps:spPr>
                          <a:xfrm>
                            <a:off x="3200785" y="96116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85EAA" w14:textId="77777777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F84BA7" id="_x0000_s1101" editas="canvas" style="width:6in;height:61.65pt;mso-position-horizontal-relative:char;mso-position-vertical-relative:line" coordsize="54864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">
                <v:shape id="_x0000_s1102" type="#_x0000_t75" style="position:absolute;width:54864;height:7829;visibility:visible;mso-wrap-style:square" filled="t">
                  <v:fill o:detectmouseclick="t"/>
                  <v:path o:connecttype="none"/>
                </v:shape>
                <v:line id="Straight Connector 326981521" o:spid="_x0000_s1103" style="position:absolute;visibility:visible;mso-wrap-style:square" from="9857,3977" to="4718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" strokecolor="black [3040]"/>
                <v:roundrect id="Rectangle: Rounded Corners 466224430" o:spid="_x0000_s1104" style="position:absolute;left:18836;top:3977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" filled="f" stroked="f" strokeweight="2pt">
                  <v:textbox>
                    <w:txbxContent>
                      <w:p w14:paraId="1D1D7C90" w14:textId="073EA640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小鹿</w:t>
                        </w:r>
                      </w:p>
                    </w:txbxContent>
                  </v:textbox>
                </v:roundrect>
                <v:oval id="Oval 794831501" o:spid="_x0000_s1105" style="position:absolute;left:22101;top:3635;width:451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" fillcolor="black [3213]" strokecolor="black [3200]" strokeweight="2pt"/>
                <v:oval id="Oval 689988966" o:spid="_x0000_s1106" style="position:absolute;left:29435;top:3645;width:451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" fillcolor="black [3213]" strokecolor="black [3200]" strokeweight="2pt"/>
                <v:roundrect id="Rectangle: Rounded Corners 1540109161" o:spid="_x0000_s1107" style="position:absolute;left:26456;top:4080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" filled="f" stroked="f" strokeweight="2pt">
                  <v:textbox>
                    <w:txbxContent>
                      <w:p w14:paraId="3356ACFC" w14:textId="30867710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小兔</w:t>
                        </w:r>
                      </w:p>
                    </w:txbxContent>
                  </v:textbox>
                </v:roundrect>
                <v:shape id="Connector: Elbow 1948671818" o:spid="_x0000_s1108" type="#_x0000_t33" style="position:absolute;left:18624;top:-7394;width:2274;height:1979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" strokecolor="#0070c1 [3044]"/>
                <v:shape id="Connector: Elbow 1157089720" o:spid="_x0000_s1109" type="#_x0000_t33" style="position:absolute;left:32951;top:-10264;width:3273;height:245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" strokecolor="#0070c1 [3044]"/>
                <v:roundrect id="Rectangle: Rounded Corners 444795346" o:spid="_x0000_s1110" style="position:absolute;left:13066;top:839;width:7620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" filled="f" stroked="f" strokeweight="2pt">
                  <v:textbox>
                    <w:txbxContent>
                      <w:p w14:paraId="1EBC0950" w14:textId="77777777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1856845339" o:spid="_x0000_s1111" style="position:absolute;left:32007;top:961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" filled="f" stroked="f" strokeweight="2pt">
                  <v:textbox>
                    <w:txbxContent>
                      <w:p w14:paraId="4B785EAA" w14:textId="77777777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116579A" w14:textId="77777777" w:rsidR="00F611EC" w:rsidRDefault="002C590E" w:rsidP="00F611EC">
      <w:pPr>
        <w:spacing w:line="240" w:lineRule="auto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>解：</w:t>
      </w:r>
    </w:p>
    <w:p w14:paraId="68091195" w14:textId="7046396F" w:rsidR="00824F0E" w:rsidRPr="002C590E" w:rsidRDefault="002C590E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>如图所示，两段之和刚好多包含小鹿到小兔这一段</w:t>
      </w:r>
    </w:p>
    <w:p w14:paraId="1FE3D37F" w14:textId="658389C6" w:rsidR="002C590E" w:rsidRPr="002C590E" w:rsidRDefault="002C590E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 xml:space="preserve">16 + 10 </w:t>
      </w:r>
      <w:r w:rsidRPr="002C590E">
        <w:rPr>
          <w:rFonts w:ascii="SimSun" w:hAnsi="SimSun" w:cs="SimSun"/>
          <w:lang w:eastAsia="zh-CN"/>
        </w:rPr>
        <w:t>–</w:t>
      </w:r>
      <w:r w:rsidRPr="002C590E">
        <w:rPr>
          <w:rFonts w:ascii="SimSun" w:hAnsi="SimSun" w:cs="SimSun" w:hint="eastAsia"/>
          <w:lang w:eastAsia="zh-CN"/>
        </w:rPr>
        <w:t xml:space="preserve"> 20 = 6 (只)</w:t>
      </w:r>
    </w:p>
    <w:p w14:paraId="7A13F07B" w14:textId="77777777" w:rsidR="002C590E" w:rsidRDefault="002C590E" w:rsidP="00FE755F">
      <w:pPr>
        <w:rPr>
          <w:rFonts w:ascii="SimSun" w:hAnsi="SimSun" w:cs="SimSun"/>
          <w:b/>
          <w:bCs/>
          <w:lang w:eastAsia="zh-CN"/>
        </w:rPr>
      </w:pPr>
    </w:p>
    <w:p w14:paraId="7627F5EA" w14:textId="6814E986" w:rsidR="00C1620E" w:rsidRDefault="00C1620E" w:rsidP="00FE755F">
      <w:pPr>
        <w:rPr>
          <w:rFonts w:ascii="SimSun" w:hAnsi="SimSun" w:cs="SimSun"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和与差问题：</w:t>
      </w:r>
      <w:r w:rsidRPr="009B6BD2">
        <w:rPr>
          <w:rFonts w:ascii="SimSun" w:hAnsi="SimSun" w:cs="SimSun" w:hint="eastAsia"/>
          <w:b/>
          <w:bCs/>
          <w:lang w:eastAsia="zh-CN"/>
        </w:rPr>
        <w:t>找出和与差</w:t>
      </w:r>
    </w:p>
    <w:p w14:paraId="56BE09F9" w14:textId="51098B0B" w:rsidR="009B6BD2" w:rsidRDefault="009B6BD2" w:rsidP="00FE755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两筐水果共重110千克，第一筐比第二筐少10千克，两筐水果各多少千克？</w:t>
      </w:r>
    </w:p>
    <w:p w14:paraId="5D0B7690" w14:textId="7893C5D1" w:rsidR="00FE755F" w:rsidRDefault="00BB4A0C" w:rsidP="00FE755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818DC9C" wp14:editId="33C0A690">
                <wp:extent cx="5486400" cy="1170034"/>
                <wp:effectExtent l="0" t="0" r="0" b="0"/>
                <wp:docPr id="27728482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332211" name="Straight Connector 85332211"/>
                        <wps:cNvCnPr/>
                        <wps:spPr>
                          <a:xfrm>
                            <a:off x="838070" y="538592"/>
                            <a:ext cx="27976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8968105" name="Straight Connector 1498968105"/>
                        <wps:cNvCnPr/>
                        <wps:spPr>
                          <a:xfrm>
                            <a:off x="838200" y="217707"/>
                            <a:ext cx="19813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555204" name="Straight Connector 478555204"/>
                        <wps:cNvCnPr/>
                        <wps:spPr>
                          <a:xfrm>
                            <a:off x="2819527" y="190271"/>
                            <a:ext cx="0" cy="54963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826536" name="Right Brace 991826536"/>
                        <wps:cNvSpPr/>
                        <wps:spPr>
                          <a:xfrm>
                            <a:off x="3853543" y="97176"/>
                            <a:ext cx="212272" cy="5987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81274" name="Rectangle: Rounded Corners 173181274"/>
                        <wps:cNvSpPr/>
                        <wps:spPr>
                          <a:xfrm>
                            <a:off x="4065815" y="228397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AFA61" w14:textId="56A5D170" w:rsidR="00BB4A0C" w:rsidRDefault="00D9674B" w:rsidP="00BB4A0C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528000" name="Right Brace 1604528000"/>
                        <wps:cNvSpPr/>
                        <wps:spPr>
                          <a:xfrm rot="5400000">
                            <a:off x="3140495" y="374841"/>
                            <a:ext cx="174172" cy="81636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578530" name="Rectangle: Rounded Corners 1974578530"/>
                        <wps:cNvSpPr/>
                        <wps:spPr>
                          <a:xfrm>
                            <a:off x="2819527" y="849150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16934" w14:textId="33C12140" w:rsidR="00BB4A0C" w:rsidRDefault="00BB4A0C" w:rsidP="00BB4A0C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10</w:t>
                              </w:r>
                              <w:r w:rsidR="00D9674B">
                                <w:rPr>
                                  <w:rFonts w:hint="eastAsia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69831" name="Rectangle: Rounded Corners 1714669831"/>
                        <wps:cNvSpPr/>
                        <wps:spPr>
                          <a:xfrm>
                            <a:off x="76200" y="37999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EE3EA" w14:textId="1E78453B" w:rsidR="00BB4A0C" w:rsidRDefault="00D9674B" w:rsidP="00BB4A0C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第</w:t>
                              </w:r>
                              <w:r w:rsidR="00DF7332">
                                <w:rPr>
                                  <w:rFonts w:hint="eastAsia"/>
                                  <w:lang w:eastAsia="zh-CN"/>
                                </w:rPr>
                                <w:t>一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430506" name="Rectangle: Rounded Corners 1645430506"/>
                        <wps:cNvSpPr/>
                        <wps:spPr>
                          <a:xfrm>
                            <a:off x="38100" y="369936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A05C7" w14:textId="57A74243" w:rsidR="00BB4A0C" w:rsidRDefault="00D9674B" w:rsidP="00BB4A0C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第</w:t>
                              </w:r>
                              <w:r w:rsidR="00DF7332">
                                <w:rPr>
                                  <w:rFonts w:hint="eastAsia"/>
                                  <w:lang w:eastAsia="zh-CN"/>
                                </w:rPr>
                                <w:t>二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107499" name="Isosceles Triangle 810107499"/>
                        <wps:cNvSpPr/>
                        <wps:spPr>
                          <a:xfrm>
                            <a:off x="1729040" y="61835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695098" name="Isosceles Triangle 856695098"/>
                        <wps:cNvSpPr/>
                        <wps:spPr>
                          <a:xfrm>
                            <a:off x="1734877" y="36837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18DC9C" id="_x0000_s1112" editas="canvas" style="width:6in;height:92.15pt;mso-position-horizontal-relative:char;mso-position-vertical-relative:line" coordsize="54864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">
                <v:shape id="_x0000_s1113" type="#_x0000_t75" style="position:absolute;width:54864;height:11696;visibility:visible;mso-wrap-style:square" filled="t">
                  <v:fill o:detectmouseclick="t"/>
                  <v:path o:connecttype="none"/>
                </v:shape>
                <v:line id="Straight Connector 85332211" o:spid="_x0000_s1114" style="position:absolute;visibility:visible;mso-wrap-style:square" from="8380,5385" to="36356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" strokecolor="black [3040]"/>
                <v:line id="Straight Connector 1498968105" o:spid="_x0000_s1115" style="position:absolute;visibility:visible;mso-wrap-style:square" from="8382,2177" to="28195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" strokecolor="black [3040]"/>
                <v:line id="Straight Connector 478555204" o:spid="_x0000_s1116" style="position:absolute;visibility:visible;mso-wrap-style:square" from="28195,1902" to="28195,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" strokecolor="black [3040]">
                  <v:stroke dashstyle="longDash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991826536" o:spid="_x0000_s1117" type="#_x0000_t88" style="position:absolute;left:38535;top:971;width:2123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" adj="638" strokecolor="black [3040]"/>
                <v:roundrect id="Rectangle: Rounded Corners 173181274" o:spid="_x0000_s1118" style="position:absolute;left:40658;top:2283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" filled="f" stroked="f" strokeweight="2pt">
                  <v:textbox>
                    <w:txbxContent>
                      <w:p w14:paraId="55CAFA61" w14:textId="56A5D170" w:rsidR="00BB4A0C" w:rsidRDefault="00D9674B" w:rsidP="00BB4A0C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shape id="Right Brace 1604528000" o:spid="_x0000_s1119" type="#_x0000_t88" style="position:absolute;left:31405;top:3748;width:1742;height:81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" adj="384" strokecolor="black [3040]"/>
                <v:roundrect id="Rectangle: Rounded Corners 1974578530" o:spid="_x0000_s1120" style="position:absolute;left:28195;top:8491;width:9634;height:3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" filled="f" stroked="f" strokeweight="2pt">
                  <v:textbox>
                    <w:txbxContent>
                      <w:p w14:paraId="1F316934" w14:textId="33C12140" w:rsidR="00BB4A0C" w:rsidRDefault="00BB4A0C" w:rsidP="00BB4A0C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10</w:t>
                        </w:r>
                        <w:r w:rsidR="00D9674B">
                          <w:rPr>
                            <w:rFonts w:hint="eastAsia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roundrect id="Rectangle: Rounded Corners 1714669831" o:spid="_x0000_s1121" style="position:absolute;left:762;top:379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" filled="f" stroked="f" strokeweight="2pt">
                  <v:textbox>
                    <w:txbxContent>
                      <w:p w14:paraId="36DEE3EA" w14:textId="1E78453B" w:rsidR="00BB4A0C" w:rsidRDefault="00D9674B" w:rsidP="00BB4A0C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第</w:t>
                        </w:r>
                        <w:r w:rsidR="00DF7332">
                          <w:rPr>
                            <w:rFonts w:hint="eastAsia"/>
                            <w:lang w:eastAsia="zh-CN"/>
                          </w:rPr>
                          <w:t>一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筐</w:t>
                        </w:r>
                      </w:p>
                    </w:txbxContent>
                  </v:textbox>
                </v:roundrect>
                <v:roundrect id="Rectangle: Rounded Corners 1645430506" o:spid="_x0000_s1122" style="position:absolute;left:381;top:3699;width:8001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" filled="f" stroked="f" strokeweight="2pt">
                  <v:textbox>
                    <w:txbxContent>
                      <w:p w14:paraId="5C4A05C7" w14:textId="57A74243" w:rsidR="00BB4A0C" w:rsidRDefault="00D9674B" w:rsidP="00BB4A0C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第</w:t>
                        </w:r>
                        <w:r w:rsidR="00DF7332">
                          <w:rPr>
                            <w:rFonts w:hint="eastAsia"/>
                            <w:lang w:eastAsia="zh-CN"/>
                          </w:rPr>
                          <w:t>二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筐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0107499" o:spid="_x0000_s1123" type="#_x0000_t5" style="position:absolute;left:17290;top:618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" fillcolor="white [3201]" strokecolor="black [3200]" strokeweight="1pt"/>
                <v:shape id="Isosceles Triangle 856695098" o:spid="_x0000_s1124" type="#_x0000_t5" style="position:absolute;left:17348;top:368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" fillcolor="white [3201]" strokecolor="black [3200]" strokeweight="1pt"/>
                <w10:anchorlock/>
              </v:group>
            </w:pict>
          </mc:Fallback>
        </mc:AlternateContent>
      </w:r>
    </w:p>
    <w:p w14:paraId="5B051F48" w14:textId="77777777" w:rsidR="00F611EC" w:rsidRDefault="00D9674B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3B5C8453" w14:textId="65DFEFF3" w:rsidR="009B6BD2" w:rsidRDefault="007C5E9C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两段 + 10 = 110(千克)</w:t>
      </w:r>
    </w:p>
    <w:p w14:paraId="3070347A" w14:textId="6CDCFF76" w:rsidR="00D9674B" w:rsidRDefault="00D9674B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第一筐：(110-10)</w:t>
      </w:r>
      <w:r w:rsidRPr="00D9674B">
        <w:rPr>
          <w:rFonts w:ascii="SimSun" w:hAnsi="SimSun" w:cs="SimSun" w:hint="eastAsia"/>
          <w:lang w:eastAsia="zh-CN"/>
        </w:rPr>
        <w:t>÷2 = 50(千克)</w:t>
      </w:r>
      <w:r w:rsidR="00341CD4">
        <w:rPr>
          <w:rFonts w:ascii="SimSun" w:hAnsi="SimSun" w:cs="SimSun"/>
          <w:lang w:eastAsia="zh-CN"/>
        </w:rPr>
        <w:tab/>
      </w:r>
      <w:r w:rsidR="00341CD4">
        <w:rPr>
          <w:rFonts w:ascii="SimSun" w:hAnsi="SimSun" w:cs="SimSun"/>
          <w:lang w:eastAsia="zh-CN"/>
        </w:rPr>
        <w:tab/>
      </w:r>
      <w:r w:rsidR="00341CD4">
        <w:rPr>
          <w:rFonts w:ascii="SimSun" w:hAnsi="SimSun" w:cs="SimSun" w:hint="eastAsia"/>
          <w:lang w:eastAsia="zh-CN"/>
        </w:rPr>
        <w:t>第二筐：110-50 = 60(千克)</w:t>
      </w:r>
    </w:p>
    <w:p w14:paraId="63185CDA" w14:textId="380DBF53" w:rsidR="00341CD4" w:rsidRDefault="00341CD4" w:rsidP="00F611EC">
      <w:pPr>
        <w:spacing w:line="240" w:lineRule="auto"/>
        <w:rPr>
          <w:rFonts w:ascii="SimSun" w:hAnsi="SimSun" w:cs="SimSun"/>
          <w:lang w:eastAsia="zh-CN"/>
        </w:rPr>
      </w:pPr>
    </w:p>
    <w:p w14:paraId="5315BFC5" w14:textId="149D84F2" w:rsidR="009B6BD2" w:rsidRDefault="009B6BD2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船的上下两层一共有220人，如果从上层调10人到下层帮忙，那么上下两层的人数就相等了，原来上下两层各有多少人？</w:t>
      </w:r>
    </w:p>
    <w:p w14:paraId="0426E769" w14:textId="7A01F0A2" w:rsidR="00553987" w:rsidRDefault="004707C0" w:rsidP="009B6BD2">
      <w:pPr>
        <w:rPr>
          <w:rFonts w:ascii="SimSun" w:hAnsi="SimSun" w:cs="SimSu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F5EF7" wp14:editId="67EE9C08">
                <wp:simplePos x="0" y="0"/>
                <wp:positionH relativeFrom="column">
                  <wp:posOffset>1213870</wp:posOffset>
                </wp:positionH>
                <wp:positionV relativeFrom="paragraph">
                  <wp:posOffset>21680</wp:posOffset>
                </wp:positionV>
                <wp:extent cx="963295" cy="375106"/>
                <wp:effectExtent l="0" t="0" r="0" b="0"/>
                <wp:wrapNone/>
                <wp:docPr id="1940239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510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D9FA" w14:textId="77777777" w:rsidR="004707C0" w:rsidRDefault="004707C0" w:rsidP="004707C0">
                            <w:pPr>
                              <w:jc w:val="center"/>
                              <w:rPr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Cs w:val="22"/>
                                <w:lang w:eastAsia="zh-CN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5EF7" id="Rectangle: Rounded Corners 1" o:spid="_x0000_s1125" style="position:absolute;margin-left:95.6pt;margin-top:1.7pt;width:75.85pt;height:2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" filled="f" stroked="f" strokeweight="2pt">
                <v:textbox>
                  <w:txbxContent>
                    <w:p w14:paraId="235ED9FA" w14:textId="77777777" w:rsidR="004707C0" w:rsidRDefault="004707C0" w:rsidP="004707C0">
                      <w:pPr>
                        <w:jc w:val="center"/>
                        <w:rPr>
                          <w:szCs w:val="22"/>
                          <w:lang w:eastAsia="zh-CN"/>
                        </w:rPr>
                      </w:pPr>
                      <w:r>
                        <w:rPr>
                          <w:szCs w:val="22"/>
                        </w:rPr>
                        <w:t>10</w:t>
                      </w:r>
                      <w:r>
                        <w:rPr>
                          <w:rFonts w:hint="eastAsia"/>
                          <w:szCs w:val="22"/>
                          <w:lang w:eastAsia="zh-CN"/>
                        </w:rPr>
                        <w:t>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748F1" wp14:editId="668C8AB8">
                <wp:simplePos x="0" y="0"/>
                <wp:positionH relativeFrom="column">
                  <wp:posOffset>3270885</wp:posOffset>
                </wp:positionH>
                <wp:positionV relativeFrom="paragraph">
                  <wp:posOffset>10886</wp:posOffset>
                </wp:positionV>
                <wp:extent cx="963295" cy="375106"/>
                <wp:effectExtent l="0" t="0" r="0" b="0"/>
                <wp:wrapNone/>
                <wp:docPr id="14143944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510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914F" w14:textId="3FD4BC43" w:rsidR="004707C0" w:rsidRDefault="004707C0" w:rsidP="004707C0">
                            <w:pPr>
                              <w:jc w:val="center"/>
                              <w:rPr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Cs w:val="22"/>
                                <w:lang w:eastAsia="zh-CN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748F1" id="_x0000_s1126" style="position:absolute;margin-left:257.55pt;margin-top:.85pt;width:75.85pt;height:2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" filled="f" stroked="f" strokeweight="2pt">
                <v:textbox>
                  <w:txbxContent>
                    <w:p w14:paraId="2F85914F" w14:textId="3FD4BC43" w:rsidR="004707C0" w:rsidRDefault="004707C0" w:rsidP="004707C0">
                      <w:pPr>
                        <w:jc w:val="center"/>
                        <w:rPr>
                          <w:szCs w:val="22"/>
                          <w:lang w:eastAsia="zh-CN"/>
                        </w:rPr>
                      </w:pPr>
                      <w:r>
                        <w:rPr>
                          <w:szCs w:val="22"/>
                        </w:rPr>
                        <w:t>10</w:t>
                      </w:r>
                      <w:r>
                        <w:rPr>
                          <w:rFonts w:hint="eastAsia"/>
                          <w:szCs w:val="22"/>
                          <w:lang w:eastAsia="zh-CN"/>
                        </w:rPr>
                        <w:t>人</w:t>
                      </w:r>
                    </w:p>
                  </w:txbxContent>
                </v:textbox>
              </v:roundrect>
            </w:pict>
          </mc:Fallback>
        </mc:AlternateContent>
      </w:r>
      <w:r w:rsidR="00553987"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6AAF3AD8" wp14:editId="1EB2F7BE">
                <wp:extent cx="5486400" cy="1115619"/>
                <wp:effectExtent l="0" t="0" r="0" b="8890"/>
                <wp:docPr id="117889507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1175403" name="Straight Connector 251175403"/>
                        <wps:cNvCnPr/>
                        <wps:spPr>
                          <a:xfrm>
                            <a:off x="598715" y="582442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966570" name="Rectangle: Rounded Corners 1365966570"/>
                        <wps:cNvSpPr/>
                        <wps:spPr>
                          <a:xfrm>
                            <a:off x="168729" y="588027"/>
                            <a:ext cx="789215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370F1" w14:textId="47E4CFD3" w:rsidR="00553987" w:rsidRDefault="004707C0" w:rsidP="00553987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</w:t>
                              </w:r>
                              <w:r w:rsidR="00553987"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下层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127989" name="Rectangle: Rounded Corners 500127989"/>
                        <wps:cNvSpPr/>
                        <wps:spPr>
                          <a:xfrm>
                            <a:off x="4234453" y="582236"/>
                            <a:ext cx="756648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34D3A" w14:textId="63070429" w:rsidR="00553987" w:rsidRDefault="004707C0" w:rsidP="00553987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</w:t>
                              </w:r>
                              <w:r w:rsidR="00553987"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上层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083236" name="Oval 1253083236"/>
                        <wps:cNvSpPr/>
                        <wps:spPr>
                          <a:xfrm>
                            <a:off x="2734491" y="55340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564461" name="Oval 1579564461"/>
                        <wps:cNvSpPr/>
                        <wps:spPr>
                          <a:xfrm>
                            <a:off x="553630" y="54312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527901" name="Oval 1810527901"/>
                        <wps:cNvSpPr/>
                        <wps:spPr>
                          <a:xfrm>
                            <a:off x="4692129" y="532154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828443" name="Connector: Curved 565828443"/>
                        <wps:cNvCnPr>
                          <a:stCxn id="1579564461" idx="1"/>
                          <a:endCxn id="1253083236" idx="7"/>
                        </wps:cNvCnPr>
                        <wps:spPr>
                          <a:xfrm rot="16200000" flipH="1">
                            <a:off x="1656953" y="-547035"/>
                            <a:ext cx="3677" cy="2197118"/>
                          </a:xfrm>
                          <a:prstGeom prst="curvedConnector3">
                            <a:avLst>
                              <a:gd name="adj1" fmla="val -6396573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939778" name="Connector: Curved 1128939778"/>
                        <wps:cNvCnPr>
                          <a:stCxn id="1810527901" idx="1"/>
                          <a:endCxn id="1253083236" idx="7"/>
                        </wps:cNvCnPr>
                        <wps:spPr>
                          <a:xfrm rot="16200000" flipH="1" flipV="1">
                            <a:off x="3725452" y="-413223"/>
                            <a:ext cx="21343" cy="1925217"/>
                          </a:xfrm>
                          <a:prstGeom prst="curvedConnector3">
                            <a:avLst>
                              <a:gd name="adj1" fmla="val -11020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4112917" name="Rectangle: Rounded Corners 1834112917"/>
                        <wps:cNvSpPr/>
                        <wps:spPr>
                          <a:xfrm>
                            <a:off x="2449490" y="581794"/>
                            <a:ext cx="756648" cy="512322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499AC" w14:textId="4C00880E" w:rsidR="004707C0" w:rsidRDefault="004707C0" w:rsidP="004707C0">
                              <w:pPr>
                                <w:spacing w:line="240" w:lineRule="auto"/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现下层</w:t>
                              </w:r>
                            </w:p>
                            <w:p w14:paraId="0FA1C104" w14:textId="58FF7411" w:rsidR="004707C0" w:rsidRDefault="004707C0" w:rsidP="004707C0">
                              <w:pPr>
                                <w:spacing w:line="240" w:lineRule="auto"/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现上层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AF3AD8" id="Canvas 2" o:spid="_x0000_s1127" editas="canvas" style="width:6in;height:87.85pt;mso-position-horizontal-relative:char;mso-position-vertical-relative:line" coordsize="54864,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">
                <v:shape id="_x0000_s1128" type="#_x0000_t75" style="position:absolute;width:54864;height:11150;visibility:visible;mso-wrap-style:square" filled="t">
                  <v:fill o:detectmouseclick="t"/>
                  <v:path o:connecttype="none"/>
                </v:shape>
                <v:line id="Straight Connector 251175403" o:spid="_x0000_s1129" style="position:absolute;visibility:visible;mso-wrap-style:square" from="5987,5824" to="47080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" strokecolor="black [3040]"/>
                <v:roundrect id="Rectangle: Rounded Corners 1365966570" o:spid="_x0000_s1130" style="position:absolute;left:1687;top:5880;width:7892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" filled="f" stroked="f" strokeweight="2pt">
                  <v:textbox>
                    <w:txbxContent>
                      <w:p w14:paraId="388370F1" w14:textId="47E4CFD3" w:rsidR="00553987" w:rsidRDefault="004707C0" w:rsidP="00553987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</w:t>
                        </w:r>
                        <w:r w:rsidR="00553987">
                          <w:rPr>
                            <w:rFonts w:hint="eastAsia"/>
                            <w:szCs w:val="22"/>
                            <w:lang w:eastAsia="zh-CN"/>
                          </w:rPr>
                          <w:t>下层</w:t>
                        </w:r>
                      </w:p>
                    </w:txbxContent>
                  </v:textbox>
                </v:roundrect>
                <v:roundrect id="Rectangle: Rounded Corners 500127989" o:spid="_x0000_s1131" style="position:absolute;left:42344;top:5822;width:7567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" filled="f" stroked="f" strokeweight="2pt">
                  <v:textbox>
                    <w:txbxContent>
                      <w:p w14:paraId="4BD34D3A" w14:textId="63070429" w:rsidR="00553987" w:rsidRDefault="004707C0" w:rsidP="00553987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</w:t>
                        </w:r>
                        <w:r w:rsidR="00553987">
                          <w:rPr>
                            <w:rFonts w:hint="eastAsia"/>
                            <w:szCs w:val="22"/>
                            <w:lang w:eastAsia="zh-CN"/>
                          </w:rPr>
                          <w:t>上层</w:t>
                        </w:r>
                      </w:p>
                    </w:txbxContent>
                  </v:textbox>
                </v:roundrect>
                <v:oval id="Oval 1253083236" o:spid="_x0000_s1132" style="position:absolute;left:27344;top:553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" fillcolor="black [3213]" strokecolor="black [3200]" strokeweight="2pt"/>
                <v:oval id="Oval 1579564461" o:spid="_x0000_s1133" style="position:absolute;left:5536;top:543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" fillcolor="black [3213]" strokecolor="black [3200]" strokeweight="2pt"/>
                <v:oval id="Oval 1810527901" o:spid="_x0000_s1134" style="position:absolute;left:46921;top:53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" fillcolor="black [3213]" strokecolor="black [3200]" strokeweight="2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565828443" o:spid="_x0000_s1135" type="#_x0000_t38" style="position:absolute;left:16569;top:-5471;width:37;height:2197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" adj="-1381660" strokecolor="black [3040]">
                  <v:stroke dashstyle="longDash" endarrow="block"/>
                </v:shape>
                <v:shape id="Connector: Curved 1128939778" o:spid="_x0000_s1136" type="#_x0000_t38" style="position:absolute;left:37254;top:-4132;width:213;height:19252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" adj="-238034" strokecolor="black [3040]">
                  <v:stroke endarrow="block"/>
                </v:shape>
                <v:roundrect id="Rectangle: Rounded Corners 1834112917" o:spid="_x0000_s1137" style="position:absolute;left:24494;top:5817;width:7567;height:5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" filled="f" stroked="f" strokeweight="2pt">
                  <v:textbox>
                    <w:txbxContent>
                      <w:p w14:paraId="5B1499AC" w14:textId="4C00880E" w:rsidR="004707C0" w:rsidRDefault="004707C0" w:rsidP="004707C0">
                        <w:pPr>
                          <w:spacing w:line="240" w:lineRule="auto"/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现下层</w:t>
                        </w:r>
                      </w:p>
                      <w:p w14:paraId="0FA1C104" w14:textId="58FF7411" w:rsidR="004707C0" w:rsidRDefault="004707C0" w:rsidP="004707C0">
                        <w:pPr>
                          <w:spacing w:line="240" w:lineRule="auto"/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现上层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46ABE5D" w14:textId="77777777" w:rsidR="009B6BD2" w:rsidRDefault="009B6BD2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BDA8C80" w14:textId="52C51BC6" w:rsidR="00494C27" w:rsidRDefault="000C786F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如图所示，</w:t>
      </w:r>
      <w:r w:rsidR="00494C27">
        <w:rPr>
          <w:rFonts w:ascii="SimSun" w:hAnsi="SimSun" w:cs="SimSun" w:hint="eastAsia"/>
          <w:lang w:eastAsia="zh-CN"/>
        </w:rPr>
        <w:t>从上层移动到下层，说明上层变少，下层变多，</w:t>
      </w:r>
    </w:p>
    <w:p w14:paraId="15D19761" w14:textId="77777777" w:rsidR="000C786F" w:rsidRDefault="009B6BD2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上层比下层多：10 × 2 = 20 （人）</w:t>
      </w:r>
    </w:p>
    <w:p w14:paraId="6FEBA26F" w14:textId="24A9177E" w:rsidR="009B6BD2" w:rsidRDefault="000C786F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从而转为和差问题（即和220，差20）</w:t>
      </w:r>
      <w:r w:rsidR="00494C27">
        <w:rPr>
          <w:rFonts w:ascii="SimSun" w:hAnsi="SimSun" w:cs="SimSun"/>
          <w:lang w:eastAsia="zh-CN"/>
        </w:rPr>
        <w:tab/>
      </w:r>
      <w:r w:rsidR="00494C27">
        <w:rPr>
          <w:rFonts w:ascii="SimSun" w:hAnsi="SimSun" w:cs="SimSun"/>
          <w:lang w:eastAsia="zh-CN"/>
        </w:rPr>
        <w:tab/>
      </w:r>
    </w:p>
    <w:p w14:paraId="3DC35CAF" w14:textId="77777777" w:rsidR="009B6BD2" w:rsidRDefault="009B6BD2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下层：(220-20)÷2 = 100 (人)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上层：220-100 = 120(人)</w:t>
      </w:r>
    </w:p>
    <w:p w14:paraId="16A109DB" w14:textId="77777777" w:rsidR="009B6BD2" w:rsidRDefault="009B6BD2" w:rsidP="009B6BD2">
      <w:pPr>
        <w:rPr>
          <w:rFonts w:ascii="SimSun" w:hAnsi="SimSun" w:cs="SimSun"/>
          <w:lang w:eastAsia="zh-CN"/>
        </w:rPr>
      </w:pPr>
    </w:p>
    <w:p w14:paraId="1F39011A" w14:textId="54308C76" w:rsidR="009B6BD2" w:rsidRDefault="004707C0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大毛和小毛一共有110块巧克力，大毛给小毛10块后，大毛还比小毛多10块，原来大毛、小毛各有多少块巧克力？</w:t>
      </w:r>
    </w:p>
    <w:p w14:paraId="62062FA4" w14:textId="16D47FBA" w:rsidR="004707C0" w:rsidRDefault="004707C0" w:rsidP="009B6BD2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7134B7D7" wp14:editId="67C2613D">
                <wp:extent cx="5486400" cy="1000049"/>
                <wp:effectExtent l="0" t="0" r="0" b="0"/>
                <wp:docPr id="106012196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30769047" name="Straight Connector 2130769047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773211" name="Rectangle: Rounded Corners 1383773211"/>
                        <wps:cNvSpPr/>
                        <wps:spPr>
                          <a:xfrm>
                            <a:off x="310630" y="62131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49554" w14:textId="200BCB37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404017" name="Rectangle: Rounded Corners 1892404017"/>
                        <wps:cNvSpPr/>
                        <wps:spPr>
                          <a:xfrm>
                            <a:off x="4343787" y="615525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FBE3E" w14:textId="61479A4F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75946" name="Oval 180975946"/>
                        <wps:cNvSpPr/>
                        <wps:spPr>
                          <a:xfrm>
                            <a:off x="2070462" y="59314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428033" name="Oval 1568428033"/>
                        <wps:cNvSpPr/>
                        <wps:spPr>
                          <a:xfrm>
                            <a:off x="553630" y="576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440733" name="Oval 354440733"/>
                        <wps:cNvSpPr/>
                        <wps:spPr>
                          <a:xfrm>
                            <a:off x="4692129" y="56523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223058" name="Connector: Curved 599223058"/>
                        <wps:cNvCnPr>
                          <a:stCxn id="1568428033" idx="1"/>
                          <a:endCxn id="180975946" idx="0"/>
                        </wps:cNvCnPr>
                        <wps:spPr>
                          <a:xfrm rot="16200000" flipH="1">
                            <a:off x="1321612" y="-178612"/>
                            <a:ext cx="10329" cy="1533089"/>
                          </a:xfrm>
                          <a:prstGeom prst="curvedConnector3">
                            <a:avLst>
                              <a:gd name="adj1" fmla="val -2277103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495878" name="Connector: Curved 452495878"/>
                        <wps:cNvCnPr>
                          <a:stCxn id="354440733" idx="1"/>
                          <a:endCxn id="709391514" idx="7"/>
                        </wps:cNvCnPr>
                        <wps:spPr>
                          <a:xfrm rot="16200000" flipH="1" flipV="1">
                            <a:off x="4062562" y="-31451"/>
                            <a:ext cx="32922" cy="1239418"/>
                          </a:xfrm>
                          <a:prstGeom prst="curvedConnector3">
                            <a:avLst>
                              <a:gd name="adj1" fmla="val -7144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391514" name="Oval 709391514"/>
                        <wps:cNvSpPr/>
                        <wps:spPr>
                          <a:xfrm>
                            <a:off x="3420290" y="59806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70088" name="Right Brace 314870088"/>
                        <wps:cNvSpPr/>
                        <wps:spPr>
                          <a:xfrm rot="16200000">
                            <a:off x="2683733" y="-154012"/>
                            <a:ext cx="163029" cy="131071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053123" name="Rectangle: Rounded Corners 1263053123"/>
                        <wps:cNvSpPr/>
                        <wps:spPr>
                          <a:xfrm>
                            <a:off x="2242843" y="28023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D6210" w14:textId="76CFEDF4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359103" name="Rectangle: Rounded Corners 1301359103"/>
                        <wps:cNvSpPr/>
                        <wps:spPr>
                          <a:xfrm>
                            <a:off x="3592672" y="27624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E0E7D" w14:textId="77777777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624880" name="Rectangle: Rounded Corners 1098624880"/>
                        <wps:cNvSpPr/>
                        <wps:spPr>
                          <a:xfrm>
                            <a:off x="903900" y="0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B1719" w14:textId="77777777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858234" name="Rectangle: Rounded Corners 852858234"/>
                        <wps:cNvSpPr/>
                        <wps:spPr>
                          <a:xfrm>
                            <a:off x="1791087" y="64377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C19FB" w14:textId="0769D3E3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963668" name="Rectangle: Rounded Corners 1991963668"/>
                        <wps:cNvSpPr/>
                        <wps:spPr>
                          <a:xfrm>
                            <a:off x="3146265" y="634083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2B5DE" w14:textId="0C550BE8" w:rsidR="004707C0" w:rsidRDefault="004707C0" w:rsidP="004707C0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4B7D7" id="_x0000_s1138" editas="canvas" style="width:6in;height:78.75pt;mso-position-horizontal-relative:char;mso-position-vertical-relative:line" coordsize="54864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">
                <v:shape id="_x0000_s1139" type="#_x0000_t75" style="position:absolute;width:54864;height:9994;visibility:visible;mso-wrap-style:square" filled="t">
                  <v:fill o:detectmouseclick="t"/>
                  <v:path o:connecttype="none"/>
                </v:shape>
                <v:line id="Straight Connector 2130769047" o:spid="_x0000_s1140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" strokecolor="black [3040]"/>
                <v:roundrect id="Rectangle: Rounded Corners 1383773211" o:spid="_x0000_s1141" style="position:absolute;left:3106;top:6213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" filled="f" stroked="f" strokeweight="2pt">
                  <v:textbox>
                    <w:txbxContent>
                      <w:p w14:paraId="53A49554" w14:textId="200BCB37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原小</w:t>
                        </w:r>
                      </w:p>
                    </w:txbxContent>
                  </v:textbox>
                </v:roundrect>
                <v:roundrect id="Rectangle: Rounded Corners 1892404017" o:spid="_x0000_s1142" style="position:absolute;left:43437;top:6155;width:6474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" filled="f" stroked="f" strokeweight="2pt">
                  <v:textbox>
                    <w:txbxContent>
                      <w:p w14:paraId="137FBE3E" w14:textId="61479A4F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原大</w:t>
                        </w:r>
                      </w:p>
                    </w:txbxContent>
                  </v:textbox>
                </v:roundrect>
                <v:oval id="Oval 180975946" o:spid="_x0000_s1143" style="position:absolute;left:20704;top:593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" fillcolor="black [3213]" strokecolor="black [3200]" strokeweight="2pt"/>
                <v:oval id="Oval 1568428033" o:spid="_x0000_s1144" style="position:absolute;left:5536;top:576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" fillcolor="black [3213]" strokecolor="black [3200]" strokeweight="2pt"/>
                <v:oval id="Oval 354440733" o:spid="_x0000_s1145" style="position:absolute;left:46921;top:56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" fillcolor="black [3213]" strokecolor="black [3200]" strokeweight="2pt"/>
                <v:shape id="Connector: Curved 599223058" o:spid="_x0000_s1146" type="#_x0000_t38" style="position:absolute;left:13216;top:-1787;width:103;height:153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" adj="-491854" strokecolor="black [3040]">
                  <v:stroke dashstyle="longDash" endarrow="block"/>
                </v:shape>
                <v:shape id="Connector: Curved 452495878" o:spid="_x0000_s1147" type="#_x0000_t38" style="position:absolute;left:40625;top:-315;width:330;height:12394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" adj="-154315" strokecolor="black [3040]">
                  <v:stroke endarrow="block"/>
                </v:shape>
                <v:oval id="Oval 709391514" o:spid="_x0000_s1148" style="position:absolute;left:34202;top:598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" fillcolor="black [3213]" strokecolor="black [3200]" strokeweight="2pt"/>
                <v:shape id="Right Brace 314870088" o:spid="_x0000_s1149" type="#_x0000_t88" style="position:absolute;left:26837;top:-1541;width:1630;height:131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" adj="224" strokecolor="black [3040]"/>
                <v:roundrect id="Rectangle: Rounded Corners 1263053123" o:spid="_x0000_s1150" style="position:absolute;left:22428;top:280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" filled="f" stroked="f" strokeweight="2pt">
                  <v:textbox>
                    <w:txbxContent>
                      <w:p w14:paraId="592D6210" w14:textId="76CFEDF4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1301359103" o:spid="_x0000_s1151" style="position:absolute;left:35926;top:276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" filled="f" stroked="f" strokeweight="2pt">
                  <v:textbox>
                    <w:txbxContent>
                      <w:p w14:paraId="765E0E7D" w14:textId="77777777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1098624880" o:spid="_x0000_s1152" style="position:absolute;left:9039;width:9632;height:3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" filled="f" stroked="f" strokeweight="2pt">
                  <v:textbox>
                    <w:txbxContent>
                      <w:p w14:paraId="516B1719" w14:textId="77777777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852858234" o:spid="_x0000_s1153" style="position:absolute;left:17910;top:6437;width:6474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" filled="f" stroked="f" strokeweight="2pt">
                  <v:textbox>
                    <w:txbxContent>
                      <w:p w14:paraId="4CCC19FB" w14:textId="0769D3E3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现小</w:t>
                        </w:r>
                      </w:p>
                    </w:txbxContent>
                  </v:textbox>
                </v:roundrect>
                <v:roundrect id="Rectangle: Rounded Corners 1991963668" o:spid="_x0000_s1154" style="position:absolute;left:31462;top:6340;width:6473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" filled="f" stroked="f" strokeweight="2pt">
                  <v:textbox>
                    <w:txbxContent>
                      <w:p w14:paraId="4A22B5DE" w14:textId="0C550BE8" w:rsidR="004707C0" w:rsidRDefault="004707C0" w:rsidP="004707C0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现大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19625BD" w14:textId="2E0BD1D6" w:rsidR="00EF46DE" w:rsidRDefault="00EF46DE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06DCDFAE" w14:textId="167DC182" w:rsidR="00EF46DE" w:rsidRDefault="00EF46DE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如图所示，</w:t>
      </w:r>
    </w:p>
    <w:p w14:paraId="6FC1E9CE" w14:textId="77777777" w:rsidR="000C786F" w:rsidRDefault="00420481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原大毛比原小毛多</w:t>
      </w:r>
      <w:r w:rsidR="00EF46DE">
        <w:rPr>
          <w:rFonts w:ascii="SimSun" w:hAnsi="SimSun" w:cs="SimSun" w:hint="eastAsia"/>
          <w:lang w:eastAsia="zh-CN"/>
        </w:rPr>
        <w:t>：</w:t>
      </w:r>
      <w:r>
        <w:rPr>
          <w:rFonts w:ascii="SimSun" w:hAnsi="SimSun" w:cs="SimSun" w:hint="eastAsia"/>
          <w:lang w:eastAsia="zh-CN"/>
        </w:rPr>
        <w:t>2×10+10=30（块）</w:t>
      </w:r>
      <w:r w:rsidR="00EF46DE">
        <w:rPr>
          <w:rFonts w:ascii="SimSun" w:hAnsi="SimSun" w:cs="SimSun"/>
          <w:lang w:eastAsia="zh-CN"/>
        </w:rPr>
        <w:tab/>
      </w:r>
    </w:p>
    <w:p w14:paraId="627DBD66" w14:textId="002E663A" w:rsidR="00EF46DE" w:rsidRDefault="000C786F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从而转为和差问题（即和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11</w:t>
      </w: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0，差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3</w:t>
      </w: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0）</w:t>
      </w:r>
      <w:r w:rsidR="00EF46DE">
        <w:rPr>
          <w:rFonts w:ascii="SimSun" w:hAnsi="SimSun" w:cs="SimSun"/>
          <w:lang w:eastAsia="zh-CN"/>
        </w:rPr>
        <w:tab/>
      </w:r>
    </w:p>
    <w:p w14:paraId="0CD7CBD2" w14:textId="711E8C13" w:rsidR="00EF46DE" w:rsidRDefault="00420481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原小毛</w:t>
      </w:r>
      <w:r w:rsidR="00EF46DE">
        <w:rPr>
          <w:rFonts w:ascii="SimSun" w:hAnsi="SimSun" w:cs="SimSun" w:hint="eastAsia"/>
          <w:lang w:eastAsia="zh-CN"/>
        </w:rPr>
        <w:t>：(</w:t>
      </w:r>
      <w:r>
        <w:rPr>
          <w:rFonts w:ascii="SimSun" w:hAnsi="SimSun" w:cs="SimSun" w:hint="eastAsia"/>
          <w:lang w:eastAsia="zh-CN"/>
        </w:rPr>
        <w:t>110</w:t>
      </w:r>
      <w:r w:rsidR="00EF46DE">
        <w:rPr>
          <w:rFonts w:ascii="SimSun" w:hAnsi="SimSun" w:cs="SimSun" w:hint="eastAsia"/>
          <w:lang w:eastAsia="zh-CN"/>
        </w:rPr>
        <w:t>-</w:t>
      </w:r>
      <w:r>
        <w:rPr>
          <w:rFonts w:ascii="SimSun" w:hAnsi="SimSun" w:cs="SimSun" w:hint="eastAsia"/>
          <w:lang w:eastAsia="zh-CN"/>
        </w:rPr>
        <w:t>30</w:t>
      </w:r>
      <w:r w:rsidR="00EF46DE">
        <w:rPr>
          <w:rFonts w:ascii="SimSun" w:hAnsi="SimSun" w:cs="SimSun" w:hint="eastAsia"/>
          <w:lang w:eastAsia="zh-CN"/>
        </w:rPr>
        <w:t xml:space="preserve">)÷2 = </w:t>
      </w:r>
      <w:r>
        <w:rPr>
          <w:rFonts w:ascii="SimSun" w:hAnsi="SimSun" w:cs="SimSun" w:hint="eastAsia"/>
          <w:lang w:eastAsia="zh-CN"/>
        </w:rPr>
        <w:t>4</w:t>
      </w:r>
      <w:r w:rsidR="00EF46DE">
        <w:rPr>
          <w:rFonts w:ascii="SimSun" w:hAnsi="SimSun" w:cs="SimSun" w:hint="eastAsia"/>
          <w:lang w:eastAsia="zh-CN"/>
        </w:rPr>
        <w:t>0 (</w:t>
      </w:r>
      <w:r>
        <w:rPr>
          <w:rFonts w:ascii="SimSun" w:hAnsi="SimSun" w:cs="SimSun" w:hint="eastAsia"/>
          <w:lang w:eastAsia="zh-CN"/>
        </w:rPr>
        <w:t>块</w:t>
      </w:r>
      <w:r w:rsidR="00EF46DE">
        <w:rPr>
          <w:rFonts w:ascii="SimSun" w:hAnsi="SimSun" w:cs="SimSun" w:hint="eastAsia"/>
          <w:lang w:eastAsia="zh-CN"/>
        </w:rPr>
        <w:t>)</w:t>
      </w:r>
      <w:r w:rsidR="00EF46DE">
        <w:rPr>
          <w:rFonts w:ascii="SimSun" w:hAnsi="SimSun" w:cs="SimSun"/>
          <w:lang w:eastAsia="zh-CN"/>
        </w:rPr>
        <w:tab/>
      </w:r>
      <w:r w:rsidR="00EF46DE">
        <w:rPr>
          <w:rFonts w:ascii="SimSun" w:hAnsi="SimSun" w:cs="SimSun"/>
          <w:lang w:eastAsia="zh-CN"/>
        </w:rPr>
        <w:tab/>
      </w:r>
      <w:r w:rsidR="00901F8D">
        <w:rPr>
          <w:rFonts w:ascii="SimSun" w:hAnsi="SimSun" w:cs="SimSun" w:hint="eastAsia"/>
          <w:lang w:eastAsia="zh-CN"/>
        </w:rPr>
        <w:t>原大毛</w:t>
      </w:r>
      <w:r w:rsidR="00EF46DE">
        <w:rPr>
          <w:rFonts w:ascii="SimSun" w:hAnsi="SimSun" w:cs="SimSun" w:hint="eastAsia"/>
          <w:lang w:eastAsia="zh-CN"/>
        </w:rPr>
        <w:t>：</w:t>
      </w:r>
      <w:r w:rsidR="00901F8D">
        <w:rPr>
          <w:rFonts w:ascii="SimSun" w:hAnsi="SimSun" w:cs="SimSun" w:hint="eastAsia"/>
          <w:lang w:eastAsia="zh-CN"/>
        </w:rPr>
        <w:t>110</w:t>
      </w:r>
      <w:r w:rsidR="00EF46DE">
        <w:rPr>
          <w:rFonts w:ascii="SimSun" w:hAnsi="SimSun" w:cs="SimSun" w:hint="eastAsia"/>
          <w:lang w:eastAsia="zh-CN"/>
        </w:rPr>
        <w:t>-</w:t>
      </w:r>
      <w:r w:rsidR="00901F8D">
        <w:rPr>
          <w:rFonts w:ascii="SimSun" w:hAnsi="SimSun" w:cs="SimSun" w:hint="eastAsia"/>
          <w:lang w:eastAsia="zh-CN"/>
        </w:rPr>
        <w:t>40</w:t>
      </w:r>
      <w:r w:rsidR="00EF46DE">
        <w:rPr>
          <w:rFonts w:ascii="SimSun" w:hAnsi="SimSun" w:cs="SimSun" w:hint="eastAsia"/>
          <w:lang w:eastAsia="zh-CN"/>
        </w:rPr>
        <w:t xml:space="preserve"> = </w:t>
      </w:r>
      <w:r w:rsidR="00901F8D">
        <w:rPr>
          <w:rFonts w:ascii="SimSun" w:hAnsi="SimSun" w:cs="SimSun" w:hint="eastAsia"/>
          <w:lang w:eastAsia="zh-CN"/>
        </w:rPr>
        <w:t>70</w:t>
      </w:r>
      <w:r w:rsidR="00EF46DE">
        <w:rPr>
          <w:rFonts w:ascii="SimSun" w:hAnsi="SimSun" w:cs="SimSun" w:hint="eastAsia"/>
          <w:lang w:eastAsia="zh-CN"/>
        </w:rPr>
        <w:t>(</w:t>
      </w:r>
      <w:r w:rsidR="00901F8D">
        <w:rPr>
          <w:rFonts w:ascii="SimSun" w:hAnsi="SimSun" w:cs="SimSun" w:hint="eastAsia"/>
          <w:lang w:eastAsia="zh-CN"/>
        </w:rPr>
        <w:t>块</w:t>
      </w:r>
      <w:r w:rsidR="00EF46DE">
        <w:rPr>
          <w:rFonts w:ascii="SimSun" w:hAnsi="SimSun" w:cs="SimSun" w:hint="eastAsia"/>
          <w:lang w:eastAsia="zh-CN"/>
        </w:rPr>
        <w:t>)</w:t>
      </w:r>
    </w:p>
    <w:p w14:paraId="42906A84" w14:textId="77777777" w:rsidR="009B6BD2" w:rsidRDefault="009B6BD2" w:rsidP="009B6BD2">
      <w:pPr>
        <w:rPr>
          <w:rFonts w:ascii="SimSun" w:hAnsi="SimSun" w:cs="SimSun"/>
          <w:lang w:eastAsia="zh-CN"/>
        </w:rPr>
      </w:pPr>
    </w:p>
    <w:p w14:paraId="512C73AD" w14:textId="028B0AEA" w:rsidR="00C1620E" w:rsidRPr="00C1620E" w:rsidRDefault="00C1620E" w:rsidP="009B6BD2">
      <w:pPr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倍与差问题：找出倍与差</w:t>
      </w:r>
    </w:p>
    <w:p w14:paraId="6F73196C" w14:textId="4C267534" w:rsidR="00E8327E" w:rsidRDefault="00E8327E" w:rsidP="00F01960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大明和小明去海边捡贝壳，大明捡的贝壳数量是小明的7倍，若大明送给小明25个贝壳，那么大明还比小明多4个贝壳，请问他们俩原来各捡了多少个贝壳？</w:t>
      </w:r>
    </w:p>
    <w:p w14:paraId="74E36884" w14:textId="637E8A1F" w:rsidR="00AD4E98" w:rsidRDefault="00AD4E98" w:rsidP="009B6BD2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0885BD6D" wp14:editId="63BD9DCC">
                <wp:extent cx="5486400" cy="981637"/>
                <wp:effectExtent l="0" t="0" r="0" b="9525"/>
                <wp:docPr id="153862958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8179160" name="Straight Connector 518179160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751053" name="Rectangle: Rounded Corners 548751053"/>
                        <wps:cNvSpPr/>
                        <wps:spPr>
                          <a:xfrm>
                            <a:off x="310630" y="62131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58AD8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37239" name="Rectangle: Rounded Corners 61837239"/>
                        <wps:cNvSpPr/>
                        <wps:spPr>
                          <a:xfrm>
                            <a:off x="4343787" y="615525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FD06E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107722" name="Oval 896107722"/>
                        <wps:cNvSpPr/>
                        <wps:spPr>
                          <a:xfrm>
                            <a:off x="2386148" y="59314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784984" name="Oval 1438784984"/>
                        <wps:cNvSpPr/>
                        <wps:spPr>
                          <a:xfrm>
                            <a:off x="553630" y="576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611079" name="Oval 1129611079"/>
                        <wps:cNvSpPr/>
                        <wps:spPr>
                          <a:xfrm>
                            <a:off x="4692129" y="56523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376457" name="Connector: Curved 1858376457"/>
                        <wps:cNvCnPr>
                          <a:stCxn id="1438784984" idx="1"/>
                          <a:endCxn id="896107722" idx="7"/>
                        </wps:cNvCnPr>
                        <wps:spPr>
                          <a:xfrm rot="16200000" flipH="1">
                            <a:off x="1484193" y="-341430"/>
                            <a:ext cx="17017" cy="1864939"/>
                          </a:xfrm>
                          <a:prstGeom prst="curvedConnector3">
                            <a:avLst>
                              <a:gd name="adj1" fmla="val -1382141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753023" name="Connector: Curved 453753023"/>
                        <wps:cNvCnPr>
                          <a:stCxn id="1129611079" idx="1"/>
                          <a:endCxn id="466576817" idx="0"/>
                        </wps:cNvCnPr>
                        <wps:spPr>
                          <a:xfrm rot="16200000" flipH="1" flipV="1">
                            <a:off x="3899989" y="-200961"/>
                            <a:ext cx="26217" cy="1571268"/>
                          </a:xfrm>
                          <a:prstGeom prst="curvedConnector3">
                            <a:avLst>
                              <a:gd name="adj1" fmla="val -8971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576817" name="Oval 466576817"/>
                        <wps:cNvSpPr/>
                        <wps:spPr>
                          <a:xfrm>
                            <a:off x="3104604" y="59806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586813" name="Right Brace 1891586813"/>
                        <wps:cNvSpPr/>
                        <wps:spPr>
                          <a:xfrm rot="16200000">
                            <a:off x="2694560" y="130778"/>
                            <a:ext cx="163135" cy="74028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32027" name="Rectangle: Rounded Corners 2047132027"/>
                        <wps:cNvSpPr/>
                        <wps:spPr>
                          <a:xfrm>
                            <a:off x="2242843" y="28023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AC262" w14:textId="78E8DC52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425532" name="Rectangle: Rounded Corners 514425532"/>
                        <wps:cNvSpPr/>
                        <wps:spPr>
                          <a:xfrm>
                            <a:off x="3592672" y="27624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C1511" w14:textId="00698578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03504" name="Rectangle: Rounded Corners 223703504"/>
                        <wps:cNvSpPr/>
                        <wps:spPr>
                          <a:xfrm>
                            <a:off x="903900" y="0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B8731" w14:textId="248F562F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268284" name="Rectangle: Rounded Corners 1321268284"/>
                        <wps:cNvSpPr/>
                        <wps:spPr>
                          <a:xfrm>
                            <a:off x="2070462" y="616550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023FD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867041" name="Rectangle: Rounded Corners 835867041"/>
                        <wps:cNvSpPr/>
                        <wps:spPr>
                          <a:xfrm>
                            <a:off x="2842642" y="610319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A4DF3" w14:textId="77777777" w:rsidR="00AD4E98" w:rsidRDefault="00AD4E98" w:rsidP="00AD4E9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85BD6D" id="_x0000_s1155" editas="canvas" style="width:6in;height:77.3pt;mso-position-horizontal-relative:char;mso-position-vertical-relative:line" coordsize="5486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">
                <v:shape id="_x0000_s1156" type="#_x0000_t75" style="position:absolute;width:54864;height:9810;visibility:visible;mso-wrap-style:square" filled="t">
                  <v:fill o:detectmouseclick="t"/>
                  <v:path o:connecttype="none"/>
                </v:shape>
                <v:line id="Straight Connector 518179160" o:spid="_x0000_s1157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" strokecolor="black [3040]"/>
                <v:roundrect id="Rectangle: Rounded Corners 548751053" o:spid="_x0000_s1158" style="position:absolute;left:3106;top:6213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" filled="f" stroked="f" strokeweight="2pt">
                  <v:textbox>
                    <w:txbxContent>
                      <w:p w14:paraId="10058AD8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原小</w:t>
                        </w:r>
                      </w:p>
                    </w:txbxContent>
                  </v:textbox>
                </v:roundrect>
                <v:roundrect id="Rectangle: Rounded Corners 61837239" o:spid="_x0000_s1159" style="position:absolute;left:43437;top:6155;width:6474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" filled="f" stroked="f" strokeweight="2pt">
                  <v:textbox>
                    <w:txbxContent>
                      <w:p w14:paraId="4D5FD06E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原大</w:t>
                        </w:r>
                      </w:p>
                    </w:txbxContent>
                  </v:textbox>
                </v:roundrect>
                <v:oval id="Oval 896107722" o:spid="_x0000_s1160" style="position:absolute;left:23861;top:593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" fillcolor="black [3213]" strokecolor="black [3200]" strokeweight="2pt"/>
                <v:oval id="Oval 1438784984" o:spid="_x0000_s1161" style="position:absolute;left:5536;top:576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" fillcolor="black [3213]" strokecolor="black [3200]" strokeweight="2pt"/>
                <v:oval id="Oval 1129611079" o:spid="_x0000_s1162" style="position:absolute;left:46921;top:56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" fillcolor="black [3213]" strokecolor="black [3200]" strokeweight="2pt"/>
                <v:shape id="Connector: Curved 1858376457" o:spid="_x0000_s1163" type="#_x0000_t38" style="position:absolute;left:14842;top:-3415;width:170;height:1864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" adj="-298542" strokecolor="black [3040]">
                  <v:stroke dashstyle="longDash" endarrow="block"/>
                </v:shape>
                <v:shape id="Connector: Curved 453753023" o:spid="_x0000_s1164" type="#_x0000_t38" style="position:absolute;left:39000;top:-2011;width:262;height:15713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" adj="-193779" strokecolor="black [3040]">
                  <v:stroke endarrow="block"/>
                </v:shape>
                <v:oval id="Oval 466576817" o:spid="_x0000_s1165" style="position:absolute;left:31046;top:598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" fillcolor="black [3213]" strokecolor="black [3200]" strokeweight="2pt"/>
                <v:shape id="Right Brace 1891586813" o:spid="_x0000_s1166" type="#_x0000_t88" style="position:absolute;left:26945;top:1307;width:1631;height:74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" adj="397" strokecolor="black [3040]"/>
                <v:roundrect id="Rectangle: Rounded Corners 2047132027" o:spid="_x0000_s1167" style="position:absolute;left:22428;top:280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" filled="f" stroked="f" strokeweight="2pt">
                  <v:textbox>
                    <w:txbxContent>
                      <w:p w14:paraId="7B9AC262" w14:textId="78E8DC52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514425532" o:spid="_x0000_s1168" style="position:absolute;left:35926;top:276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" filled="f" stroked="f" strokeweight="2pt">
                  <v:textbox>
                    <w:txbxContent>
                      <w:p w14:paraId="1BFC1511" w14:textId="00698578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25</w:t>
                        </w:r>
                      </w:p>
                    </w:txbxContent>
                  </v:textbox>
                </v:roundrect>
                <v:roundrect id="Rectangle: Rounded Corners 223703504" o:spid="_x0000_s1169" style="position:absolute;left:9039;width:9632;height:3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" filled="f" stroked="f" strokeweight="2pt">
                  <v:textbox>
                    <w:txbxContent>
                      <w:p w14:paraId="76BB8731" w14:textId="248F562F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25</w:t>
                        </w:r>
                      </w:p>
                    </w:txbxContent>
                  </v:textbox>
                </v:roundrect>
                <v:roundrect id="Rectangle: Rounded Corners 1321268284" o:spid="_x0000_s1170" style="position:absolute;left:20704;top:6165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" filled="f" stroked="f" strokeweight="2pt">
                  <v:textbox>
                    <w:txbxContent>
                      <w:p w14:paraId="5C6023FD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现小</w:t>
                        </w:r>
                      </w:p>
                    </w:txbxContent>
                  </v:textbox>
                </v:roundrect>
                <v:roundrect id="Rectangle: Rounded Corners 835867041" o:spid="_x0000_s1171" style="position:absolute;left:28426;top:6103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" filled="f" stroked="f" strokeweight="2pt">
                  <v:textbox>
                    <w:txbxContent>
                      <w:p w14:paraId="237A4DF3" w14:textId="77777777" w:rsidR="00AD4E98" w:rsidRDefault="00AD4E98" w:rsidP="00AD4E9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现大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1575A45" w14:textId="77777777" w:rsidR="00F01960" w:rsidRDefault="00AD4E98" w:rsidP="00F01960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166A2056" w14:textId="499FC50D" w:rsidR="00AD4E98" w:rsidRDefault="00AD4E98" w:rsidP="00F01960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大明是小明7倍，说明多6倍；</w:t>
      </w:r>
    </w:p>
    <w:p w14:paraId="7C84BDBD" w14:textId="5ECEFF73" w:rsidR="00E8327E" w:rsidRDefault="00AD4E98" w:rsidP="00F01960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如图所示，原大明比原小明多：2×25+4=54(个)</w:t>
      </w:r>
    </w:p>
    <w:p w14:paraId="4FF70499" w14:textId="6A4B5BFD" w:rsidR="00824F0E" w:rsidRDefault="00824F0E" w:rsidP="00F01960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小明：54÷6=9(个)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大明：7×9=63(个)</w:t>
      </w:r>
    </w:p>
    <w:p w14:paraId="13A38745" w14:textId="77777777" w:rsidR="00AD4E98" w:rsidRDefault="00AD4E98" w:rsidP="009B6BD2">
      <w:pPr>
        <w:rPr>
          <w:rFonts w:ascii="SimSun" w:hAnsi="SimSun" w:cs="SimSun"/>
          <w:lang w:eastAsia="zh-CN"/>
        </w:rPr>
      </w:pPr>
    </w:p>
    <w:p w14:paraId="6F224C23" w14:textId="46DCB5EE" w:rsidR="00EA7F7E" w:rsidRPr="005F34E7" w:rsidRDefault="00EA7F7E" w:rsidP="009B6BD2">
      <w:pPr>
        <w:rPr>
          <w:rFonts w:ascii="SimSun" w:hAnsi="SimSun" w:cs="SimSun"/>
          <w:b/>
          <w:bCs/>
          <w:lang w:eastAsia="zh-CN"/>
        </w:rPr>
      </w:pPr>
      <w:r w:rsidRPr="005F34E7">
        <w:rPr>
          <w:rFonts w:ascii="SimSun" w:hAnsi="SimSun" w:cs="SimSun" w:hint="eastAsia"/>
          <w:b/>
          <w:bCs/>
          <w:lang w:eastAsia="zh-CN"/>
        </w:rPr>
        <w:t>和倍差问题：</w:t>
      </w:r>
    </w:p>
    <w:p w14:paraId="5D381F4C" w14:textId="77777777" w:rsidR="00EA7F7E" w:rsidRDefault="00EA7F7E" w:rsidP="00EA7F7E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苹果和梨一共110个，苹果数量比梨数量的2倍还多20个，问苹果和梨各有多少个？</w:t>
      </w:r>
    </w:p>
    <w:p w14:paraId="4D159E1F" w14:textId="77777777" w:rsidR="00EA7F7E" w:rsidRDefault="00EA7F7E" w:rsidP="00EA7F7E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00C7A625" wp14:editId="12C23BBD">
                <wp:extent cx="5486400" cy="1107058"/>
                <wp:effectExtent l="0" t="0" r="0" b="0"/>
                <wp:docPr id="163889148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55977770" name="Straight Connector 1855977770"/>
                        <wps:cNvCnPr/>
                        <wps:spPr>
                          <a:xfrm>
                            <a:off x="838070" y="536772"/>
                            <a:ext cx="23680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4807195" name="Straight Connector 1474807195"/>
                        <wps:cNvCnPr/>
                        <wps:spPr>
                          <a:xfrm>
                            <a:off x="838200" y="215987"/>
                            <a:ext cx="78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27966" name="Right Brace 146727966"/>
                        <wps:cNvSpPr/>
                        <wps:spPr>
                          <a:xfrm>
                            <a:off x="3420290" y="111853"/>
                            <a:ext cx="212272" cy="5987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958673" name="Rectangle: Rounded Corners 1931958673"/>
                        <wps:cNvSpPr/>
                        <wps:spPr>
                          <a:xfrm>
                            <a:off x="3526972" y="230291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C99EC" w14:textId="77777777" w:rsidR="00EA7F7E" w:rsidRDefault="00EA7F7E" w:rsidP="00EA7F7E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068299" name="Rectangle: Rounded Corners 823068299"/>
                        <wps:cNvSpPr/>
                        <wps:spPr>
                          <a:xfrm>
                            <a:off x="2382881" y="786934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9A205" w14:textId="77777777" w:rsidR="00EA7F7E" w:rsidRDefault="00EA7F7E" w:rsidP="00EA7F7E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376197" name="Rectangle: Rounded Corners 1629376197"/>
                        <wps:cNvSpPr/>
                        <wps:spPr>
                          <a:xfrm>
                            <a:off x="76200" y="36347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93E89" w14:textId="77777777" w:rsidR="00EA7F7E" w:rsidRDefault="00EA7F7E" w:rsidP="00EA7F7E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25020" name="Rectangle: Rounded Corners 372425020"/>
                        <wps:cNvSpPr/>
                        <wps:spPr>
                          <a:xfrm>
                            <a:off x="38100" y="368284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0C166" w14:textId="77777777" w:rsidR="00EA7F7E" w:rsidRDefault="00EA7F7E" w:rsidP="00EA7F7E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苹果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01620" name="Straight Connector 2099101620"/>
                        <wps:cNvCnPr/>
                        <wps:spPr>
                          <a:xfrm>
                            <a:off x="1621972" y="41170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03290" name="Straight Connector 48003290"/>
                        <wps:cNvCnPr/>
                        <wps:spPr>
                          <a:xfrm>
                            <a:off x="2405744" y="411904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433153" name="Right Brace 441433153"/>
                        <wps:cNvSpPr/>
                        <wps:spPr>
                          <a:xfrm rot="5400000">
                            <a:off x="2726609" y="281216"/>
                            <a:ext cx="173990" cy="81597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351513" name="Isosceles Triangle 392351513"/>
                        <wps:cNvSpPr/>
                        <wps:spPr>
                          <a:xfrm>
                            <a:off x="1187823" y="6000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801846" name="Isosceles Triangle 1651801846"/>
                        <wps:cNvSpPr/>
                        <wps:spPr>
                          <a:xfrm>
                            <a:off x="1187823" y="39039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989072" name="Isosceles Triangle 2118989072"/>
                        <wps:cNvSpPr/>
                        <wps:spPr>
                          <a:xfrm>
                            <a:off x="1945341" y="385345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C7A625" id="_x0000_s1172" editas="canvas" style="width:6in;height:87.15pt;mso-position-horizontal-relative:char;mso-position-vertical-relative:line" coordsize="54864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">
                <v:shape id="_x0000_s1173" type="#_x0000_t75" style="position:absolute;width:54864;height:11068;visibility:visible;mso-wrap-style:square" filled="t">
                  <v:fill o:detectmouseclick="t"/>
                  <v:path o:connecttype="none"/>
                </v:shape>
                <v:line id="Straight Connector 1855977770" o:spid="_x0000_s1174" style="position:absolute;visibility:visible;mso-wrap-style:square" from="8380,5367" to="32061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" strokecolor="black [3040]"/>
                <v:line id="Straight Connector 1474807195" o:spid="_x0000_s1175" style="position:absolute;visibility:visible;mso-wrap-style:square" from="8382,2159" to="1621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" strokecolor="black [3040]"/>
                <v:shape id="Right Brace 146727966" o:spid="_x0000_s1176" type="#_x0000_t88" style="position:absolute;left:34202;top:1118;width:2123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" adj="638" strokecolor="black [3040]"/>
                <v:roundrect id="Rectangle: Rounded Corners 1931958673" o:spid="_x0000_s1177" style="position:absolute;left:35269;top:2302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" filled="f" stroked="f" strokeweight="2pt">
                  <v:textbox>
                    <w:txbxContent>
                      <w:p w14:paraId="070C99EC" w14:textId="77777777" w:rsidR="00EA7F7E" w:rsidRDefault="00EA7F7E" w:rsidP="00EA7F7E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823068299" o:spid="_x0000_s1178" style="position:absolute;left:23828;top:7869;width:9634;height:3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" filled="f" stroked="f" strokeweight="2pt">
                  <v:textbox>
                    <w:txbxContent>
                      <w:p w14:paraId="0979A205" w14:textId="77777777" w:rsidR="00EA7F7E" w:rsidRDefault="00EA7F7E" w:rsidP="00EA7F7E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1629376197" o:spid="_x0000_s1179" style="position:absolute;left:762;top:363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" filled="f" stroked="f" strokeweight="2pt">
                  <v:textbox>
                    <w:txbxContent>
                      <w:p w14:paraId="1A493E89" w14:textId="77777777" w:rsidR="00EA7F7E" w:rsidRDefault="00EA7F7E" w:rsidP="00EA7F7E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梨</w:t>
                        </w:r>
                      </w:p>
                    </w:txbxContent>
                  </v:textbox>
                </v:roundrect>
                <v:roundrect id="Rectangle: Rounded Corners 372425020" o:spid="_x0000_s1180" style="position:absolute;left:381;top:3682;width:8001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" filled="f" stroked="f" strokeweight="2pt">
                  <v:textbox>
                    <w:txbxContent>
                      <w:p w14:paraId="06F0C166" w14:textId="77777777" w:rsidR="00EA7F7E" w:rsidRDefault="00EA7F7E" w:rsidP="00EA7F7E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苹果</w:t>
                        </w:r>
                      </w:p>
                    </w:txbxContent>
                  </v:textbox>
                </v:roundrect>
                <v:line id="Straight Connector 2099101620" o:spid="_x0000_s1181" style="position:absolute;visibility:visible;mso-wrap-style:square" from="16219,4117" to="16219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" strokecolor="black [3040]">
                  <v:stroke dashstyle="longDash"/>
                </v:line>
                <v:line id="Straight Connector 48003290" o:spid="_x0000_s1182" style="position:absolute;visibility:visible;mso-wrap-style:square" from="24057,4119" to="24057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" strokecolor="black [3040]">
                  <v:stroke dashstyle="longDash"/>
                </v:line>
                <v:shape id="Right Brace 441433153" o:spid="_x0000_s1183" type="#_x0000_t88" style="position:absolute;left:27266;top:2812;width:1739;height:8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" adj="384" strokecolor="black [3040]"/>
                <v:shape id="Isosceles Triangle 392351513" o:spid="_x0000_s1184" type="#_x0000_t5" style="position:absolute;left:11878;top:600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" fillcolor="white [3201]" strokecolor="black [3200]" strokeweight="1pt"/>
                <v:shape id="Isosceles Triangle 1651801846" o:spid="_x0000_s1185" type="#_x0000_t5" style="position:absolute;left:11878;top:390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" fillcolor="white [3201]" strokecolor="black [3200]" strokeweight="1pt"/>
                <v:shape id="Isosceles Triangle 2118989072" o:spid="_x0000_s1186" type="#_x0000_t5" style="position:absolute;left:19453;top:385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" fillcolor="white [3201]" strokecolor="black [3200]" strokeweight="1pt"/>
                <w10:anchorlock/>
              </v:group>
            </w:pict>
          </mc:Fallback>
        </mc:AlternateContent>
      </w:r>
    </w:p>
    <w:p w14:paraId="3D28DC2A" w14:textId="77777777" w:rsidR="00D2241F" w:rsidRDefault="00EA7F7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515FDA3C" w14:textId="7EFCA3E7" w:rsidR="00EA7F7E" w:rsidRDefault="00EA7F7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三段 + 20 = 110 (个)</w:t>
      </w:r>
    </w:p>
    <w:p w14:paraId="65441ADE" w14:textId="77777777" w:rsidR="00EA7F7E" w:rsidRDefault="00EA7F7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梨：(110-20)÷3 = 30(个)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苹果：110-30 = 80(个)</w:t>
      </w:r>
    </w:p>
    <w:p w14:paraId="738316BF" w14:textId="77777777" w:rsidR="00EA7F7E" w:rsidRDefault="00EA7F7E" w:rsidP="005F34E7">
      <w:pPr>
        <w:spacing w:line="240" w:lineRule="auto"/>
        <w:rPr>
          <w:rFonts w:ascii="SimSun" w:hAnsi="SimSun" w:cs="SimSun"/>
          <w:lang w:eastAsia="zh-CN"/>
        </w:rPr>
      </w:pPr>
    </w:p>
    <w:p w14:paraId="61CE7B30" w14:textId="3C05070D" w:rsidR="004D1BE0" w:rsidRDefault="004D1BE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大毛、二毛、三毛一共有75个鸡蛋，大毛比二毛多4个，二毛比三毛多7个，那么他们三个人各有多少个鸡蛋？</w:t>
      </w:r>
    </w:p>
    <w:p w14:paraId="3A30CA1C" w14:textId="658E465E" w:rsidR="004D1BE0" w:rsidRDefault="00741B37" w:rsidP="009B6BD2">
      <w:pPr>
        <w:rPr>
          <w:rFonts w:ascii="SimSun" w:hAnsi="SimSun" w:cs="SimSun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E766B" wp14:editId="678D9DB6">
                <wp:simplePos x="0" y="0"/>
                <wp:positionH relativeFrom="column">
                  <wp:posOffset>1187263</wp:posOffset>
                </wp:positionH>
                <wp:positionV relativeFrom="paragraph">
                  <wp:posOffset>725753</wp:posOffset>
                </wp:positionV>
                <wp:extent cx="83238" cy="116504"/>
                <wp:effectExtent l="0" t="0" r="0" b="0"/>
                <wp:wrapNone/>
                <wp:docPr id="161925059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E61F5" id="Isosceles Triangle 1" o:spid="_x0000_s1026" type="#_x0000_t5" style="position:absolute;margin-left:93.5pt;margin-top:57.15pt;width:6.55pt;height: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9F6DC" wp14:editId="464FE207">
                <wp:simplePos x="0" y="0"/>
                <wp:positionH relativeFrom="column">
                  <wp:posOffset>1209862</wp:posOffset>
                </wp:positionH>
                <wp:positionV relativeFrom="paragraph">
                  <wp:posOffset>393630</wp:posOffset>
                </wp:positionV>
                <wp:extent cx="83238" cy="116504"/>
                <wp:effectExtent l="0" t="0" r="0" b="0"/>
                <wp:wrapNone/>
                <wp:docPr id="1971329945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A9C90" id="Isosceles Triangle 1" o:spid="_x0000_s1026" type="#_x0000_t5" style="position:absolute;margin-left:95.25pt;margin-top:31pt;width:6.55pt;height: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DC6C4" wp14:editId="06CA48E5">
                <wp:simplePos x="0" y="0"/>
                <wp:positionH relativeFrom="column">
                  <wp:posOffset>1187824</wp:posOffset>
                </wp:positionH>
                <wp:positionV relativeFrom="paragraph">
                  <wp:posOffset>37341</wp:posOffset>
                </wp:positionV>
                <wp:extent cx="83238" cy="116504"/>
                <wp:effectExtent l="0" t="0" r="0" b="0"/>
                <wp:wrapNone/>
                <wp:docPr id="97849313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A713D" id="Isosceles Triangle 1" o:spid="_x0000_s1026" type="#_x0000_t5" style="position:absolute;margin-left:93.55pt;margin-top:2.95pt;width:6.55pt;height: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" fillcolor="white [3201]" strokecolor="black [3200]" strokeweight="1pt"/>
            </w:pict>
          </mc:Fallback>
        </mc:AlternateContent>
      </w:r>
      <w:r w:rsidR="004D1BE0"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22F0B0B8" wp14:editId="1C35C5A3">
                <wp:extent cx="5486400" cy="1081227"/>
                <wp:effectExtent l="0" t="0" r="0" b="5080"/>
                <wp:docPr id="136266281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6279958" name="Straight Connector 1376279958"/>
                        <wps:cNvCnPr/>
                        <wps:spPr>
                          <a:xfrm>
                            <a:off x="841337" y="884992"/>
                            <a:ext cx="17135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934317" name="Straight Connector 1053934317"/>
                        <wps:cNvCnPr/>
                        <wps:spPr>
                          <a:xfrm>
                            <a:off x="838200" y="215987"/>
                            <a:ext cx="78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498517" name="Right Brace 1104498517"/>
                        <wps:cNvSpPr/>
                        <wps:spPr>
                          <a:xfrm>
                            <a:off x="2988743" y="150272"/>
                            <a:ext cx="269927" cy="83704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85981" name="Rectangle: Rounded Corners 935485981"/>
                        <wps:cNvSpPr/>
                        <wps:spPr>
                          <a:xfrm>
                            <a:off x="3150323" y="368267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86400" w14:textId="26DCEBCE" w:rsidR="004D1BE0" w:rsidRDefault="004D1BE0" w:rsidP="004D1BE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684334" name="Rectangle: Rounded Corners 442684334"/>
                        <wps:cNvSpPr/>
                        <wps:spPr>
                          <a:xfrm>
                            <a:off x="76200" y="36347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46500" w14:textId="107D5C17" w:rsidR="004D1BE0" w:rsidRDefault="004D1BE0" w:rsidP="004D1BE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三毛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303669" name="Rectangle: Rounded Corners 1901303669"/>
                        <wps:cNvSpPr/>
                        <wps:spPr>
                          <a:xfrm>
                            <a:off x="38100" y="368284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442A7" w14:textId="03EC0E3E" w:rsidR="004D1BE0" w:rsidRDefault="004D1BE0" w:rsidP="004D1BE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538312" name="Straight Connector 846538312"/>
                        <wps:cNvCnPr/>
                        <wps:spPr>
                          <a:xfrm>
                            <a:off x="1625239" y="76042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157424" name="Straight Connector 764157424"/>
                        <wps:cNvCnPr/>
                        <wps:spPr>
                          <a:xfrm>
                            <a:off x="2202787" y="76042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520108" name="Right Brace 1103520108"/>
                        <wps:cNvSpPr/>
                        <wps:spPr>
                          <a:xfrm rot="16200000">
                            <a:off x="2291935" y="611127"/>
                            <a:ext cx="173990" cy="3520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15948" name="Straight Connector 2033015948"/>
                        <wps:cNvCnPr/>
                        <wps:spPr>
                          <a:xfrm>
                            <a:off x="838070" y="561515"/>
                            <a:ext cx="1358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4588862" name="Rectangle: Rounded Corners 2134588862"/>
                        <wps:cNvSpPr/>
                        <wps:spPr>
                          <a:xfrm>
                            <a:off x="1917781" y="503493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1C4E9" w14:textId="5FC9DA4C" w:rsidR="004D1BE0" w:rsidRDefault="004D1BE0" w:rsidP="004D1BE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884188" name="Straight Connector 638884188"/>
                        <wps:cNvCnPr/>
                        <wps:spPr>
                          <a:xfrm>
                            <a:off x="1621972" y="436590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518012" name="Right Brace 912518012"/>
                        <wps:cNvSpPr/>
                        <wps:spPr>
                          <a:xfrm rot="16200000">
                            <a:off x="1823801" y="188983"/>
                            <a:ext cx="173990" cy="5711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42289" name="Rectangle: Rounded Corners 28842289"/>
                        <wps:cNvSpPr/>
                        <wps:spPr>
                          <a:xfrm>
                            <a:off x="1541930" y="150268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F2706" w14:textId="708516ED" w:rsidR="004D1BE0" w:rsidRDefault="004D1BE0" w:rsidP="004D1BE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01943" name="Rectangle: Rounded Corners 116601943"/>
                        <wps:cNvSpPr/>
                        <wps:spPr>
                          <a:xfrm>
                            <a:off x="37970" y="705806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EF97C" w14:textId="0C5A343C" w:rsidR="004D1BE0" w:rsidRDefault="004D1BE0" w:rsidP="004D1BE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大毛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837415" name="Right Brace 1647837415"/>
                        <wps:cNvSpPr/>
                        <wps:spPr>
                          <a:xfrm rot="16200000">
                            <a:off x="1830356" y="501452"/>
                            <a:ext cx="173990" cy="5711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373613" name="Rectangle: Rounded Corners 1777373613"/>
                        <wps:cNvSpPr/>
                        <wps:spPr>
                          <a:xfrm>
                            <a:off x="1541930" y="498511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5967A" w14:textId="77777777" w:rsidR="00741B37" w:rsidRDefault="00741B37" w:rsidP="004D1BE0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F0B0B8" id="_x0000_s1187" editas="canvas" style="width:6in;height:85.15pt;mso-position-horizontal-relative:char;mso-position-vertical-relative:line" coordsize="54864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">
                <v:shape id="_x0000_s1188" type="#_x0000_t75" style="position:absolute;width:54864;height:10807;visibility:visible;mso-wrap-style:square" filled="t">
                  <v:fill o:detectmouseclick="t"/>
                  <v:path o:connecttype="none"/>
                </v:shape>
                <v:line id="Straight Connector 1376279958" o:spid="_x0000_s1189" style="position:absolute;visibility:visible;mso-wrap-style:square" from="8413,8849" to="25548,8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" strokecolor="black [3040]"/>
                <v:line id="Straight Connector 1053934317" o:spid="_x0000_s1190" style="position:absolute;visibility:visible;mso-wrap-style:square" from="8382,2159" to="1621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" strokecolor="black [3040]"/>
                <v:shape id="Right Brace 1104498517" o:spid="_x0000_s1191" type="#_x0000_t88" style="position:absolute;left:29887;top:1502;width:2699;height: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" adj="580" strokecolor="black [3040]"/>
                <v:roundrect id="Rectangle: Rounded Corners 935485981" o:spid="_x0000_s1192" style="position:absolute;left:31503;top:3682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" filled="f" stroked="f" strokeweight="2pt">
                  <v:textbox>
                    <w:txbxContent>
                      <w:p w14:paraId="64786400" w14:textId="26DCEBCE" w:rsidR="004D1BE0" w:rsidRDefault="004D1BE0" w:rsidP="004D1BE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442684334" o:spid="_x0000_s1193" style="position:absolute;left:762;top:363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" filled="f" stroked="f" strokeweight="2pt">
                  <v:textbox>
                    <w:txbxContent>
                      <w:p w14:paraId="4D546500" w14:textId="107D5C17" w:rsidR="004D1BE0" w:rsidRDefault="004D1BE0" w:rsidP="004D1BE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三毛</w:t>
                        </w:r>
                      </w:p>
                    </w:txbxContent>
                  </v:textbox>
                </v:roundrect>
                <v:roundrect id="Rectangle: Rounded Corners 1901303669" o:spid="_x0000_s1194" style="position:absolute;left:381;top:3682;width:8001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" filled="f" stroked="f" strokeweight="2pt">
                  <v:textbox>
                    <w:txbxContent>
                      <w:p w14:paraId="3B7442A7" w14:textId="03EC0E3E" w:rsidR="004D1BE0" w:rsidRDefault="004D1BE0" w:rsidP="004D1BE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二毛</w:t>
                        </w:r>
                      </w:p>
                    </w:txbxContent>
                  </v:textbox>
                </v:roundrect>
                <v:line id="Straight Connector 846538312" o:spid="_x0000_s1195" style="position:absolute;visibility:visible;mso-wrap-style:square" from="16252,7604" to="16252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" strokecolor="black [3040]">
                  <v:stroke dashstyle="longDash"/>
                </v:line>
                <v:line id="Straight Connector 764157424" o:spid="_x0000_s1196" style="position:absolute;visibility:visible;mso-wrap-style:square" from="22027,7604" to="22027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" strokecolor="black [3040]">
                  <v:stroke dashstyle="longDash"/>
                </v:line>
                <v:shape id="Right Brace 1103520108" o:spid="_x0000_s1197" type="#_x0000_t88" style="position:absolute;left:22919;top:6111;width:1740;height:3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" adj="890" strokecolor="black [3040]"/>
                <v:line id="Straight Connector 2033015948" o:spid="_x0000_s1198" style="position:absolute;visibility:visible;mso-wrap-style:square" from="8380,5615" to="21963,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" strokecolor="black [3040]"/>
                <v:roundrect id="Rectangle: Rounded Corners 2134588862" o:spid="_x0000_s1199" style="position:absolute;left:19177;top:5034;width:9634;height:32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" filled="f" stroked="f" strokeweight="2pt">
                  <v:textbox>
                    <w:txbxContent>
                      <w:p w14:paraId="0E21C4E9" w14:textId="5FC9DA4C" w:rsidR="004D1BE0" w:rsidRDefault="004D1BE0" w:rsidP="004D1BE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line id="Straight Connector 638884188" o:spid="_x0000_s1200" style="position:absolute;visibility:visible;mso-wrap-style:square" from="16219,4365" to="16219,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" strokecolor="black [3040]">
                  <v:stroke dashstyle="longDash"/>
                </v:line>
                <v:shape id="Right Brace 912518012" o:spid="_x0000_s1201" type="#_x0000_t88" style="position:absolute;left:18238;top:1889;width:1740;height:57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" adj="548" strokecolor="black [3040]"/>
                <v:roundrect id="Rectangle: Rounded Corners 28842289" o:spid="_x0000_s1202" style="position:absolute;left:15419;top:1502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" filled="f" stroked="f" strokeweight="2pt">
                  <v:textbox>
                    <w:txbxContent>
                      <w:p w14:paraId="0EAF2706" w14:textId="708516ED" w:rsidR="004D1BE0" w:rsidRDefault="004D1BE0" w:rsidP="004D1BE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116601943" o:spid="_x0000_s1203" style="position:absolute;left:379;top:7058;width:8001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" filled="f" stroked="f" strokeweight="2pt">
                  <v:textbox>
                    <w:txbxContent>
                      <w:p w14:paraId="044EF97C" w14:textId="0C5A343C" w:rsidR="004D1BE0" w:rsidRDefault="004D1BE0" w:rsidP="004D1BE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大毛</w:t>
                        </w:r>
                      </w:p>
                    </w:txbxContent>
                  </v:textbox>
                </v:roundrect>
                <v:shape id="Right Brace 1647837415" o:spid="_x0000_s1204" type="#_x0000_t88" style="position:absolute;left:18303;top:5014;width:1740;height:57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" adj="548" strokecolor="black [3040]"/>
                <v:roundrect id="Rectangle: Rounded Corners 1777373613" o:spid="_x0000_s1205" style="position:absolute;left:15419;top:4985;width:7620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" filled="f" stroked="f" strokeweight="2pt">
                  <v:textbox>
                    <w:txbxContent>
                      <w:p w14:paraId="7085967A" w14:textId="77777777" w:rsidR="00741B37" w:rsidRDefault="00741B37" w:rsidP="004D1BE0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EC88619" w14:textId="77777777" w:rsidR="00D2241F" w:rsidRDefault="004D1BE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1DB94B38" w14:textId="74954D6F" w:rsidR="004D1BE0" w:rsidRDefault="004D1BE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三段 + 7 + 4 + 7= 75 (个)</w:t>
      </w:r>
    </w:p>
    <w:p w14:paraId="34937209" w14:textId="77777777" w:rsidR="004D1BE0" w:rsidRDefault="004D1BE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三毛：(75-7-4-7)÷3 = 19(个)</w:t>
      </w:r>
      <w:r>
        <w:rPr>
          <w:rFonts w:ascii="SimSun" w:hAnsi="SimSun" w:cs="SimSun"/>
          <w:lang w:eastAsia="zh-CN"/>
        </w:rPr>
        <w:tab/>
      </w:r>
    </w:p>
    <w:p w14:paraId="60E372BA" w14:textId="659D7A00" w:rsidR="004D1BE0" w:rsidRDefault="004D1BE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二毛：19 + 7 = 26(个)</w:t>
      </w:r>
    </w:p>
    <w:p w14:paraId="55819324" w14:textId="655E4D8E" w:rsidR="004D1BE0" w:rsidRDefault="004D1BE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大毛：26 + 4 = 30(个)</w:t>
      </w:r>
      <w:r>
        <w:rPr>
          <w:rFonts w:ascii="SimSun" w:hAnsi="SimSun" w:cs="SimSun"/>
          <w:lang w:eastAsia="zh-CN"/>
        </w:rPr>
        <w:tab/>
      </w:r>
    </w:p>
    <w:p w14:paraId="4DE27C2A" w14:textId="77777777" w:rsidR="00EA7F7E" w:rsidRDefault="00EA7F7E" w:rsidP="00D2241F">
      <w:pPr>
        <w:spacing w:line="240" w:lineRule="auto"/>
        <w:rPr>
          <w:rFonts w:ascii="SimSun" w:hAnsi="SimSun" w:cs="SimSun"/>
          <w:lang w:eastAsia="zh-CN"/>
        </w:rPr>
      </w:pPr>
    </w:p>
    <w:p w14:paraId="5B2B0DFC" w14:textId="5ADA73F5" w:rsidR="00DE6E06" w:rsidRDefault="00DE6E06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一筐桃子，连筐共重48千克，先卖出桃子的一半，再卖出剩下桃子的一半，这时连筐共重15千克。原来的桃子重多少千克？筐重多少千克？</w:t>
      </w:r>
    </w:p>
    <w:p w14:paraId="41DCE0ED" w14:textId="519B9C02" w:rsidR="00DE6E06" w:rsidRDefault="00DE6E06" w:rsidP="009B6BD2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3B635CA3" wp14:editId="65357DC8">
                <wp:extent cx="5486400" cy="1199704"/>
                <wp:effectExtent l="0" t="0" r="0" b="635"/>
                <wp:docPr id="160321192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59096828" name="Straight Connector 1559096828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723360" name="Right Brace 1486723360"/>
                        <wps:cNvSpPr/>
                        <wps:spPr>
                          <a:xfrm rot="16200000">
                            <a:off x="2512774" y="-1705795"/>
                            <a:ext cx="271348" cy="410843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74896" name="Rectangle: Rounded Corners 113974896"/>
                        <wps:cNvSpPr/>
                        <wps:spPr>
                          <a:xfrm>
                            <a:off x="2171787" y="1116"/>
                            <a:ext cx="963295" cy="344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3D32D" w14:textId="642C4C86" w:rsidR="00DE6E06" w:rsidRDefault="00DE6E06" w:rsidP="00DE6E06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48</w:t>
                              </w: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094856" name="Straight Connector 817094856"/>
                        <wps:cNvCnPr/>
                        <wps:spPr>
                          <a:xfrm>
                            <a:off x="903900" y="51073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42607" name="Straight Connector 1955142607"/>
                        <wps:cNvCnPr/>
                        <wps:spPr>
                          <a:xfrm>
                            <a:off x="592697" y="52538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813760" name="Straight Connector 754813760"/>
                        <wps:cNvCnPr/>
                        <wps:spPr>
                          <a:xfrm>
                            <a:off x="4700201" y="51073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207352" name="Straight Connector 871207352"/>
                        <wps:cNvCnPr/>
                        <wps:spPr>
                          <a:xfrm>
                            <a:off x="2660982" y="483938"/>
                            <a:ext cx="0" cy="3046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215378" name="Rectangle: Rounded Corners 1346215378"/>
                        <wps:cNvSpPr/>
                        <wps:spPr>
                          <a:xfrm>
                            <a:off x="3527612" y="353422"/>
                            <a:ext cx="300318" cy="323184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E3540" w14:textId="71F43141" w:rsidR="00DE6E06" w:rsidRDefault="00DE6E06" w:rsidP="00DE6E06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4236" name="Isosceles Triangle 1882934236"/>
                        <wps:cNvSpPr/>
                        <wps:spPr>
                          <a:xfrm>
                            <a:off x="3770301" y="452238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084756" name="Straight Connector 1130084756"/>
                        <wps:cNvCnPr/>
                        <wps:spPr>
                          <a:xfrm>
                            <a:off x="1764512" y="482539"/>
                            <a:ext cx="0" cy="3046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925884" name="Isosceles Triangle 360925884"/>
                        <wps:cNvSpPr/>
                        <wps:spPr>
                          <a:xfrm>
                            <a:off x="2179467" y="452954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607375" name="Isosceles Triangle 1454607375"/>
                        <wps:cNvSpPr/>
                        <wps:spPr>
                          <a:xfrm>
                            <a:off x="1233690" y="452954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14324" name="Rectangle 72914324"/>
                        <wps:cNvSpPr/>
                        <wps:spPr>
                          <a:xfrm>
                            <a:off x="676835" y="452750"/>
                            <a:ext cx="96051" cy="11623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747593" name="Right Brace 1551747593"/>
                        <wps:cNvSpPr/>
                        <wps:spPr>
                          <a:xfrm rot="5400000">
                            <a:off x="1075759" y="192970"/>
                            <a:ext cx="217492" cy="117166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225378" name="Rectangle: Rounded Corners 2100225378"/>
                        <wps:cNvSpPr/>
                        <wps:spPr>
                          <a:xfrm>
                            <a:off x="745759" y="821163"/>
                            <a:ext cx="963295" cy="344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EB67B" w14:textId="0DE81C57" w:rsidR="00DE6E06" w:rsidRDefault="00DE6E06" w:rsidP="00DE6E06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635CA3" id="_x0000_s1206" editas="canvas" style="width:6in;height:94.45pt;mso-position-horizontal-relative:char;mso-position-vertical-relative:line" coordsize="54864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">
                <v:shape id="_x0000_s1207" type="#_x0000_t75" style="position:absolute;width:54864;height:11995;visibility:visible;mso-wrap-style:square" filled="t">
                  <v:fill o:detectmouseclick="t"/>
                  <v:path o:connecttype="none"/>
                </v:shape>
                <v:line id="Straight Connector 1559096828" o:spid="_x0000_s1208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" strokecolor="black [3040]"/>
                <v:shape id="Right Brace 1486723360" o:spid="_x0000_s1209" type="#_x0000_t88" style="position:absolute;left:25127;top:-17058;width:2713;height:410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" adj="119" strokecolor="black [3040]"/>
                <v:roundrect id="Rectangle: Rounded Corners 113974896" o:spid="_x0000_s1210" style="position:absolute;left:21717;top:11;width:9633;height:3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" filled="f" stroked="f" strokeweight="2pt">
                  <v:textbox>
                    <w:txbxContent>
                      <w:p w14:paraId="2403D32D" w14:textId="642C4C86" w:rsidR="00DE6E06" w:rsidRDefault="00DE6E06" w:rsidP="00DE6E06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line id="Straight Connector 817094856" o:spid="_x0000_s1211" style="position:absolute;visibility:visible;mso-wrap-style:square" from="9039,5107" to="9039,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" strokecolor="black [3040]"/>
                <v:line id="Straight Connector 1955142607" o:spid="_x0000_s1212" style="position:absolute;visibility:visible;mso-wrap-style:square" from="5926,5253" to="5926,6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" strokecolor="black [3040]"/>
                <v:line id="Straight Connector 754813760" o:spid="_x0000_s1213" style="position:absolute;visibility:visible;mso-wrap-style:square" from="47002,5107" to="47002,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" strokecolor="black [3040]"/>
                <v:line id="Straight Connector 871207352" o:spid="_x0000_s1214" style="position:absolute;visibility:visible;mso-wrap-style:square" from="26609,4839" to="26609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" strokecolor="black [3040]">
                  <v:stroke dashstyle="longDash"/>
                </v:line>
                <v:roundrect id="Rectangle: Rounded Corners 1346215378" o:spid="_x0000_s1215" style="position:absolute;left:35276;top:3534;width:3003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" filled="f" stroked="f" strokeweight="2pt">
                  <v:textbox>
                    <w:txbxContent>
                      <w:p w14:paraId="487E3540" w14:textId="71F43141" w:rsidR="00DE6E06" w:rsidRDefault="00DE6E06" w:rsidP="00DE6E06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roundrect>
                <v:shape id="Isosceles Triangle 1882934236" o:spid="_x0000_s1216" type="#_x0000_t5" style="position:absolute;left:37703;top:4522;width:832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" fillcolor="white [3201]" strokecolor="black [3200]" strokeweight="1pt"/>
                <v:line id="Straight Connector 1130084756" o:spid="_x0000_s1217" style="position:absolute;visibility:visible;mso-wrap-style:square" from="17645,4825" to="17645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" strokecolor="black [3040]">
                  <v:stroke dashstyle="longDash"/>
                </v:line>
                <v:shape id="Isosceles Triangle 360925884" o:spid="_x0000_s1218" type="#_x0000_t5" style="position:absolute;left:21794;top:4529;width:833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" fillcolor="white [3201]" strokecolor="black [3200]" strokeweight="1pt"/>
                <v:shape id="Isosceles Triangle 1454607375" o:spid="_x0000_s1219" type="#_x0000_t5" style="position:absolute;left:12336;top:4529;width:833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" fillcolor="white [3201]" strokecolor="black [3200]" strokeweight="1pt"/>
                <v:rect id="Rectangle 72914324" o:spid="_x0000_s1220" style="position:absolute;left:6768;top:4527;width:960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" fillcolor="white [3201]" strokecolor="black [3200]" strokeweight="1pt"/>
                <v:shape id="Right Brace 1551747593" o:spid="_x0000_s1221" type="#_x0000_t88" style="position:absolute;left:10757;top:1929;width:2175;height:117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" adj="334" strokecolor="black [3040]"/>
                <v:roundrect id="Rectangle: Rounded Corners 2100225378" o:spid="_x0000_s1222" style="position:absolute;left:7457;top:8211;width:9633;height:3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" filled="f" stroked="f" strokeweight="2pt">
                  <v:textbox>
                    <w:txbxContent>
                      <w:p w14:paraId="36CEB67B" w14:textId="0DE81C57" w:rsidR="00DE6E06" w:rsidRDefault="00DE6E06" w:rsidP="00DE6E06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15</w:t>
                        </w: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35850D9" w14:textId="77777777" w:rsidR="00D2241F" w:rsidRDefault="00DE6E06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68ADA16" w14:textId="6D647E90" w:rsidR="00DE6E06" w:rsidRDefault="00DE6E06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画图所示， 令筐为方形，桃子为4倍三解</w:t>
      </w:r>
    </w:p>
    <w:p w14:paraId="1B1DBECB" w14:textId="33A27062" w:rsidR="00DE6E06" w:rsidRDefault="0099767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3三角形 = 48-15 = 33（千克）</w:t>
      </w:r>
    </w:p>
    <w:p w14:paraId="0E8F59AE" w14:textId="1B5E5261" w:rsidR="00997679" w:rsidRDefault="0099767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三角形：33÷3 = 11(千克)</w:t>
      </w:r>
    </w:p>
    <w:p w14:paraId="4FB807AF" w14:textId="54C092E2" w:rsidR="00997679" w:rsidRDefault="0099767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桃子：4×11 = 44（千克）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筐：15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11 = 4（千克）</w:t>
      </w:r>
    </w:p>
    <w:p w14:paraId="4E9AE378" w14:textId="77777777" w:rsidR="00DE6E06" w:rsidRDefault="00DE6E06" w:rsidP="009B6BD2">
      <w:pPr>
        <w:rPr>
          <w:rFonts w:ascii="SimSun" w:hAnsi="SimSun" w:cs="SimSun"/>
          <w:lang w:eastAsia="zh-CN"/>
        </w:rPr>
      </w:pPr>
    </w:p>
    <w:p w14:paraId="2F171C36" w14:textId="119FD9A7" w:rsidR="00526778" w:rsidRPr="00C1620E" w:rsidRDefault="004D3B90" w:rsidP="00C1620E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重叠问题：</w:t>
      </w:r>
      <w:r w:rsidR="00E8327E">
        <w:rPr>
          <w:rFonts w:ascii="SimSun" w:hAnsi="SimSun" w:cs="SimSun" w:hint="eastAsia"/>
          <w:b/>
          <w:bCs/>
          <w:lang w:eastAsia="zh-CN"/>
        </w:rPr>
        <w:t>画图分解为</w:t>
      </w:r>
      <w:r w:rsidR="00C1620E">
        <w:rPr>
          <w:rFonts w:ascii="SimSun" w:hAnsi="SimSun" w:cs="SimSun" w:hint="eastAsia"/>
          <w:b/>
          <w:bCs/>
          <w:lang w:eastAsia="zh-CN"/>
        </w:rPr>
        <w:t>参加，只参加，都参加，都不参加</w:t>
      </w:r>
    </w:p>
    <w:p w14:paraId="7AD9B582" w14:textId="64820D7E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把10根长为40寸的短尺用绳子捆成一根长尺，每2根短尺捆在一起的重叠部分是6寸，那么捆成的长尺为多少寸？</w:t>
      </w:r>
    </w:p>
    <w:p w14:paraId="50724B0C" w14:textId="1AAB3846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5D8C9DC7" w14:textId="2371F3A5" w:rsidR="004D3B90" w:rsidRDefault="004D3B9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10×40-(10-1</w:t>
      </w:r>
      <w:r w:rsidR="004D7809">
        <w:rPr>
          <w:rFonts w:ascii="SimSun" w:hAnsi="SimSun" w:cs="SimSun" w:hint="eastAsia"/>
          <w:lang w:eastAsia="zh-CN"/>
        </w:rPr>
        <w:t>)</w:t>
      </w:r>
      <w:r>
        <w:rPr>
          <w:rFonts w:ascii="SimSun" w:hAnsi="SimSun" w:cs="SimSun" w:hint="eastAsia"/>
          <w:lang w:eastAsia="zh-CN"/>
        </w:rPr>
        <w:t>×6 = 346(寸)</w:t>
      </w:r>
    </w:p>
    <w:p w14:paraId="3675FEFF" w14:textId="77777777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</w:p>
    <w:p w14:paraId="0940C2F6" w14:textId="77777777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二年级二班参加唱歌小组的有35人，参加跳舞小组的有27人，有9人两个小组都参加，那么一共有多少人参加了唱歌或跳舞小组？</w:t>
      </w:r>
    </w:p>
    <w:p w14:paraId="11F5FBD6" w14:textId="07091860" w:rsidR="00006F87" w:rsidRDefault="00006F87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c">
            <w:drawing>
              <wp:inline distT="0" distB="0" distL="0" distR="0" wp14:anchorId="02F8CE0E" wp14:editId="7F3D0129">
                <wp:extent cx="5486400" cy="909919"/>
                <wp:effectExtent l="0" t="0" r="0" b="5080"/>
                <wp:docPr id="18251930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1257803" name="Oval 401257803"/>
                        <wps:cNvSpPr/>
                        <wps:spPr>
                          <a:xfrm>
                            <a:off x="1709054" y="250219"/>
                            <a:ext cx="1426028" cy="623481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057081" name="Oval 880057081"/>
                        <wps:cNvSpPr/>
                        <wps:spPr>
                          <a:xfrm>
                            <a:off x="2427511" y="250219"/>
                            <a:ext cx="1426028" cy="62384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898184" name="Rectangle 1240898184"/>
                        <wps:cNvSpPr/>
                        <wps:spPr>
                          <a:xfrm>
                            <a:off x="1638300" y="32"/>
                            <a:ext cx="1142999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7BA54" w14:textId="473090B7" w:rsidR="00006F87" w:rsidRDefault="00006F87" w:rsidP="00006F87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参加唱歌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407615" name="Rectangle 1166407615"/>
                        <wps:cNvSpPr/>
                        <wps:spPr>
                          <a:xfrm>
                            <a:off x="2808513" y="64"/>
                            <a:ext cx="1219201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3E3C9" w14:textId="325E42EE" w:rsidR="00006F87" w:rsidRDefault="00006F87" w:rsidP="00006F87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参加跳舞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148115" name="Rectangle 2076148115"/>
                        <wps:cNvSpPr/>
                        <wps:spPr>
                          <a:xfrm>
                            <a:off x="2410096" y="312008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60B30" w14:textId="25054E08" w:rsidR="00006F87" w:rsidRDefault="00006F87" w:rsidP="00006F87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两项都参加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F8CE0E" id="_x0000_s1223" editas="canvas" style="width:6in;height:71.65pt;mso-position-horizontal-relative:char;mso-position-vertical-relative:line" coordsize="54864,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">
                <v:shape id="_x0000_s1224" type="#_x0000_t75" style="position:absolute;width:54864;height:9093;visibility:visible;mso-wrap-style:square" filled="t">
                  <v:fill o:detectmouseclick="t"/>
                  <v:path o:connecttype="none"/>
                </v:shape>
                <v:oval id="Oval 401257803" o:spid="_x0000_s1225" style="position:absolute;left:17090;top:2502;width:14260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" fillcolor="white [3201]" strokecolor="black [3200]" strokeweight="1pt"/>
                <v:oval id="Oval 880057081" o:spid="_x0000_s1226" style="position:absolute;left:24275;top:2502;width:14260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" filled="f" strokecolor="black [3200]" strokeweight="1pt"/>
                <v:rect id="Rectangle 1240898184" o:spid="_x0000_s1227" style="position:absolute;left:16383;width:11429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" filled="f" stroked="f" strokeweight="2pt">
                  <v:textbox>
                    <w:txbxContent>
                      <w:p w14:paraId="1F37BA54" w14:textId="473090B7" w:rsidR="00006F87" w:rsidRDefault="00006F87" w:rsidP="00006F87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参加唱歌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35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人</w:t>
                        </w:r>
                      </w:p>
                    </w:txbxContent>
                  </v:textbox>
                </v:rect>
                <v:rect id="Rectangle 1166407615" o:spid="_x0000_s1228" style="position:absolute;left:28085;width:12192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" filled="f" stroked="f" strokeweight="2pt">
                  <v:textbox>
                    <w:txbxContent>
                      <w:p w14:paraId="37F3E3C9" w14:textId="325E42EE" w:rsidR="00006F87" w:rsidRDefault="00006F87" w:rsidP="00006F87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参加跳舞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人</w:t>
                        </w:r>
                      </w:p>
                    </w:txbxContent>
                  </v:textbox>
                </v:rect>
                <v:rect id="Rectangle 2076148115" o:spid="_x0000_s1229" style="position:absolute;left:24100;top:3120;width:7403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" filled="f" stroked="f" strokeweight="2pt">
                  <v:textbox>
                    <w:txbxContent>
                      <w:p w14:paraId="78C60B30" w14:textId="25054E08" w:rsidR="00006F87" w:rsidRDefault="00006F87" w:rsidP="00006F87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两项都参加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82A1A2" w14:textId="0AEFBF4A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 w:rsidR="00541A2A">
        <w:rPr>
          <w:rFonts w:ascii="SimSun" w:hAnsi="SimSun" w:cs="SimSun" w:hint="eastAsia"/>
          <w:lang w:eastAsia="zh-CN"/>
        </w:rPr>
        <w:t>画两个圈标上参加唱歌，参加跳舞。重叠部分表示两个小组都参加</w:t>
      </w:r>
    </w:p>
    <w:p w14:paraId="34CD2E5E" w14:textId="77777777" w:rsidR="004D3B90" w:rsidRDefault="004D3B90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35 + 27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9 = 53 (人)</w:t>
      </w:r>
    </w:p>
    <w:p w14:paraId="7C0378DB" w14:textId="77777777" w:rsidR="00092597" w:rsidRDefault="00092597" w:rsidP="00D2241F">
      <w:pPr>
        <w:spacing w:line="240" w:lineRule="auto"/>
        <w:rPr>
          <w:rFonts w:ascii="SimSun" w:hAnsi="SimSun" w:cs="SimSun"/>
          <w:lang w:eastAsia="zh-CN"/>
        </w:rPr>
      </w:pPr>
    </w:p>
    <w:p w14:paraId="60A235F0" w14:textId="766D0BB6" w:rsidR="00005FCE" w:rsidRDefault="00005F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某班组织了一次跳绳或呼啦圈比赛活动，参加跳绳比赛的有29人，参加</w:t>
      </w:r>
      <w:r w:rsidR="00A70F30">
        <w:rPr>
          <w:rFonts w:ascii="SimSun" w:hAnsi="SimSun" w:cs="SimSun" w:hint="eastAsia"/>
          <w:lang w:eastAsia="zh-CN"/>
        </w:rPr>
        <w:t>呼</w:t>
      </w:r>
      <w:r>
        <w:rPr>
          <w:rFonts w:ascii="SimSun" w:hAnsi="SimSun" w:cs="SimSun" w:hint="eastAsia"/>
          <w:lang w:eastAsia="zh-CN"/>
        </w:rPr>
        <w:t>啦圈比赛的有23人，两项都参加的有6人，两项都没有参加的有4人，那么全班共有多少人？</w:t>
      </w:r>
    </w:p>
    <w:p w14:paraId="0D48A637" w14:textId="21498BDE" w:rsidR="003A0FA9" w:rsidRDefault="003A0FA9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1D878669" wp14:editId="23C67046">
                <wp:extent cx="5486400" cy="1111623"/>
                <wp:effectExtent l="0" t="0" r="0" b="0"/>
                <wp:docPr id="119623397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37228581" name="Rectangle 1637228581"/>
                        <wps:cNvSpPr/>
                        <wps:spPr>
                          <a:xfrm>
                            <a:off x="772886" y="81620"/>
                            <a:ext cx="3842657" cy="97621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677943" name="Oval 916677943"/>
                        <wps:cNvSpPr/>
                        <wps:spPr>
                          <a:xfrm>
                            <a:off x="1709054" y="364331"/>
                            <a:ext cx="1426028" cy="64391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066" name="Oval 14988066"/>
                        <wps:cNvSpPr/>
                        <wps:spPr>
                          <a:xfrm>
                            <a:off x="2427511" y="364431"/>
                            <a:ext cx="1426028" cy="644098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647876" name="Rectangle 518647876"/>
                        <wps:cNvSpPr/>
                        <wps:spPr>
                          <a:xfrm>
                            <a:off x="1719941" y="114236"/>
                            <a:ext cx="979713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D845F" w14:textId="77777777" w:rsidR="003A0FA9" w:rsidRDefault="003A0FA9" w:rsidP="003A0FA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参加跳绳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08983" name="Rectangle 1216408983"/>
                        <wps:cNvSpPr/>
                        <wps:spPr>
                          <a:xfrm>
                            <a:off x="2808514" y="114204"/>
                            <a:ext cx="1110344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BF67E" w14:textId="77777777" w:rsidR="003A0FA9" w:rsidRDefault="003A0FA9" w:rsidP="003A0FA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参加呼啦圈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896032" name="Rectangle 2053896032"/>
                        <wps:cNvSpPr/>
                        <wps:spPr>
                          <a:xfrm>
                            <a:off x="1783304" y="455047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C32A3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只参加跳绳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852181" name="Rectangle 406852181"/>
                        <wps:cNvSpPr/>
                        <wps:spPr>
                          <a:xfrm>
                            <a:off x="3054400" y="400091"/>
                            <a:ext cx="740227" cy="54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F8282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只参加呼啦圈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42464" name="Rectangle 150642464"/>
                        <wps:cNvSpPr/>
                        <wps:spPr>
                          <a:xfrm>
                            <a:off x="2427511" y="455036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EB99F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两项都参加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670966" name="Rectangle 1789670966"/>
                        <wps:cNvSpPr/>
                        <wps:spPr>
                          <a:xfrm>
                            <a:off x="772886" y="89307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40778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两项都不参加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60118" name="Rectangle 1389360118"/>
                        <wps:cNvSpPr/>
                        <wps:spPr>
                          <a:xfrm>
                            <a:off x="157843" y="0"/>
                            <a:ext cx="566057" cy="392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F400F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全体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878669" id="_x0000_s1230" editas="canvas" style="width:6in;height:87.55pt;mso-position-horizontal-relative:char;mso-position-vertical-relative:line" coordsize="54864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">
                <v:shape id="_x0000_s1231" type="#_x0000_t75" style="position:absolute;width:54864;height:11112;visibility:visible;mso-wrap-style:square" filled="t">
                  <v:fill o:detectmouseclick="t"/>
                  <v:path o:connecttype="none"/>
                </v:shape>
                <v:rect id="Rectangle 1637228581" o:spid="_x0000_s1232" style="position:absolute;left:7728;top:816;width:38427;height:9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" fillcolor="white [3201]" strokecolor="black [3200]" strokeweight="1pt"/>
                <v:oval id="Oval 916677943" o:spid="_x0000_s1233" style="position:absolute;left:17090;top:3643;width:14260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" fillcolor="white [3201]" strokecolor="black [3200]" strokeweight="1pt"/>
                <v:oval id="Oval 14988066" o:spid="_x0000_s1234" style="position:absolute;left:24275;top:3644;width:14260;height:6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" filled="f" strokecolor="black [3200]" strokeweight="1pt"/>
                <v:rect id="Rectangle 518647876" o:spid="_x0000_s1235" style="position:absolute;left:17199;top:1142;width:9797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" filled="f" stroked="f" strokeweight="2pt">
                  <v:textbox>
                    <w:txbxContent>
                      <w:p w14:paraId="3D4D845F" w14:textId="77777777" w:rsidR="003A0FA9" w:rsidRDefault="003A0FA9" w:rsidP="003A0FA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参加跳绳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29</w:t>
                        </w:r>
                      </w:p>
                    </w:txbxContent>
                  </v:textbox>
                </v:rect>
                <v:rect id="Rectangle 1216408983" o:spid="_x0000_s1236" style="position:absolute;left:28085;top:1142;width:1110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" filled="f" stroked="f" strokeweight="2pt">
                  <v:textbox>
                    <w:txbxContent>
                      <w:p w14:paraId="61DBF67E" w14:textId="77777777" w:rsidR="003A0FA9" w:rsidRDefault="003A0FA9" w:rsidP="003A0FA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参加呼啦圈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ect>
                <v:rect id="Rectangle 2053896032" o:spid="_x0000_s1237" style="position:absolute;left:17833;top:4550;width:7402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" filled="f" stroked="f" strokeweight="2pt">
                  <v:textbox>
                    <w:txbxContent>
                      <w:p w14:paraId="4E8C32A3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只参加跳绳</w:t>
                        </w:r>
                      </w:p>
                    </w:txbxContent>
                  </v:textbox>
                </v:rect>
                <v:rect id="Rectangle 406852181" o:spid="_x0000_s1238" style="position:absolute;left:30544;top:4000;width:7402;height:5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" filled="f" stroked="f" strokeweight="2pt">
                  <v:textbox>
                    <w:txbxContent>
                      <w:p w14:paraId="737F8282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只参加呼啦圈</w:t>
                        </w:r>
                      </w:p>
                    </w:txbxContent>
                  </v:textbox>
                </v:rect>
                <v:rect id="Rectangle 150642464" o:spid="_x0000_s1239" style="position:absolute;left:24275;top:4550;width:7402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" filled="f" stroked="f" strokeweight="2pt">
                  <v:textbox>
                    <w:txbxContent>
                      <w:p w14:paraId="7DBEB99F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两项都参加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rect>
                <v:rect id="Rectangle 1789670966" o:spid="_x0000_s1240" style="position:absolute;left:7728;top:893;width:7403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" filled="f" stroked="f" strokeweight="2pt">
                  <v:textbox>
                    <w:txbxContent>
                      <w:p w14:paraId="18E40778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两项都不参加</w:t>
                        </w:r>
                      </w:p>
                    </w:txbxContent>
                  </v:textbox>
                </v:rect>
                <v:rect id="Rectangle 1389360118" o:spid="_x0000_s1241" style="position:absolute;left:1578;width:566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" filled="f" stroked="f" strokeweight="2pt">
                  <v:textbox>
                    <w:txbxContent>
                      <w:p w14:paraId="7EFF400F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全体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DA2886" w14:textId="032CB582" w:rsidR="00005FCE" w:rsidRDefault="00005F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 w:rsidR="00541A2A">
        <w:rPr>
          <w:rFonts w:ascii="SimSun" w:hAnsi="SimSun" w:cs="SimSun" w:hint="eastAsia"/>
          <w:lang w:eastAsia="zh-CN"/>
        </w:rPr>
        <w:t>画两个部分重叠的圈，画一个框包含两个圈表示全体，两个圈外表示都没参加</w:t>
      </w:r>
    </w:p>
    <w:p w14:paraId="265F2213" w14:textId="77777777" w:rsidR="00005FCE" w:rsidRDefault="00005FC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29 + 23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6 = 46 (人)</w:t>
      </w:r>
    </w:p>
    <w:p w14:paraId="032293B5" w14:textId="77777777" w:rsidR="00005FCE" w:rsidRDefault="00005FC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46 + 4 = 50 （人）</w:t>
      </w:r>
    </w:p>
    <w:p w14:paraId="5609944D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</w:p>
    <w:p w14:paraId="13AF22A0" w14:textId="77777777" w:rsidR="003A0FA9" w:rsidRPr="00075443" w:rsidRDefault="003A0FA9" w:rsidP="003A0FA9">
      <w:pPr>
        <w:rPr>
          <w:rFonts w:ascii="SimSun" w:hAnsi="SimSun" w:cs="SimSun"/>
          <w:b/>
          <w:bCs/>
          <w:lang w:eastAsia="zh-CN"/>
        </w:rPr>
      </w:pPr>
      <w:r w:rsidRPr="00075443">
        <w:rPr>
          <w:rFonts w:ascii="SimSun" w:hAnsi="SimSun" w:cs="SimSun" w:hint="eastAsia"/>
          <w:b/>
          <w:bCs/>
          <w:lang w:eastAsia="zh-CN"/>
        </w:rPr>
        <w:t>蜗牛爬井，水缸打水</w:t>
      </w:r>
    </w:p>
    <w:p w14:paraId="7F164056" w14:textId="7388909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一只蜗牛掉进了一只20米深的枯井里，它每天往上爬5米，就会滑下来2米，这只蜗牛第几天刚好爬到井口？</w:t>
      </w:r>
    </w:p>
    <w:p w14:paraId="38BD6637" w14:textId="0F1378AB" w:rsidR="003A0FA9" w:rsidRDefault="003A0FA9" w:rsidP="00A70F3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7908EEF7" wp14:editId="0AD6005F">
                <wp:extent cx="5486400" cy="1532524"/>
                <wp:effectExtent l="0" t="0" r="0" b="0"/>
                <wp:docPr id="86328100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8533806" name="Straight Connector 1088533806"/>
                        <wps:cNvCnPr/>
                        <wps:spPr>
                          <a:xfrm>
                            <a:off x="1894115" y="277442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223605" name="Right Brace 849223605"/>
                        <wps:cNvSpPr/>
                        <wps:spPr>
                          <a:xfrm>
                            <a:off x="1894114" y="675020"/>
                            <a:ext cx="239485" cy="82159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855782" name="Rectangle 789855782"/>
                        <wps:cNvSpPr/>
                        <wps:spPr>
                          <a:xfrm>
                            <a:off x="2062840" y="920312"/>
                            <a:ext cx="718459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88198" w14:textId="1D777F61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前？天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08174" name="Oval 75708174"/>
                        <wps:cNvSpPr/>
                        <wps:spPr>
                          <a:xfrm>
                            <a:off x="1817915" y="277447"/>
                            <a:ext cx="152400" cy="397573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70637" name="Rectangle 355470637"/>
                        <wps:cNvSpPr/>
                        <wps:spPr>
                          <a:xfrm>
                            <a:off x="2035625" y="365137"/>
                            <a:ext cx="772889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B93CA" w14:textId="2CEED96A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最后一天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418317" name="Rectangle 289418317"/>
                        <wps:cNvSpPr/>
                        <wps:spPr>
                          <a:xfrm>
                            <a:off x="1311729" y="321269"/>
                            <a:ext cx="58238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5B5DA" w14:textId="2044EAB5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5米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768992" name="Rectangle 1162768992"/>
                        <wps:cNvSpPr/>
                        <wps:spPr>
                          <a:xfrm>
                            <a:off x="1349830" y="919969"/>
                            <a:ext cx="544286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B4462" w14:textId="59449D6C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?米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37832" name="Rectangle 144937832"/>
                        <wps:cNvSpPr/>
                        <wps:spPr>
                          <a:xfrm>
                            <a:off x="1633466" y="1"/>
                            <a:ext cx="576331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C11CC" w14:textId="48DC5629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20米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8EEF7" id="Canvas 4" o:spid="_x0000_s1242" editas="canvas" style="width:6in;height:120.65pt;mso-position-horizontal-relative:char;mso-position-vertical-relative:line" coordsize="54864,1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">
                <v:shape id="_x0000_s1243" type="#_x0000_t75" style="position:absolute;width:54864;height:15322;visibility:visible;mso-wrap-style:square" filled="t">
                  <v:fill o:detectmouseclick="t"/>
                  <v:path o:connecttype="none"/>
                </v:shape>
                <v:line id="Straight Connector 1088533806" o:spid="_x0000_s1244" style="position:absolute;visibility:visible;mso-wrap-style:square" from="18941,2774" to="18941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" strokecolor="black [3040]"/>
                <v:shape id="Right Brace 849223605" o:spid="_x0000_s1245" type="#_x0000_t88" style="position:absolute;left:18941;top:6750;width:2394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" adj="525" strokecolor="black [3040]"/>
                <v:rect id="Rectangle 789855782" o:spid="_x0000_s1246" style="position:absolute;left:20628;top:9203;width:7184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" filled="f" stroked="f" strokeweight="2pt">
                  <v:textbox>
                    <w:txbxContent>
                      <w:p w14:paraId="49B88198" w14:textId="1D777F61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前？天</w:t>
                        </w:r>
                      </w:p>
                    </w:txbxContent>
                  </v:textbox>
                </v:rect>
                <v:oval id="Oval 75708174" o:spid="_x0000_s1247" style="position:absolute;left:18179;top:2774;width:1524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" filled="f" strokecolor="black [3200]" strokeweight="1pt"/>
                <v:rect id="Rectangle 355470637" o:spid="_x0000_s1248" style="position:absolute;left:20356;top:3651;width:772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" filled="f" stroked="f" strokeweight="2pt">
                  <v:textbox>
                    <w:txbxContent>
                      <w:p w14:paraId="3B4B93CA" w14:textId="2CEED96A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最后一天</w:t>
                        </w:r>
                      </w:p>
                    </w:txbxContent>
                  </v:textbox>
                </v:rect>
                <v:rect id="Rectangle 289418317" o:spid="_x0000_s1249" style="position:absolute;left:13117;top:3212;width:5824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" filled="f" stroked="f" strokeweight="2pt">
                  <v:textbox>
                    <w:txbxContent>
                      <w:p w14:paraId="3A55B5DA" w14:textId="2044EAB5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5米</w:t>
                        </w:r>
                      </w:p>
                    </w:txbxContent>
                  </v:textbox>
                </v:rect>
                <v:rect id="Rectangle 1162768992" o:spid="_x0000_s1250" style="position:absolute;left:13498;top:9199;width:544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" filled="f" stroked="f" strokeweight="2pt">
                  <v:textbox>
                    <w:txbxContent>
                      <w:p w14:paraId="106B4462" w14:textId="59449D6C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?米</w:t>
                        </w:r>
                      </w:p>
                    </w:txbxContent>
                  </v:textbox>
                </v:rect>
                <v:rect id="Rectangle 144937832" o:spid="_x0000_s1251" style="position:absolute;left:16334;width:576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" filled="f" stroked="f" strokeweight="2pt">
                  <v:textbox>
                    <w:txbxContent>
                      <w:p w14:paraId="722C11CC" w14:textId="48DC5629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20米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89FE97" w14:textId="73011DC3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解：如图所示，最后一天爬了5米</w:t>
      </w:r>
    </w:p>
    <w:p w14:paraId="7D3867C7" w14:textId="55A70BFE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则前几天爬了：20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5 = 15(米)</w:t>
      </w:r>
    </w:p>
    <w:p w14:paraId="11C3EDED" w14:textId="22E17EA6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而每天实际爬了：5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2 = 3(米)</w:t>
      </w:r>
    </w:p>
    <w:p w14:paraId="52A719D0" w14:textId="007B3DA8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则前几天：15 ÷ 3 = 5 </w:t>
      </w:r>
      <w:r w:rsidR="006606D9"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 w:hint="eastAsia"/>
          <w:lang w:eastAsia="zh-CN"/>
        </w:rPr>
        <w:t>天</w:t>
      </w:r>
      <w:r w:rsidR="006606D9">
        <w:rPr>
          <w:rFonts w:ascii="SimSun" w:hAnsi="SimSun" w:cs="SimSun" w:hint="eastAsia"/>
          <w:lang w:eastAsia="zh-CN"/>
        </w:rPr>
        <w:t>)</w:t>
      </w:r>
    </w:p>
    <w:p w14:paraId="0A65084E" w14:textId="0985EF00" w:rsidR="00AA47EB" w:rsidRDefault="00AA47EB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总共天数： 1 + 5 = 6(天)</w:t>
      </w:r>
    </w:p>
    <w:p w14:paraId="7166F798" w14:textId="7777777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</w:p>
    <w:p w14:paraId="1A153023" w14:textId="6170B410" w:rsidR="00A90840" w:rsidRDefault="00A9084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有一口空水缸，刚好能装38桶水。工作人员每天早上会打回5桶水倒入缸中，傍晚又会用掉缸里的2桶，那么工作人员第几天才能第一次让水缸装满水？</w:t>
      </w:r>
    </w:p>
    <w:p w14:paraId="35654F99" w14:textId="07C99976" w:rsidR="00A90840" w:rsidRDefault="00A9084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 (38-5)÷(5-2) + 1 = 12(天)</w:t>
      </w:r>
    </w:p>
    <w:p w14:paraId="09ED4136" w14:textId="7777777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</w:p>
    <w:p w14:paraId="33DDC649" w14:textId="77777777" w:rsidR="00A072CE" w:rsidRPr="00006F87" w:rsidRDefault="00A072CE" w:rsidP="00A072CE">
      <w:pPr>
        <w:rPr>
          <w:rFonts w:ascii="SimSun" w:hAnsi="SimSun" w:cs="SimSun"/>
          <w:b/>
          <w:bCs/>
          <w:lang w:eastAsia="zh-CN"/>
        </w:rPr>
      </w:pPr>
      <w:r w:rsidRPr="00006F87">
        <w:rPr>
          <w:rFonts w:ascii="SimSun" w:hAnsi="SimSun" w:cs="SimSun" w:hint="eastAsia"/>
          <w:b/>
          <w:bCs/>
          <w:lang w:eastAsia="zh-CN"/>
        </w:rPr>
        <w:t>煎饼问题：先求煎的面数，再求煎的次数，最后求总时间</w:t>
      </w:r>
    </w:p>
    <w:p w14:paraId="5E0C9ECE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平底锅里每次最多能同时放3张饼，烙熟1张饼需要用时8分（正、反面各需4分），如果要烙熟11张饼至少需要多少时间？</w:t>
      </w:r>
    </w:p>
    <w:p w14:paraId="25353F32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06C62C65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一共煎几面：11 × 2 = 22 (面)</w:t>
      </w:r>
    </w:p>
    <w:p w14:paraId="7BA1E040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一共煎几次：22 ÷ 3 = 7(次) …… 1(面)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7+1=8（次）</w:t>
      </w:r>
    </w:p>
    <w:p w14:paraId="0C24F4FC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需要用时：8 × 4 = 32 (分)</w:t>
      </w:r>
    </w:p>
    <w:p w14:paraId="0FE1C284" w14:textId="1CFB8CE2" w:rsidR="00075443" w:rsidRDefault="00075443" w:rsidP="00D2241F">
      <w:pPr>
        <w:spacing w:line="240" w:lineRule="auto"/>
        <w:rPr>
          <w:rFonts w:ascii="SimSun" w:hAnsi="SimSun" w:cs="SimSun"/>
          <w:lang w:eastAsia="zh-CN"/>
        </w:rPr>
      </w:pPr>
    </w:p>
    <w:p w14:paraId="0F73AF3A" w14:textId="77777777" w:rsidR="00D950CA" w:rsidRPr="00526778" w:rsidRDefault="00D950CA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526778">
        <w:rPr>
          <w:rFonts w:ascii="SimSun" w:hAnsi="SimSun" w:cs="SimSun" w:hint="eastAsia"/>
          <w:b/>
          <w:bCs/>
          <w:lang w:eastAsia="zh-CN"/>
        </w:rPr>
        <w:t>数串问题：个数，第k个数</w:t>
      </w:r>
      <w:r>
        <w:rPr>
          <w:rFonts w:ascii="SimSun" w:hAnsi="SimSun" w:cs="SimSun" w:hint="eastAsia"/>
          <w:b/>
          <w:bCs/>
          <w:lang w:eastAsia="zh-CN"/>
        </w:rPr>
        <w:t>，求和</w:t>
      </w:r>
    </w:p>
    <w:p w14:paraId="6415F299" w14:textId="77777777" w:rsidR="00D950CA" w:rsidRPr="00C1620E" w:rsidRDefault="00D950CA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 xml:space="preserve">等差数列: 1, 4, 7, 10, 13, </w:t>
      </w:r>
      <w:r w:rsidRPr="00C1620E">
        <w:rPr>
          <w:rFonts w:ascii="SimSun" w:hAnsi="SimSun" w:cs="SimSun"/>
          <w:b/>
          <w:bCs/>
          <w:lang w:eastAsia="zh-CN"/>
        </w:rPr>
        <w:t>…</w:t>
      </w:r>
    </w:p>
    <w:p w14:paraId="3908D011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个数 = （尾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头）÷ 差 + 1</w:t>
      </w:r>
    </w:p>
    <w:p w14:paraId="2222F904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第k个数 = 头 + (k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1)×差</w:t>
      </w:r>
    </w:p>
    <w:p w14:paraId="32B7C3F4" w14:textId="77777777" w:rsidR="00D950CA" w:rsidRPr="00CF09C0" w:rsidRDefault="00D950CA" w:rsidP="00D2241F">
      <w:pPr>
        <w:spacing w:line="240" w:lineRule="auto"/>
        <w:ind w:left="227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求和 = </w:t>
      </w:r>
      <w:r w:rsidRPr="00F70A02">
        <w:rPr>
          <w:rFonts w:ascii="SimSun" w:hAnsi="SimSun" w:cs="SimSun" w:hint="eastAsia"/>
          <w:lang w:eastAsia="zh-CN"/>
        </w:rPr>
        <w:t>(头+尾) ×个数的一半</w:t>
      </w:r>
    </w:p>
    <w:p w14:paraId="4EE535A4" w14:textId="77777777" w:rsidR="00D950C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原理： </w:t>
      </w:r>
    </w:p>
    <w:p w14:paraId="4A47B1CA" w14:textId="77777777" w:rsidR="00D950C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lastRenderedPageBreak/>
        <w:t xml:space="preserve">S 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=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2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n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</w:p>
    <w:p w14:paraId="3B7C6AB9" w14:textId="77777777" w:rsidR="00D950CA" w:rsidRPr="00FF6ED5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 =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 xml:space="preserve">n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 xml:space="preserve">2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</w:p>
    <w:p w14:paraId="2F171AF7" w14:textId="77777777" w:rsidR="00D950CA" w:rsidRPr="00FF6ED5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 = (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 w:rsidRPr="0020448A"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n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) ×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n/2</w:t>
      </w:r>
    </w:p>
    <w:p w14:paraId="247254D1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512C9CA8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求等差数列个数：3, 7, 11, 15, ……, 39, 43, 47</w:t>
      </w:r>
    </w:p>
    <w:p w14:paraId="3782C4DB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2EC6C7A6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个数: (47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3) ÷ 4 + 1 = 12</w:t>
      </w:r>
    </w:p>
    <w:p w14:paraId="1AE5E6BA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第9个数：3 + (9-1)×4 = 35</w:t>
      </w:r>
    </w:p>
    <w:p w14:paraId="00D122A0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7229F850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公式：</w:t>
      </w:r>
    </w:p>
    <w:p w14:paraId="4F280B00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+ 2 + 3 + 4 + 5 + 6 + 5 + 4 + 3 + 2 + 1 = 6×6</w:t>
      </w:r>
    </w:p>
    <w:p w14:paraId="4E3AE0A2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  <w:r w:rsidRPr="00DE6916">
        <w:rPr>
          <w:rFonts w:ascii="SimSun" w:hAnsi="SimSun" w:cs="SimSun" w:hint="eastAsia"/>
          <w:color w:val="808080" w:themeColor="background1" w:themeShade="80"/>
          <w:lang w:eastAsia="zh-CN"/>
        </w:rPr>
        <w:t>(1+5) + (2+4) + (3+3) + (4+2) + (5+1) + 6</w:t>
      </w:r>
    </w:p>
    <w:p w14:paraId="43C87454" w14:textId="77777777" w:rsidR="00D950CA" w:rsidRPr="008818DC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原理：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将正方形6×6沿对角形折分，左边是1,2,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…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6;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 xml:space="preserve"> 右边是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5, 4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…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,1</w:t>
      </w:r>
    </w:p>
    <w:p w14:paraId="7C238D4F" w14:textId="77777777" w:rsidR="00D950CA" w:rsidRPr="00DE6916" w:rsidRDefault="00D950CA" w:rsidP="00D2241F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</w:p>
    <w:p w14:paraId="7AF104E2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+ 3 + 5 + 7 + 9 + 11 = 6×6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k个连续奇数和(从1开始) = k×k </w:t>
      </w:r>
    </w:p>
    <w:p w14:paraId="0B55559B" w14:textId="77777777" w:rsidR="00D950CA" w:rsidRPr="00DE6916" w:rsidRDefault="00D950CA" w:rsidP="00D2241F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原理：</w:t>
      </w:r>
      <w:r w:rsidRPr="00DE6916">
        <w:rPr>
          <w:rFonts w:ascii="SimSun" w:hAnsi="SimSun" w:cs="SimSun" w:hint="eastAsia"/>
          <w:color w:val="808080" w:themeColor="background1" w:themeShade="80"/>
          <w:lang w:eastAsia="zh-CN"/>
        </w:rPr>
        <w:t>1 + (2+1) + (3+2) + (4+3) + (5+4) + (6+5)</w:t>
      </w:r>
    </w:p>
    <w:p w14:paraId="63C1C664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+ 3 + 5 + 7 + 9 + 11 = (1+</w:t>
      </w:r>
      <w:r>
        <w:rPr>
          <w:rFonts w:ascii="SimSun" w:hAnsi="SimSun" w:cs="SimSun"/>
          <w:lang w:eastAsia="zh-CN"/>
        </w:rPr>
        <w:t>11)</w:t>
      </w:r>
      <w:r>
        <w:rPr>
          <w:rFonts w:ascii="SimSun" w:hAnsi="SimSun" w:cs="SimSun" w:hint="eastAsia"/>
          <w:lang w:eastAsia="zh-CN"/>
        </w:rPr>
        <w:t xml:space="preserve"> ×6÷2 =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等差数列求和公式</w:t>
      </w:r>
    </w:p>
    <w:p w14:paraId="1BE4D52E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34D2F9F0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如：</w:t>
      </w:r>
    </w:p>
    <w:p w14:paraId="1CCB36D2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1 + 2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+ 20 + 19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+ 2 + 1 = 20×20 </w:t>
      </w:r>
    </w:p>
    <w:p w14:paraId="3B02C678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1 + 2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+ 99 + 100 = (1+100)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× 100÷2 = 5050</w:t>
      </w:r>
    </w:p>
    <w:p w14:paraId="7484BB90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231C7894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 + 4 + 6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+ 96 + 98 + 100 = (2+100)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× 50÷2 = 2550</w:t>
      </w:r>
    </w:p>
    <w:p w14:paraId="164A8396" w14:textId="77777777" w:rsidR="00D950CA" w:rsidRDefault="00D950C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个数 = (尾-头)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 xml:space="preserve">÷差 + 1 = （100-2）÷2+1 = 50 </w:t>
      </w:r>
    </w:p>
    <w:p w14:paraId="43A6BF59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</w:p>
    <w:p w14:paraId="6F079976" w14:textId="77777777" w:rsidR="00D950CA" w:rsidRPr="00C1620E" w:rsidRDefault="00D950CA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 xml:space="preserve">等比数列：如1, 2, 4, 8, 16, </w:t>
      </w:r>
      <w:r w:rsidRPr="00C1620E">
        <w:rPr>
          <w:rFonts w:ascii="SimSun" w:hAnsi="SimSun" w:cs="SimSun"/>
          <w:b/>
          <w:bCs/>
          <w:lang w:eastAsia="zh-CN"/>
        </w:rPr>
        <w:t>…</w:t>
      </w:r>
      <w:r w:rsidRPr="00C1620E">
        <w:rPr>
          <w:rFonts w:ascii="SimSun" w:hAnsi="SimSun" w:cs="SimSun"/>
          <w:b/>
          <w:bCs/>
          <w:lang w:eastAsia="zh-CN"/>
        </w:rPr>
        <w:tab/>
      </w:r>
      <w:r w:rsidRPr="00C1620E">
        <w:rPr>
          <w:rFonts w:ascii="SimSun" w:hAnsi="SimSun" w:cs="SimSun"/>
          <w:b/>
          <w:bCs/>
          <w:lang w:eastAsia="zh-CN"/>
        </w:rPr>
        <w:tab/>
      </w:r>
      <w:r w:rsidRPr="00C1620E">
        <w:rPr>
          <w:rFonts w:ascii="SimSun" w:hAnsi="SimSun" w:cs="SimSun"/>
          <w:b/>
          <w:bCs/>
          <w:lang w:eastAsia="zh-CN"/>
        </w:rPr>
        <w:tab/>
      </w:r>
    </w:p>
    <w:p w14:paraId="119745CC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个数 = </w:t>
      </w:r>
      <m:oMath>
        <m:func>
          <m:funcPr>
            <m:ctrlPr>
              <w:rPr>
                <w:rFonts w:ascii="Cambria Math" w:hAnsi="Cambria Math" w:cs="SimSun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 w:cs="SimSun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 w:cs="SimSun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SimSun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imSu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SimSun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/>
                        <w:lang w:eastAsia="zh-CN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SimSu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SimSun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/>
                        <w:lang w:eastAsia="zh-CN"/>
                      </w:rPr>
                      <m:t>1</m:t>
                    </m:r>
                  </m:sub>
                </m:sSub>
              </m:den>
            </m:f>
          </m:e>
        </m:func>
      </m:oMath>
      <w:r>
        <w:rPr>
          <w:rFonts w:ascii="SimSun" w:hAnsi="SimSun" w:cs="SimSun" w:hint="eastAsia"/>
          <w:lang w:eastAsia="zh-CN"/>
        </w:rPr>
        <w:t xml:space="preserve"> + 1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如尾÷头是几个等比q连乘，即16/4=</w:t>
      </w:r>
      <w:r>
        <w:rPr>
          <w:rFonts w:ascii="SimSun" w:hAnsi="SimSun" w:cs="SimSun"/>
          <w:lang w:eastAsia="zh-CN"/>
        </w:rPr>
        <w:t>4</w:t>
      </w:r>
      <w:r>
        <w:rPr>
          <w:rFonts w:ascii="SimSun" w:hAnsi="SimSun" w:cs="SimSun" w:hint="eastAsia"/>
          <w:lang w:eastAsia="zh-CN"/>
        </w:rPr>
        <w:t>是几个2连乘？再加1</w:t>
      </w:r>
    </w:p>
    <w:p w14:paraId="735D5562" w14:textId="77777777" w:rsidR="00D950CA" w:rsidRDefault="00D950CA" w:rsidP="00D2241F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第n个数 = </w:t>
      </w:r>
      <m:oMath>
        <m:sSub>
          <m:sSubPr>
            <m:ctrlPr>
              <w:rPr>
                <w:rFonts w:ascii="Cambria Math" w:hAnsi="Cambria Math" w:cs="SimSun"/>
                <w:i/>
                <w:lang w:eastAsia="zh-CN"/>
              </w:rPr>
            </m:ctrlPr>
          </m:sSubPr>
          <m:e>
            <m:r>
              <w:rPr>
                <w:rFonts w:ascii="Cambria Math" w:hAnsi="Cambria Math" w:cs="SimSun"/>
                <w:lang w:eastAsia="zh-CN"/>
              </w:rPr>
              <m:t>a</m:t>
            </m:r>
          </m:e>
          <m:sub>
            <m:r>
              <w:rPr>
                <w:rFonts w:ascii="Cambria Math" w:hAnsi="Cambria Math" w:cs="SimSun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 w:cs="SimSun"/>
                <w:i/>
                <w:lang w:eastAsia="zh-CN"/>
              </w:rPr>
            </m:ctrlPr>
          </m:sSupPr>
          <m:e>
            <m:r>
              <w:rPr>
                <w:rFonts w:ascii="Cambria Math" w:hAnsi="Cambria Math" w:cs="SimSun"/>
                <w:lang w:eastAsia="zh-CN"/>
              </w:rPr>
              <m:t>q</m:t>
            </m:r>
          </m:e>
          <m:sup>
            <m:r>
              <w:rPr>
                <w:rFonts w:ascii="Cambria Math" w:hAnsi="Cambria Math" w:cs="SimSun"/>
                <w:lang w:eastAsia="zh-CN"/>
              </w:rPr>
              <m:t>n-1</m:t>
            </m:r>
          </m:sup>
        </m:sSup>
      </m:oMath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如(n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1)个等比q连乘，再乘上头</w:t>
      </w:r>
    </w:p>
    <w:p w14:paraId="5EA18C3B" w14:textId="77777777" w:rsidR="00D950CA" w:rsidRPr="00CF09C0" w:rsidRDefault="00D950CA" w:rsidP="00D2241F">
      <w:pPr>
        <w:spacing w:line="240" w:lineRule="auto"/>
        <w:ind w:left="227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求和 = </w:t>
      </w:r>
      <w:r w:rsidRPr="00CB4422">
        <w:rPr>
          <w:rFonts w:ascii="SimSun" w:hAnsi="SimSun" w:cs="SimSun" w:hint="eastAsia"/>
          <w:lang w:eastAsia="zh-CN"/>
        </w:rPr>
        <w:t>a(1-q</w:t>
      </w:r>
      <w:r w:rsidRPr="006E665D">
        <w:rPr>
          <w:rFonts w:ascii="SimSun" w:hAnsi="SimSun" w:cs="SimSun" w:hint="eastAsia"/>
          <w:vertAlign w:val="superscript"/>
          <w:lang w:eastAsia="zh-CN"/>
        </w:rPr>
        <w:t>n</w:t>
      </w:r>
      <w:r w:rsidRPr="00CB4422">
        <w:rPr>
          <w:rFonts w:ascii="SimSun" w:hAnsi="SimSun" w:cs="SimSun" w:hint="eastAsia"/>
          <w:lang w:eastAsia="zh-CN"/>
        </w:rPr>
        <w:t>)/(1-q)</w:t>
      </w:r>
    </w:p>
    <w:p w14:paraId="768DA88B" w14:textId="77777777" w:rsidR="00D950C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原理： </w:t>
      </w:r>
    </w:p>
    <w:p w14:paraId="3387D907" w14:textId="77777777" w:rsidR="00D950CA" w:rsidRPr="004D1BE0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val="fr-FR"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S 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=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aq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aq</w:t>
      </w:r>
      <w:r>
        <w:rPr>
          <w:rFonts w:ascii="SimSun" w:hAnsi="SimSun" w:cs="SimSun" w:hint="eastAsia"/>
          <w:color w:val="808080" w:themeColor="background1" w:themeShade="80"/>
          <w:vertAlign w:val="superscript"/>
          <w:lang w:eastAsia="zh-CN"/>
        </w:rPr>
        <w:t>2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+ aq</w:t>
      </w:r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(n-1)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</w:t>
      </w:r>
    </w:p>
    <w:p w14:paraId="7D9DB72F" w14:textId="77777777" w:rsidR="00D950CA" w:rsidRPr="004D1BE0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val="fr-FR" w:eastAsia="zh-CN"/>
        </w:rPr>
      </w:pP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qS = aq + aq</w:t>
      </w:r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2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</w:t>
      </w:r>
      <w:r w:rsidRPr="004D1BE0">
        <w:rPr>
          <w:rFonts w:ascii="SimSun" w:hAnsi="SimSun" w:cs="SimSun"/>
          <w:color w:val="808080" w:themeColor="background1" w:themeShade="80"/>
          <w:lang w:val="fr-FR" w:eastAsia="zh-CN"/>
        </w:rPr>
        <w:t>……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aq</w:t>
      </w:r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n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</w:t>
      </w:r>
    </w:p>
    <w:p w14:paraId="26897784" w14:textId="77777777" w:rsidR="00D950CA" w:rsidRPr="0020448A" w:rsidRDefault="00D950CA" w:rsidP="00D2241F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 = a(1-q</w:t>
      </w:r>
      <w:r>
        <w:rPr>
          <w:rFonts w:ascii="SimSun" w:hAnsi="SimSun" w:cs="SimSun" w:hint="eastAsia"/>
          <w:color w:val="808080" w:themeColor="background1" w:themeShade="80"/>
          <w:vertAlign w:val="superscript"/>
          <w:lang w:eastAsia="zh-CN"/>
        </w:rPr>
        <w:t>n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)/(1-q)</w:t>
      </w:r>
    </w:p>
    <w:p w14:paraId="02BADD19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</w:p>
    <w:p w14:paraId="55C0A8E6" w14:textId="77777777" w:rsidR="00D950CA" w:rsidRPr="00C1620E" w:rsidRDefault="00D950CA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Fionacci数列：后一个数是前两个数之和</w:t>
      </w:r>
    </w:p>
    <w:p w14:paraId="5B1C6ED3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如1, 1, 2, 3, 5, 8, 13, 21, 34, 55, </w:t>
      </w:r>
      <w:r>
        <w:rPr>
          <w:rFonts w:ascii="SimSun" w:hAnsi="SimSun" w:cs="SimSun"/>
          <w:lang w:eastAsia="zh-CN"/>
        </w:rPr>
        <w:t>…</w:t>
      </w:r>
    </w:p>
    <w:p w14:paraId="65CD48EE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</w:p>
    <w:p w14:paraId="53F17016" w14:textId="68C17CDA" w:rsidR="00075443" w:rsidRPr="001A0114" w:rsidRDefault="00075443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1A0114">
        <w:rPr>
          <w:rFonts w:ascii="SimSun" w:hAnsi="SimSun" w:cs="SimSun" w:hint="eastAsia"/>
          <w:b/>
          <w:bCs/>
          <w:lang w:eastAsia="zh-CN"/>
        </w:rPr>
        <w:t>比赛制：单循环赛制（每两队都要比一场），淘汰赛制（比赛输了被淘汰）</w:t>
      </w:r>
    </w:p>
    <w:p w14:paraId="5BCE3548" w14:textId="243A1BF4" w:rsidR="00075443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5个班级参加拔河比赛，采取单循环赛制（即每两个班级进行一场比赛，最后按各班胜负场次排名，求一共要举行多少场比赛？</w:t>
      </w:r>
    </w:p>
    <w:p w14:paraId="345B6A6D" w14:textId="77777777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40C1F3D" w14:textId="43A537D3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假定班级：A、B、C、D、E</w:t>
      </w:r>
    </w:p>
    <w:p w14:paraId="4B7D1676" w14:textId="5A61496D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AB, AC, AD, AE</w:t>
      </w:r>
    </w:p>
    <w:p w14:paraId="0A43BB00" w14:textId="5F266E1A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BC, BD, BE</w:t>
      </w:r>
    </w:p>
    <w:p w14:paraId="16AF57BE" w14:textId="3E82BF9D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    CD, CE</w:t>
      </w:r>
    </w:p>
    <w:p w14:paraId="7B5B8E04" w14:textId="0AB4BC53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        DE</w:t>
      </w:r>
    </w:p>
    <w:p w14:paraId="497701CC" w14:textId="038068C0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一共：4 + 3 + 2 + 1 场比赛</w:t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 w:hint="eastAsia"/>
          <w:lang w:eastAsia="zh-CN"/>
        </w:rPr>
        <w:t xml:space="preserve">1 + 2 + </w:t>
      </w:r>
      <w:r w:rsidR="00AB3FF6">
        <w:rPr>
          <w:rFonts w:ascii="SimSun" w:hAnsi="SimSun" w:cs="SimSun"/>
          <w:lang w:eastAsia="zh-CN"/>
        </w:rPr>
        <w:t>…</w:t>
      </w:r>
      <w:r w:rsidR="00AB3FF6">
        <w:rPr>
          <w:rFonts w:ascii="SimSun" w:hAnsi="SimSun" w:cs="SimSun" w:hint="eastAsia"/>
          <w:lang w:eastAsia="zh-CN"/>
        </w:rPr>
        <w:t xml:space="preserve"> + (k-1)场</w:t>
      </w:r>
    </w:p>
    <w:p w14:paraId="5C3A35E7" w14:textId="1D70FCA8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7个队伍参加划船比赛，采用淘汰赛制（即每两队进行一场比赛，每场比赛输的一队被淘汰，最后决出冠军）。求一共要举行多少场比赛？</w:t>
      </w:r>
    </w:p>
    <w:p w14:paraId="223810A9" w14:textId="51351DF9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7A03408" w14:textId="7FA5D9F2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假设班级：A、B、C、D、E、F、G</w:t>
      </w:r>
    </w:p>
    <w:p w14:paraId="5BFA36F9" w14:textId="0E7FC939" w:rsidR="00F71575" w:rsidRDefault="003D2669" w:rsidP="00D2241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75739D1" wp14:editId="55DD6256">
                <wp:extent cx="5486400" cy="1058892"/>
                <wp:effectExtent l="0" t="0" r="0" b="46355"/>
                <wp:docPr id="844080018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3613134" name="Oval 2103613134"/>
                        <wps:cNvSpPr/>
                        <wps:spPr>
                          <a:xfrm>
                            <a:off x="1094015" y="18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D7951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993511" name="Oval 1881993511"/>
                        <wps:cNvSpPr/>
                        <wps:spPr>
                          <a:xfrm>
                            <a:off x="1442358" y="187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3EBF9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081600" name="Oval 898081600"/>
                        <wps:cNvSpPr/>
                        <wps:spPr>
                          <a:xfrm>
                            <a:off x="1763486" y="172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0773E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207175" name="Oval 1946207175"/>
                        <wps:cNvSpPr/>
                        <wps:spPr>
                          <a:xfrm>
                            <a:off x="2111829" y="173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B3974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476091" name="Oval 1274476091"/>
                        <wps:cNvSpPr/>
                        <wps:spPr>
                          <a:xfrm>
                            <a:off x="2460172" y="159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7C5E5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1821" name="Oval 1034061821"/>
                        <wps:cNvSpPr/>
                        <wps:spPr>
                          <a:xfrm>
                            <a:off x="2808515" y="118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7F487" w14:textId="2B0CC8DA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347954" name="Oval 1379347954"/>
                        <wps:cNvSpPr/>
                        <wps:spPr>
                          <a:xfrm>
                            <a:off x="3156858" y="121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03332" w14:textId="2FC7724C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06842" name="Connector: Elbow 95706842"/>
                        <wps:cNvCnPr/>
                        <wps:spPr>
                          <a:xfrm flipV="1">
                            <a:off x="1268186" y="375711"/>
                            <a:ext cx="348344" cy="272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51065" name="Straight Connector 53451065"/>
                        <wps:cNvCnPr>
                          <a:stCxn id="898081600" idx="4"/>
                          <a:endCxn id="1946207175" idx="4"/>
                        </wps:cNvCnPr>
                        <wps:spPr>
                          <a:xfrm>
                            <a:off x="1937658" y="375696"/>
                            <a:ext cx="348343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468988" name="Straight Connector 883468988"/>
                        <wps:cNvCnPr>
                          <a:endCxn id="1034061821" idx="4"/>
                        </wps:cNvCnPr>
                        <wps:spPr>
                          <a:xfrm flipV="1">
                            <a:off x="2639786" y="375642"/>
                            <a:ext cx="342901" cy="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8123224" name="Connector: Elbow 2128123224"/>
                        <wps:cNvCnPr/>
                        <wps:spPr>
                          <a:xfrm rot="16200000" flipH="1">
                            <a:off x="1393355" y="419266"/>
                            <a:ext cx="413691" cy="381001"/>
                          </a:xfrm>
                          <a:prstGeom prst="bentConnector3">
                            <a:avLst>
                              <a:gd name="adj1" fmla="val 5263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249157" name="Connector: Elbow 773249157"/>
                        <wps:cNvCnPr/>
                        <wps:spPr>
                          <a:xfrm rot="5400000">
                            <a:off x="1711736" y="454539"/>
                            <a:ext cx="479058" cy="3211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378241" name="Connector: Elbow 1902378241"/>
                        <wps:cNvCnPr/>
                        <wps:spPr>
                          <a:xfrm rot="16200000" flipH="1">
                            <a:off x="2705089" y="479098"/>
                            <a:ext cx="479003" cy="27213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497675" name="Connector: Elbow 287497675"/>
                        <wps:cNvCnPr/>
                        <wps:spPr>
                          <a:xfrm rot="5400000">
                            <a:off x="2963638" y="492681"/>
                            <a:ext cx="478960" cy="24493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6793743" name="Straight Connector 2046793743"/>
                        <wps:cNvCnPr/>
                        <wps:spPr>
                          <a:xfrm>
                            <a:off x="1790708" y="854583"/>
                            <a:ext cx="12899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1476767" name="Straight Connector 1111476767"/>
                        <wps:cNvCnPr/>
                        <wps:spPr>
                          <a:xfrm>
                            <a:off x="2378529" y="854625"/>
                            <a:ext cx="0" cy="228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794596" name="Oval 681794596"/>
                        <wps:cNvSpPr/>
                        <wps:spPr>
                          <a:xfrm>
                            <a:off x="620487" y="19068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C2330" w14:textId="77F113FF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240245" name="Oval 1290240245"/>
                        <wps:cNvSpPr/>
                        <wps:spPr>
                          <a:xfrm>
                            <a:off x="887187" y="40296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9216F" w14:textId="0C7527E8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643868" name="Oval 613643868"/>
                        <wps:cNvSpPr/>
                        <wps:spPr>
                          <a:xfrm>
                            <a:off x="1360716" y="647796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5D3E0" w14:textId="33213253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5739D1" id="Canvas 5" o:spid="_x0000_s1252" editas="canvas" style="width:6in;height:83.4pt;mso-position-horizontal-relative:char;mso-position-vertical-relative:line" coordsize="54864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">
                <v:shape id="_x0000_s1253" type="#_x0000_t75" style="position:absolute;width:54864;height:10585;visibility:visible;mso-wrap-style:square" filled="t">
                  <v:fill o:detectmouseclick="t"/>
                  <v:path o:connecttype="none"/>
                </v:shape>
                <v:oval id="Oval 2103613134" o:spid="_x0000_s1254" style="position:absolute;left:10940;top:1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" fillcolor="white [3201]" stroked="f" strokeweight="2pt">
                  <v:textbox>
                    <w:txbxContent>
                      <w:p w14:paraId="391D7951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</w:t>
                        </w:r>
                      </w:p>
                    </w:txbxContent>
                  </v:textbox>
                </v:oval>
                <v:oval id="Oval 1881993511" o:spid="_x0000_s1255" style="position:absolute;left:14423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" fillcolor="white [3201]" stroked="f" strokeweight="2pt">
                  <v:textbox>
                    <w:txbxContent>
                      <w:p w14:paraId="3AC3EBF9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</w:t>
                        </w:r>
                      </w:p>
                    </w:txbxContent>
                  </v:textbox>
                </v:oval>
                <v:oval id="Oval 898081600" o:spid="_x0000_s1256" style="position:absolute;left:17634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" fillcolor="white [3201]" stroked="f" strokeweight="2pt">
                  <v:textbox>
                    <w:txbxContent>
                      <w:p w14:paraId="0940773E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</w:t>
                        </w:r>
                      </w:p>
                    </w:txbxContent>
                  </v:textbox>
                </v:oval>
                <v:oval id="Oval 1946207175" o:spid="_x0000_s1257" style="position:absolute;left:21118;top:1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" fillcolor="white [3201]" stroked="f" strokeweight="2pt">
                  <v:textbox>
                    <w:txbxContent>
                      <w:p w14:paraId="092B3974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</w:t>
                        </w:r>
                      </w:p>
                    </w:txbxContent>
                  </v:textbox>
                </v:oval>
                <v:oval id="Oval 1274476091" o:spid="_x0000_s1258" style="position:absolute;left:24601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" fillcolor="white [3201]" stroked="f" strokeweight="2pt">
                  <v:textbox>
                    <w:txbxContent>
                      <w:p w14:paraId="5A47C5E5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E</w:t>
                        </w:r>
                      </w:p>
                    </w:txbxContent>
                  </v:textbox>
                </v:oval>
                <v:oval id="Oval 1034061821" o:spid="_x0000_s1259" style="position:absolute;left:28085;top:1;width:3483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" fillcolor="white [3201]" stroked="f" strokeweight="2pt">
                  <v:textbox>
                    <w:txbxContent>
                      <w:p w14:paraId="5C37F487" w14:textId="2B0CC8DA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F</w:t>
                        </w:r>
                      </w:p>
                    </w:txbxContent>
                  </v:textbox>
                </v:oval>
                <v:oval id="Oval 1379347954" o:spid="_x0000_s1260" style="position:absolute;left:31568;top:1;width:3484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" fillcolor="white [3201]" stroked="f" strokeweight="2pt">
                  <v:textbox>
                    <w:txbxContent>
                      <w:p w14:paraId="5E903332" w14:textId="2FC7724C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G</w:t>
                        </w:r>
                      </w:p>
                    </w:txbxContent>
                  </v:textbox>
                </v:oval>
                <v:shape id="Connector: Elbow 95706842" o:spid="_x0000_s1261" type="#_x0000_t33" style="position:absolute;left:12681;top:3757;width:3484;height: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" strokecolor="black [3040]"/>
                <v:line id="Straight Connector 53451065" o:spid="_x0000_s1262" style="position:absolute;visibility:visible;mso-wrap-style:square" from="19376,3756" to="22860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" strokecolor="black [3040]"/>
                <v:line id="Straight Connector 883468988" o:spid="_x0000_s1263" style="position:absolute;flip:y;visibility:visible;mso-wrap-style:square" from="26397,3756" to="29826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" strokecolor="black [3040]"/>
                <v:shape id="Connector: Elbow 2128123224" o:spid="_x0000_s1264" type="#_x0000_t34" style="position:absolute;left:13933;top:4193;width:4137;height:3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" adj="11369" strokecolor="black [3040]"/>
                <v:shape id="Connector: Elbow 773249157" o:spid="_x0000_s1265" type="#_x0000_t34" style="position:absolute;left:17117;top:4545;width:4791;height:32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" strokecolor="black [3040]"/>
                <v:shape id="Connector: Elbow 1902378241" o:spid="_x0000_s1266" type="#_x0000_t34" style="position:absolute;left:27051;top:4790;width:4790;height:27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" strokecolor="black [3040]"/>
                <v:shape id="Connector: Elbow 287497675" o:spid="_x0000_s1267" type="#_x0000_t34" style="position:absolute;left:29636;top:4926;width:4790;height:2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" strokecolor="black [3040]"/>
                <v:line id="Straight Connector 2046793743" o:spid="_x0000_s1268" style="position:absolute;visibility:visible;mso-wrap-style:square" from="17907,8545" to="30806,8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" strokecolor="black [3040]"/>
                <v:line id="Straight Connector 1111476767" o:spid="_x0000_s1269" style="position:absolute;visibility:visible;mso-wrap-style:square" from="23785,8546" to="23785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" strokecolor="black [3040]"/>
                <v:oval id="Oval 681794596" o:spid="_x0000_s1270" style="position:absolute;left:6204;top:1906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" fillcolor="white [3201]" stroked="f" strokeweight="2pt">
                  <v:textbox>
                    <w:txbxContent>
                      <w:p w14:paraId="3D4C2330" w14:textId="77F113FF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oval>
                <v:oval id="Oval 1290240245" o:spid="_x0000_s1271" style="position:absolute;left:8871;top:4029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" fillcolor="white [3201]" stroked="f" strokeweight="2pt">
                  <v:textbox>
                    <w:txbxContent>
                      <w:p w14:paraId="7699216F" w14:textId="0C7527E8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  <v:oval id="Oval 613643868" o:spid="_x0000_s1272" style="position:absolute;left:13607;top:6477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" fillcolor="white [3201]" stroked="f" strokeweight="2pt">
                  <v:textbox>
                    <w:txbxContent>
                      <w:p w14:paraId="63F5D3E0" w14:textId="33213253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B7932F9" w14:textId="546887CB" w:rsidR="00F71575" w:rsidRDefault="003D2669" w:rsidP="00D2241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一共：3 + 2 + 1场比赛</w:t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 w:hint="eastAsia"/>
          <w:lang w:eastAsia="zh-CN"/>
        </w:rPr>
        <w:t>k-1场</w:t>
      </w:r>
    </w:p>
    <w:p w14:paraId="04405A88" w14:textId="77777777" w:rsidR="00A072CE" w:rsidRDefault="00A072CE" w:rsidP="00A70F30">
      <w:pPr>
        <w:rPr>
          <w:rFonts w:ascii="SimSun" w:hAnsi="SimSun" w:cs="SimSun"/>
          <w:lang w:eastAsia="zh-CN"/>
        </w:rPr>
      </w:pPr>
    </w:p>
    <w:p w14:paraId="59E8AD4E" w14:textId="40248B69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天平判断物品真假？分三组判断</w:t>
      </w:r>
    </w:p>
    <w:p w14:paraId="3DE925E5" w14:textId="5F72D158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有9颗珍珠，其中有一颗假珍珠，外观和真的一样，只比真珍珠轻一些，只用天平，不用砝码，你能只称两次就找出假珍珠吗？</w:t>
      </w:r>
    </w:p>
    <w:p w14:paraId="79D9A1C9" w14:textId="5A192497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解：分三组，每组3颗</w:t>
      </w:r>
    </w:p>
    <w:p w14:paraId="64331770" w14:textId="6FF878DC" w:rsidR="001A0114" w:rsidRDefault="001A011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第一次天平按组称，若不等说明假珍珠在轻的一组，若相等说明假珍珠在另一组。</w:t>
      </w:r>
    </w:p>
    <w:p w14:paraId="2ED01E22" w14:textId="0A8BF3ED" w:rsidR="001A0114" w:rsidRDefault="001A011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第二次天平按颗称，若不等说明假珍珠是轻的一边，若相等说明假珍珠是另一颗。</w:t>
      </w:r>
    </w:p>
    <w:p w14:paraId="11748287" w14:textId="77777777" w:rsidR="00AE29A4" w:rsidRDefault="00AE29A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106F0186" w14:textId="6F5B65B0" w:rsidR="00AE29A4" w:rsidRDefault="00AE29A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同理，27颗珍珠，其中一颗轻的假珍珠，只称三次就能找出假珍珠</w:t>
      </w:r>
    </w:p>
    <w:p w14:paraId="32E28338" w14:textId="77777777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</w:p>
    <w:p w14:paraId="03B4C794" w14:textId="3CA5E289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九个箱子，每个箱子里有多盒罐头，每盒罐头重100克，其中有一箱罐头全部过期，过期罐头比原来重10克。求最少称几次可以把这箱过期罐头找出来？</w:t>
      </w:r>
    </w:p>
    <w:p w14:paraId="1B61A846" w14:textId="2795F064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解：称1次即可</w:t>
      </w:r>
    </w:p>
    <w:p w14:paraId="19A79C79" w14:textId="52E78C23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为了区别九个箱子，应从每箱拿不同盒数的罐头，比如从第一箱拿1盒，第二箱盒2盒，</w:t>
      </w:r>
      <w:r>
        <w:rPr>
          <w:rFonts w:ascii="SimSun" w:hAnsi="SimSun" w:cs="SimSun"/>
          <w:lang w:eastAsia="zh-CN"/>
        </w:rPr>
        <w:t>…</w:t>
      </w:r>
      <w:r>
        <w:rPr>
          <w:rFonts w:ascii="SimSun" w:hAnsi="SimSun" w:cs="SimSun" w:hint="eastAsia"/>
          <w:lang w:eastAsia="zh-CN"/>
        </w:rPr>
        <w:t>, 第九箱拿9盒。</w:t>
      </w:r>
    </w:p>
    <w:p w14:paraId="2092C48F" w14:textId="69BD012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无过期情况下，重量为：100+200+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4500(克)</w:t>
      </w:r>
    </w:p>
    <w:p w14:paraId="2B5D3C26" w14:textId="4F5933E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若第一箱过期：重量为:110+200+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4510(克)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多10克</w:t>
      </w:r>
    </w:p>
    <w:p w14:paraId="2AF696A4" w14:textId="4DAAD51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若第二箱过期：重量为:100+220+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4520(克)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多20克</w:t>
      </w:r>
    </w:p>
    <w:p w14:paraId="01E19CD3" w14:textId="615E0E52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…</w:t>
      </w:r>
    </w:p>
    <w:p w14:paraId="75586ED0" w14:textId="4C12ED10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若第九箱过期：重量为:100+200+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+990 = 4590(克)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多90克</w:t>
      </w:r>
    </w:p>
    <w:p w14:paraId="391E3901" w14:textId="6549D323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多几十克就是第几箱。</w:t>
      </w:r>
    </w:p>
    <w:p w14:paraId="0C32AC62" w14:textId="77777777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</w:p>
    <w:p w14:paraId="7958485A" w14:textId="745C0857" w:rsidR="00047182" w:rsidRPr="00155C0F" w:rsidRDefault="00047182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155C0F">
        <w:rPr>
          <w:rFonts w:ascii="SimSun" w:hAnsi="SimSun" w:cs="SimSun" w:hint="eastAsia"/>
          <w:b/>
          <w:bCs/>
          <w:lang w:eastAsia="zh-CN"/>
        </w:rPr>
        <w:t>周长面积问题：</w:t>
      </w:r>
    </w:p>
    <w:p w14:paraId="1601F0E2" w14:textId="54ED44CA" w:rsidR="00047182" w:rsidRDefault="0004718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长方形周长P = （长+宽）× 2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面积S = 长×宽</w:t>
      </w:r>
    </w:p>
    <w:p w14:paraId="770E7569" w14:textId="522BEB70" w:rsidR="00047182" w:rsidRDefault="0004718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运动会入场式要求运动员排成一个9行9列的正方形方阵，如果去掉2行2列，要减少多少名运行员？</w:t>
      </w:r>
    </w:p>
    <w:p w14:paraId="24B13E43" w14:textId="42D3E77B" w:rsidR="00047182" w:rsidRDefault="0004718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解：9×9 - 7×7 = 32</w:t>
      </w:r>
    </w:p>
    <w:p w14:paraId="11349326" w14:textId="77777777" w:rsidR="00047182" w:rsidRDefault="00047182" w:rsidP="00D2241F">
      <w:pPr>
        <w:spacing w:line="240" w:lineRule="auto"/>
        <w:rPr>
          <w:rFonts w:ascii="SimSun" w:hAnsi="SimSun" w:cs="SimSun"/>
          <w:lang w:eastAsia="zh-CN"/>
        </w:rPr>
      </w:pPr>
    </w:p>
    <w:p w14:paraId="057A32D6" w14:textId="58AAFEBA" w:rsidR="004D3B90" w:rsidRPr="007B1862" w:rsidRDefault="007B1862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7B1862">
        <w:rPr>
          <w:rFonts w:ascii="SimSun" w:hAnsi="SimSun" w:cs="SimSun" w:hint="eastAsia"/>
          <w:b/>
          <w:bCs/>
          <w:lang w:eastAsia="zh-CN"/>
        </w:rPr>
        <w:t>数阵图：</w:t>
      </w:r>
    </w:p>
    <w:p w14:paraId="347908E1" w14:textId="77777777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连续5个自然数之和等于30.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( ) + ( ) + ( ) + ( ) + ( ) = 30</w:t>
      </w:r>
    </w:p>
    <w:p w14:paraId="22566B58" w14:textId="77777777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860CD02" w14:textId="77777777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假设连续5个自然数是：1+2+3+4+5 = 15 </w:t>
      </w:r>
    </w:p>
    <w:p w14:paraId="64A5AED9" w14:textId="77777777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与实际差距是：30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15 = 15</w:t>
      </w:r>
    </w:p>
    <w:p w14:paraId="4331B4F7" w14:textId="77777777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则每个自然数应添加：15÷5 = 3</w:t>
      </w:r>
    </w:p>
    <w:p w14:paraId="64F8446A" w14:textId="77777777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即连续5个自然数应该是：4+5+6+7+8 = 30</w:t>
      </w:r>
    </w:p>
    <w:p w14:paraId="23658ACC" w14:textId="77777777" w:rsidR="007B1862" w:rsidRDefault="007B1862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098A8A5B" w14:textId="77777777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连续5个自然数之和等于45.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7+8+9+10+11+12=45</w:t>
      </w:r>
    </w:p>
    <w:p w14:paraId="2EA96AF5" w14:textId="77777777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</w:p>
    <w:p w14:paraId="0402B144" w14:textId="066314BA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把5，8，11，14，17，20，23这7个数分别填入交叉图，使得每条直线上3个数的和都等于36</w:t>
      </w:r>
    </w:p>
    <w:p w14:paraId="137A810D" w14:textId="1B316244" w:rsidR="007B1862" w:rsidRDefault="007B1862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0938A9E" wp14:editId="09241D03">
                <wp:extent cx="5486400" cy="1358153"/>
                <wp:effectExtent l="0" t="0" r="0" b="0"/>
                <wp:docPr id="16361938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2694102" name="Straight Connector 262694102"/>
                        <wps:cNvCnPr>
                          <a:stCxn id="234247201" idx="6"/>
                          <a:endCxn id="118949622" idx="3"/>
                        </wps:cNvCnPr>
                        <wps:spPr>
                          <a:xfrm flipV="1">
                            <a:off x="1917168" y="452979"/>
                            <a:ext cx="974678" cy="500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998906" name="Straight Connector 1520998906"/>
                        <wps:cNvCnPr>
                          <a:stCxn id="643134477" idx="4"/>
                          <a:endCxn id="312663327" idx="0"/>
                        </wps:cNvCnPr>
                        <wps:spPr>
                          <a:xfrm flipH="1">
                            <a:off x="2395176" y="277691"/>
                            <a:ext cx="16330" cy="808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289040" name="Straight Connector 1684289040"/>
                        <wps:cNvCnPr>
                          <a:stCxn id="303952382" idx="5"/>
                          <a:endCxn id="952216568" idx="2"/>
                        </wps:cNvCnPr>
                        <wps:spPr>
                          <a:xfrm>
                            <a:off x="1837211" y="452980"/>
                            <a:ext cx="1017076" cy="414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134477" name="Oval 643134477"/>
                        <wps:cNvSpPr/>
                        <wps:spPr>
                          <a:xfrm>
                            <a:off x="2286000" y="35844"/>
                            <a:ext cx="251012" cy="24194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E7B82" w14:textId="283FA7A2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52382" name="Oval 303952382"/>
                        <wps:cNvSpPr/>
                        <wps:spPr>
                          <a:xfrm>
                            <a:off x="1622611" y="220498"/>
                            <a:ext cx="251419" cy="27247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AF5A" w14:textId="2D0ECB78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49622" name="Oval 118949622"/>
                        <wps:cNvSpPr/>
                        <wps:spPr>
                          <a:xfrm>
                            <a:off x="2854287" y="220518"/>
                            <a:ext cx="256466" cy="27245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FEA2D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476094" name="Oval 1033476094"/>
                        <wps:cNvSpPr/>
                        <wps:spPr>
                          <a:xfrm>
                            <a:off x="2261505" y="542835"/>
                            <a:ext cx="267342" cy="27313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FBB25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663327" name="Oval 312663327"/>
                        <wps:cNvSpPr/>
                        <wps:spPr>
                          <a:xfrm>
                            <a:off x="2261505" y="1086103"/>
                            <a:ext cx="267342" cy="234112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A2E8F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47201" name="Oval 234247201"/>
                        <wps:cNvSpPr/>
                        <wps:spPr>
                          <a:xfrm>
                            <a:off x="1622612" y="816069"/>
                            <a:ext cx="294556" cy="27571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92580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216568" name="Oval 952216568"/>
                        <wps:cNvSpPr/>
                        <wps:spPr>
                          <a:xfrm>
                            <a:off x="2854287" y="715786"/>
                            <a:ext cx="290714" cy="30261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07B95" w14:textId="77777777" w:rsidR="007B1862" w:rsidRDefault="007B1862" w:rsidP="007B1862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938A9E" id="_x0000_s1273" editas="canvas" style="width:6in;height:106.95pt;mso-position-horizontal-relative:char;mso-position-vertical-relative:line" coordsize="54864,1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">
                <v:shape id="_x0000_s1274" type="#_x0000_t75" style="position:absolute;width:54864;height:13576;visibility:visible;mso-wrap-style:square" filled="t">
                  <v:fill o:detectmouseclick="t"/>
                  <v:path o:connecttype="none"/>
                </v:shape>
                <v:line id="Straight Connector 262694102" o:spid="_x0000_s1275" style="position:absolute;flip:y;visibility:visible;mso-wrap-style:square" from="19171,4529" to="28918,9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" strokecolor="black [3040]"/>
                <v:line id="Straight Connector 1520998906" o:spid="_x0000_s1276" style="position:absolute;flip:x;visibility:visible;mso-wrap-style:square" from="23951,2776" to="24115,1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" strokecolor="black [3040]"/>
                <v:line id="Straight Connector 1684289040" o:spid="_x0000_s1277" style="position:absolute;visibility:visible;mso-wrap-style:square" from="18372,4529" to="28542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" strokecolor="black [3040]"/>
                <v:oval id="Oval 643134477" o:spid="_x0000_s1278" style="position:absolute;left:22860;top:358;width:2510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398E7B82" w14:textId="283FA7A2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303952382" o:spid="_x0000_s1279" style="position:absolute;left:16226;top:2204;width:2514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" fillcolor="white [3201]" strokecolor="black [3200]" strokeweight="1pt">
                  <v:textbox>
                    <w:txbxContent>
                      <w:p w14:paraId="14C9AF5A" w14:textId="2D0ECB78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18949622" o:spid="_x0000_s1280" style="position:absolute;left:28542;top:2205;width:2565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" fillcolor="white [3201]" strokecolor="black [3200]" strokeweight="1pt">
                  <v:textbox>
                    <w:txbxContent>
                      <w:p w14:paraId="460FEA2D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033476094" o:spid="_x0000_s1281" style="position:absolute;left:22615;top:5428;width:2673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" fillcolor="white [3201]" strokecolor="black [3200]" strokeweight="1pt">
                  <v:textbox>
                    <w:txbxContent>
                      <w:p w14:paraId="7BBFBB25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312663327" o:spid="_x0000_s1282" style="position:absolute;left:22615;top:10861;width:2673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" fillcolor="white [3201]" strokecolor="black [3200]" strokeweight="1pt">
                  <v:textbox>
                    <w:txbxContent>
                      <w:p w14:paraId="6C2A2E8F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234247201" o:spid="_x0000_s1283" style="position:absolute;left:16226;top:8160;width:2945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29492580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952216568" o:spid="_x0000_s1284" style="position:absolute;left:28542;top:7157;width:2908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" fillcolor="white [3201]" strokecolor="black [3200]" strokeweight="1pt">
                  <v:textbox>
                    <w:txbxContent>
                      <w:p w14:paraId="76307B95" w14:textId="77777777" w:rsidR="007B1862" w:rsidRDefault="007B1862" w:rsidP="007B1862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2A8CB13" w14:textId="607B177E" w:rsidR="007B1862" w:rsidRDefault="007B1862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66EE6CC" w14:textId="61344DE4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三条直线上的所有数相加 = 所有数 + 中间数×2  </w:t>
      </w:r>
    </w:p>
    <w:p w14:paraId="5979E6BF" w14:textId="67643D7A" w:rsidR="007B1862" w:rsidRDefault="007B1862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3×36 = 5+8+11+14+17+20+23 + 中间数×2  </w:t>
      </w:r>
    </w:p>
    <w:p w14:paraId="01EFB75B" w14:textId="77777777" w:rsidR="00C1620E" w:rsidRDefault="00C1620E" w:rsidP="004D3B90">
      <w:pPr>
        <w:rPr>
          <w:rFonts w:ascii="SimSun" w:hAnsi="SimSun" w:cs="SimSun"/>
          <w:lang w:eastAsia="zh-CN"/>
        </w:rPr>
      </w:pPr>
    </w:p>
    <w:p w14:paraId="1B3C7A29" w14:textId="77777777" w:rsidR="00C1620E" w:rsidRPr="000E79F8" w:rsidRDefault="00C1620E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0E79F8">
        <w:rPr>
          <w:rFonts w:ascii="SimSun" w:hAnsi="SimSun" w:cs="SimSun" w:hint="eastAsia"/>
          <w:b/>
          <w:bCs/>
          <w:lang w:eastAsia="zh-CN"/>
        </w:rPr>
        <w:t>鸡兔同笼：</w:t>
      </w:r>
      <w:r>
        <w:rPr>
          <w:rFonts w:ascii="SimSun" w:hAnsi="SimSun" w:cs="SimSun" w:hint="eastAsia"/>
          <w:b/>
          <w:bCs/>
          <w:lang w:eastAsia="zh-CN"/>
        </w:rPr>
        <w:t>推测法，枚举法</w:t>
      </w:r>
    </w:p>
    <w:p w14:paraId="7A2724E6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鸡兔同笼，共有5个头，14条腿，求各有多少只？</w:t>
      </w:r>
    </w:p>
    <w:p w14:paraId="4ABF79A0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2EA9C286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推测法：</w:t>
      </w:r>
    </w:p>
    <w:p w14:paraId="41984886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假设全是鸡（腿少），求鸡腿数？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2 × 5 = 10 （条）</w:t>
      </w:r>
    </w:p>
    <w:p w14:paraId="0A231F37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假设腿与实际腿差距？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14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10 = 4 （条）</w:t>
      </w:r>
    </w:p>
    <w:p w14:paraId="00712EFE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鸡变兔子需要添几条腿？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4-2=2 (条)</w:t>
      </w:r>
    </w:p>
    <w:p w14:paraId="1124679F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由腿差距求出要多少只鸡变成兔子？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4÷2 = 2 (只) </w:t>
      </w:r>
    </w:p>
    <w:p w14:paraId="3CA7EBB8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鸡数目：5-2=3(只)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兔子数目：2只</w:t>
      </w:r>
    </w:p>
    <w:p w14:paraId="110AD697" w14:textId="77777777" w:rsidR="00C1620E" w:rsidRDefault="00C1620E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67D70777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枚举法：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2"/>
        <w:gridCol w:w="1065"/>
        <w:gridCol w:w="1056"/>
        <w:gridCol w:w="1056"/>
        <w:gridCol w:w="1056"/>
        <w:gridCol w:w="1056"/>
      </w:tblGrid>
      <w:tr w:rsidR="00C1620E" w14:paraId="3BECEF3F" w14:textId="77777777" w:rsidTr="00873E4C">
        <w:trPr>
          <w:trHeight w:val="304"/>
        </w:trPr>
        <w:tc>
          <w:tcPr>
            <w:tcW w:w="1067" w:type="dxa"/>
            <w:vAlign w:val="center"/>
          </w:tcPr>
          <w:p w14:paraId="3F464B4E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头</w:t>
            </w:r>
          </w:p>
        </w:tc>
        <w:tc>
          <w:tcPr>
            <w:tcW w:w="1068" w:type="dxa"/>
            <w:vAlign w:val="center"/>
          </w:tcPr>
          <w:p w14:paraId="06C3B878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)腿</w:t>
            </w:r>
          </w:p>
        </w:tc>
        <w:tc>
          <w:tcPr>
            <w:tcW w:w="1062" w:type="dxa"/>
            <w:vAlign w:val="center"/>
          </w:tcPr>
          <w:p w14:paraId="1D8891DD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腿数目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07C97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合理?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79C87442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头</w:t>
            </w:r>
          </w:p>
        </w:tc>
        <w:tc>
          <w:tcPr>
            <w:tcW w:w="1056" w:type="dxa"/>
            <w:vAlign w:val="center"/>
          </w:tcPr>
          <w:p w14:paraId="1A210C27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(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鸡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,</w:t>
            </w:r>
            <w:r w:rsidRPr="00D4382B">
              <w:rPr>
                <w:rFonts w:ascii="SimSun" w:hAnsi="SimSun" w:cs="SimSun" w:hint="eastAsia"/>
                <w:sz w:val="18"/>
                <w:szCs w:val="18"/>
                <w:lang w:eastAsia="zh-CN"/>
              </w:rPr>
              <w:t>兔</w:t>
            </w: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)腿</w:t>
            </w:r>
          </w:p>
        </w:tc>
        <w:tc>
          <w:tcPr>
            <w:tcW w:w="1056" w:type="dxa"/>
            <w:vAlign w:val="center"/>
          </w:tcPr>
          <w:p w14:paraId="00DBF788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腿数目</w:t>
            </w:r>
          </w:p>
        </w:tc>
        <w:tc>
          <w:tcPr>
            <w:tcW w:w="1056" w:type="dxa"/>
            <w:vAlign w:val="center"/>
          </w:tcPr>
          <w:p w14:paraId="11B3DB33" w14:textId="77777777" w:rsidR="00C1620E" w:rsidRPr="00D4382B" w:rsidRDefault="00C1620E" w:rsidP="00D2241F">
            <w:pPr>
              <w:spacing w:line="240" w:lineRule="auto"/>
              <w:rPr>
                <w:rFonts w:ascii="SimSun" w:hAnsi="SimSun" w:cs="SimSun"/>
                <w:sz w:val="18"/>
                <w:szCs w:val="18"/>
                <w:lang w:eastAsia="zh-CN"/>
              </w:rPr>
            </w:pPr>
            <w:r>
              <w:rPr>
                <w:rFonts w:ascii="SimSun" w:hAnsi="SimSun" w:cs="SimSun" w:hint="eastAsia"/>
                <w:sz w:val="18"/>
                <w:szCs w:val="18"/>
                <w:lang w:eastAsia="zh-CN"/>
              </w:rPr>
              <w:t>合理?</w:t>
            </w:r>
          </w:p>
        </w:tc>
      </w:tr>
      <w:tr w:rsidR="00C1620E" w14:paraId="1F5C87F7" w14:textId="77777777" w:rsidTr="00873E4C">
        <w:trPr>
          <w:trHeight w:val="372"/>
        </w:trPr>
        <w:tc>
          <w:tcPr>
            <w:tcW w:w="1067" w:type="dxa"/>
            <w:vAlign w:val="center"/>
          </w:tcPr>
          <w:p w14:paraId="0BA32050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(0,5)</w:t>
            </w:r>
          </w:p>
        </w:tc>
        <w:tc>
          <w:tcPr>
            <w:tcW w:w="1068" w:type="dxa"/>
            <w:vAlign w:val="center"/>
          </w:tcPr>
          <w:p w14:paraId="0C1B65BF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(0,20)</w:t>
            </w:r>
          </w:p>
        </w:tc>
        <w:tc>
          <w:tcPr>
            <w:tcW w:w="1062" w:type="dxa"/>
            <w:vAlign w:val="center"/>
          </w:tcPr>
          <w:p w14:paraId="121B0B35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20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BA4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68BC47AD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(3,2)</w:t>
            </w:r>
          </w:p>
        </w:tc>
        <w:tc>
          <w:tcPr>
            <w:tcW w:w="1056" w:type="dxa"/>
            <w:vAlign w:val="center"/>
          </w:tcPr>
          <w:p w14:paraId="1A16AACA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(6,8)</w:t>
            </w:r>
          </w:p>
        </w:tc>
        <w:tc>
          <w:tcPr>
            <w:tcW w:w="1056" w:type="dxa"/>
            <w:vAlign w:val="center"/>
          </w:tcPr>
          <w:p w14:paraId="72A2D348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14</w:t>
            </w:r>
          </w:p>
        </w:tc>
        <w:tc>
          <w:tcPr>
            <w:tcW w:w="1056" w:type="dxa"/>
            <w:vAlign w:val="center"/>
          </w:tcPr>
          <w:p w14:paraId="6B90716E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Yes</w:t>
            </w:r>
          </w:p>
        </w:tc>
      </w:tr>
      <w:tr w:rsidR="00C1620E" w14:paraId="68AC5C5F" w14:textId="77777777" w:rsidTr="00873E4C">
        <w:trPr>
          <w:trHeight w:val="372"/>
        </w:trPr>
        <w:tc>
          <w:tcPr>
            <w:tcW w:w="1067" w:type="dxa"/>
            <w:vAlign w:val="center"/>
          </w:tcPr>
          <w:p w14:paraId="3BD8E413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(1,4)</w:t>
            </w:r>
          </w:p>
        </w:tc>
        <w:tc>
          <w:tcPr>
            <w:tcW w:w="1068" w:type="dxa"/>
            <w:vAlign w:val="center"/>
          </w:tcPr>
          <w:p w14:paraId="0AB2827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(2,16)</w:t>
            </w:r>
          </w:p>
        </w:tc>
        <w:tc>
          <w:tcPr>
            <w:tcW w:w="1062" w:type="dxa"/>
            <w:vAlign w:val="center"/>
          </w:tcPr>
          <w:p w14:paraId="7D442010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18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0A4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3F8A71C1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(4,1)</w:t>
            </w:r>
          </w:p>
        </w:tc>
        <w:tc>
          <w:tcPr>
            <w:tcW w:w="1056" w:type="dxa"/>
            <w:vAlign w:val="center"/>
          </w:tcPr>
          <w:p w14:paraId="3D3ACDC8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(8,4)</w:t>
            </w:r>
          </w:p>
        </w:tc>
        <w:tc>
          <w:tcPr>
            <w:tcW w:w="1056" w:type="dxa"/>
            <w:vAlign w:val="center"/>
          </w:tcPr>
          <w:p w14:paraId="13F5553D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12</w:t>
            </w:r>
          </w:p>
        </w:tc>
        <w:tc>
          <w:tcPr>
            <w:tcW w:w="1056" w:type="dxa"/>
            <w:vAlign w:val="center"/>
          </w:tcPr>
          <w:p w14:paraId="45D3C7FF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</w:tr>
      <w:tr w:rsidR="00C1620E" w14:paraId="02A30508" w14:textId="77777777" w:rsidTr="00873E4C">
        <w:trPr>
          <w:trHeight w:val="372"/>
        </w:trPr>
        <w:tc>
          <w:tcPr>
            <w:tcW w:w="1067" w:type="dxa"/>
            <w:vAlign w:val="center"/>
          </w:tcPr>
          <w:p w14:paraId="3760A771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(2,3)</w:t>
            </w:r>
          </w:p>
        </w:tc>
        <w:tc>
          <w:tcPr>
            <w:tcW w:w="1068" w:type="dxa"/>
            <w:vAlign w:val="center"/>
          </w:tcPr>
          <w:p w14:paraId="1204685B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(4,12)</w:t>
            </w:r>
          </w:p>
        </w:tc>
        <w:tc>
          <w:tcPr>
            <w:tcW w:w="1062" w:type="dxa"/>
            <w:vAlign w:val="center"/>
          </w:tcPr>
          <w:p w14:paraId="4E24176A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16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32BBA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vAlign w:val="center"/>
          </w:tcPr>
          <w:p w14:paraId="63D15FD3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(5,0)</w:t>
            </w:r>
          </w:p>
        </w:tc>
        <w:tc>
          <w:tcPr>
            <w:tcW w:w="1056" w:type="dxa"/>
            <w:vAlign w:val="center"/>
          </w:tcPr>
          <w:p w14:paraId="72561903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(10,0)</w:t>
            </w:r>
          </w:p>
        </w:tc>
        <w:tc>
          <w:tcPr>
            <w:tcW w:w="1056" w:type="dxa"/>
            <w:vAlign w:val="center"/>
          </w:tcPr>
          <w:p w14:paraId="6C0A6F7D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10</w:t>
            </w:r>
          </w:p>
        </w:tc>
        <w:tc>
          <w:tcPr>
            <w:tcW w:w="1056" w:type="dxa"/>
            <w:vAlign w:val="center"/>
          </w:tcPr>
          <w:p w14:paraId="676401B9" w14:textId="77777777" w:rsidR="00C1620E" w:rsidRDefault="00C1620E" w:rsidP="00D2241F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No</w:t>
            </w:r>
          </w:p>
        </w:tc>
      </w:tr>
    </w:tbl>
    <w:p w14:paraId="4304A9D2" w14:textId="77777777" w:rsidR="00C1620E" w:rsidRDefault="00C1620E" w:rsidP="00C1620E">
      <w:pPr>
        <w:ind w:left="227"/>
        <w:rPr>
          <w:rFonts w:ascii="SimSun" w:hAnsi="SimSun" w:cs="SimSun"/>
          <w:lang w:eastAsia="zh-CN"/>
        </w:rPr>
      </w:pPr>
    </w:p>
    <w:p w14:paraId="24F3B3B0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100个和尚140个馍，大和尚1个人分3个馍，小和尚1个人分1个馍，那么大小和尚各有多少个？</w:t>
      </w:r>
    </w:p>
    <w:p w14:paraId="34411B9D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40CD241C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假设全是小和尚：1×100 = 100（个）</w:t>
      </w:r>
    </w:p>
    <w:p w14:paraId="18EF2A5B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假设与实际差别：140-100 = 40(个)</w:t>
      </w:r>
    </w:p>
    <w:p w14:paraId="2A3892EB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由差别求出部分小和尚变大和尚：40÷(3-1)=20 (个)</w:t>
      </w:r>
    </w:p>
    <w:p w14:paraId="5768FB24" w14:textId="77777777" w:rsidR="00C1620E" w:rsidRPr="000E79F8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小和尚数目：100-20=80(个)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大和尚数目：20个</w:t>
      </w:r>
    </w:p>
    <w:p w14:paraId="71776FA3" w14:textId="77777777" w:rsidR="00C1620E" w:rsidRDefault="00C1620E" w:rsidP="00D2241F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0E02BF12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丽丽参加数学考试，做对一道题得5分，做错或者没做一道题倒扣3分。这份卷子一共15道题，丽丽考了35分，丽丽做对了几道题？</w:t>
      </w:r>
    </w:p>
    <w:p w14:paraId="1A68DCF3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43F10DB9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假设全做对得分：5×15 = 75（分）</w:t>
      </w:r>
    </w:p>
    <w:p w14:paraId="11A85BEF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假设与实际差别：75-35 = 40(分)</w:t>
      </w:r>
    </w:p>
    <w:p w14:paraId="02DB9E9E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由差别求出部分题目应做错，而不是做对：40÷(5+3)= 5（道）</w:t>
      </w:r>
    </w:p>
    <w:p w14:paraId="3E60CF1E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做对题目：15-5=10(道)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做错题目：5道</w:t>
      </w:r>
    </w:p>
    <w:p w14:paraId="22F682D3" w14:textId="77777777" w:rsidR="00C1620E" w:rsidRDefault="00C1620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验证：5×10-3×5 = 35(分)</w:t>
      </w:r>
    </w:p>
    <w:p w14:paraId="67113C20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</w:p>
    <w:p w14:paraId="07088ABB" w14:textId="78C4FB0D" w:rsidR="00D84818" w:rsidRPr="0000184F" w:rsidRDefault="00D84818">
      <w:pPr>
        <w:pStyle w:val="ListParagraph"/>
        <w:numPr>
          <w:ilvl w:val="0"/>
          <w:numId w:val="18"/>
        </w:numPr>
        <w:rPr>
          <w:rFonts w:ascii="SimSun" w:hAnsi="SimSun" w:cs="SimSun"/>
          <w:b/>
          <w:bCs/>
          <w:lang w:eastAsia="zh-CN"/>
        </w:rPr>
      </w:pPr>
      <w:r w:rsidRPr="0000184F">
        <w:rPr>
          <w:rFonts w:ascii="SimSun" w:hAnsi="SimSun" w:cs="SimSun" w:hint="eastAsia"/>
          <w:b/>
          <w:bCs/>
          <w:lang w:eastAsia="zh-CN"/>
        </w:rPr>
        <w:t>一笔画问题：判断是否可以一笔画？如何一笔画？</w:t>
      </w:r>
    </w:p>
    <w:p w14:paraId="28E1DC8B" w14:textId="13C432CA" w:rsidR="00D84818" w:rsidRDefault="00D84818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判断是否可以一笔画：单数点0个或2个</w:t>
      </w:r>
    </w:p>
    <w:p w14:paraId="39C2E67E" w14:textId="46629F99" w:rsidR="00D84818" w:rsidRDefault="00D84818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如何一笔画：1个单数点进，另一个单数点出；或0个单数点，同点进出</w:t>
      </w:r>
    </w:p>
    <w:p w14:paraId="6110B109" w14:textId="17675BD0" w:rsidR="00D84818" w:rsidRDefault="00D84818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应用：七桥（哥尼斯堡七桥）走法不成功</w:t>
      </w:r>
    </w:p>
    <w:p w14:paraId="142DDC1D" w14:textId="50155585" w:rsidR="00D84818" w:rsidRDefault="00D84818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D7EA81B" wp14:editId="4357E49D">
                <wp:extent cx="5486400" cy="1866900"/>
                <wp:effectExtent l="0" t="0" r="0" b="0"/>
                <wp:docPr id="32762857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80472078" name="Oval 1580472078"/>
                        <wps:cNvSpPr/>
                        <wps:spPr>
                          <a:xfrm>
                            <a:off x="1028701" y="778330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3641C" w14:textId="211CCEC7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713607" name="Oval 2121713607"/>
                        <wps:cNvSpPr/>
                        <wps:spPr>
                          <a:xfrm>
                            <a:off x="1915887" y="174173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D13A1" w14:textId="21DC70DD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288243" name="Oval 847288243"/>
                        <wps:cNvSpPr/>
                        <wps:spPr>
                          <a:xfrm>
                            <a:off x="2862945" y="740230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7ACD6" w14:textId="3158D0CF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89405" name="Oval 2062789405"/>
                        <wps:cNvSpPr/>
                        <wps:spPr>
                          <a:xfrm>
                            <a:off x="1964873" y="1475016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3669FB" w14:textId="7ACBA22D" w:rsidR="00D84818" w:rsidRDefault="00D84818" w:rsidP="00D8481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701341" name="Connector: Curved 1026701341"/>
                        <wps:cNvCnPr>
                          <a:stCxn id="1580472078" idx="0"/>
                        </wps:cNvCnPr>
                        <wps:spPr>
                          <a:xfrm rot="5400000" flipH="1" flipV="1">
                            <a:off x="1332140" y="194583"/>
                            <a:ext cx="451759" cy="715736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7080134" name="Connector: Curved 987080134"/>
                        <wps:cNvCnPr>
                          <a:endCxn id="2121713607" idx="4"/>
                        </wps:cNvCnPr>
                        <wps:spPr>
                          <a:xfrm flipV="1">
                            <a:off x="1371600" y="527957"/>
                            <a:ext cx="715737" cy="419100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6746785" name="Connector: Curved 1366746785"/>
                        <wps:cNvCnPr>
                          <a:endCxn id="847288243" idx="0"/>
                        </wps:cNvCnPr>
                        <wps:spPr>
                          <a:xfrm>
                            <a:off x="2258786" y="326571"/>
                            <a:ext cx="775609" cy="413659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920249" name="Straight Connector 898920249"/>
                        <wps:cNvCnPr>
                          <a:endCxn id="847288243" idx="2"/>
                        </wps:cNvCnPr>
                        <wps:spPr>
                          <a:xfrm flipV="1">
                            <a:off x="1398815" y="917122"/>
                            <a:ext cx="1464130" cy="29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779166" name="Connector: Curved 1839779166"/>
                        <wps:cNvCnPr>
                          <a:stCxn id="1580472078" idx="4"/>
                          <a:endCxn id="2062789405" idx="0"/>
                        </wps:cNvCnPr>
                        <wps:spPr>
                          <a:xfrm rot="16200000" flipH="1">
                            <a:off x="1496786" y="835479"/>
                            <a:ext cx="342902" cy="93617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7169192" name="Connector: Curved 1697169192"/>
                        <wps:cNvCnPr>
                          <a:stCxn id="1580472078" idx="3"/>
                          <a:endCxn id="2062789405" idx="2"/>
                        </wps:cNvCnPr>
                        <wps:spPr>
                          <a:xfrm rot="16200000" flipH="1">
                            <a:off x="1236093" y="923128"/>
                            <a:ext cx="571604" cy="885956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576051" name="Connector: Curved 482576051"/>
                        <wps:cNvCnPr>
                          <a:endCxn id="847288243" idx="4"/>
                        </wps:cNvCnPr>
                        <wps:spPr>
                          <a:xfrm flipV="1">
                            <a:off x="2307772" y="1094014"/>
                            <a:ext cx="726623" cy="557894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7EA81B" id="_x0000_s1285" editas="canvas" style="width:6in;height:147pt;mso-position-horizontal-relative:char;mso-position-vertical-relative:line" coordsize="54864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">
                <v:shape id="_x0000_s1286" type="#_x0000_t75" style="position:absolute;width:54864;height:18669;visibility:visible;mso-wrap-style:square" filled="t">
                  <v:fill o:detectmouseclick="t"/>
                  <v:path o:connecttype="none"/>
                </v:shape>
                <v:oval id="Oval 1580472078" o:spid="_x0000_s1287" style="position:absolute;left:10287;top:7783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6233641C" w14:textId="211CCEC7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</w:t>
                        </w:r>
                      </w:p>
                    </w:txbxContent>
                  </v:textbox>
                </v:oval>
                <v:oval id="Oval 2121713607" o:spid="_x0000_s1288" style="position:absolute;left:19158;top:1741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" fillcolor="white [3201]" strokecolor="black [3200]" strokeweight="1pt">
                  <v:textbox>
                    <w:txbxContent>
                      <w:p w14:paraId="16ED13A1" w14:textId="21DC70DD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</w:t>
                        </w:r>
                      </w:p>
                    </w:txbxContent>
                  </v:textbox>
                </v:oval>
                <v:oval id="Oval 847288243" o:spid="_x0000_s1289" style="position:absolute;left:28629;top:7402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057ACD6" w14:textId="3158D0CF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</w:t>
                        </w:r>
                      </w:p>
                    </w:txbxContent>
                  </v:textbox>
                </v:oval>
                <v:oval id="Oval 2062789405" o:spid="_x0000_s1290" style="position:absolute;left:19648;top:14750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" fillcolor="white [3201]" strokecolor="black [3200]" strokeweight="1pt">
                  <v:textbox>
                    <w:txbxContent>
                      <w:p w14:paraId="0C3669FB" w14:textId="7ACBA22D" w:rsidR="00D84818" w:rsidRDefault="00D84818" w:rsidP="00D8481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1026701341" o:spid="_x0000_s1291" type="#_x0000_t37" style="position:absolute;left:13321;top:1945;width:4518;height:715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" strokecolor="#0070c1 [3044]"/>
                <v:shape id="Connector: Curved 987080134" o:spid="_x0000_s1292" type="#_x0000_t37" style="position:absolute;left:13716;top:5279;width:7157;height:419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" strokecolor="#0070c1 [3044]"/>
                <v:shape id="Connector: Curved 1366746785" o:spid="_x0000_s1293" type="#_x0000_t37" style="position:absolute;left:22587;top:3265;width:7756;height:413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" strokecolor="#0070c1 [3044]"/>
                <v:line id="Straight Connector 898920249" o:spid="_x0000_s1294" style="position:absolute;flip:y;visibility:visible;mso-wrap-style:square" from="13988,9171" to="28629,9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" strokecolor="#0070c1 [3044]"/>
                <v:shape id="Connector: Curved 1839779166" o:spid="_x0000_s1295" type="#_x0000_t38" style="position:absolute;left:14967;top:8355;width:3429;height:936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" adj="10800" strokecolor="#0070c1 [3044]"/>
                <v:shape id="Connector: Curved 1697169192" o:spid="_x0000_s1296" type="#_x0000_t37" style="position:absolute;left:12361;top:9231;width:5716;height:885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" strokecolor="#0070c1 [3044]"/>
                <v:shape id="Connector: Curved 482576051" o:spid="_x0000_s1297" type="#_x0000_t37" style="position:absolute;left:23077;top:10940;width:7266;height:557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" strokecolor="#0070c1 [3044]"/>
                <w10:anchorlock/>
              </v:group>
            </w:pict>
          </mc:Fallback>
        </mc:AlternateContent>
      </w:r>
    </w:p>
    <w:p w14:paraId="7C4F8DB2" w14:textId="1E9F6614" w:rsidR="00D84818" w:rsidRDefault="00E93BC7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解：单点数4个，无法一笔画</w:t>
      </w:r>
    </w:p>
    <w:p w14:paraId="7C5B8624" w14:textId="77777777" w:rsidR="00334DC3" w:rsidRDefault="00334DC3" w:rsidP="004D3B90">
      <w:pPr>
        <w:rPr>
          <w:rFonts w:ascii="SimSun" w:hAnsi="SimSun" w:cs="SimSun"/>
          <w:lang w:eastAsia="zh-CN"/>
        </w:rPr>
      </w:pPr>
    </w:p>
    <w:p w14:paraId="56892A07" w14:textId="0BB52121" w:rsidR="00FE76D7" w:rsidRPr="002964A8" w:rsidRDefault="00FE76D7" w:rsidP="004D3B90">
      <w:pPr>
        <w:rPr>
          <w:rFonts w:ascii="SimSun" w:hAnsi="SimSun" w:cs="SimSun"/>
          <w:lang w:eastAsia="zh-CN"/>
        </w:rPr>
      </w:pPr>
    </w:p>
    <w:sectPr w:rsidR="00FE76D7" w:rsidRPr="002964A8" w:rsidSect="009D0A55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1A920" w14:textId="77777777" w:rsidR="00752279" w:rsidRDefault="00752279">
      <w:r>
        <w:separator/>
      </w:r>
    </w:p>
  </w:endnote>
  <w:endnote w:type="continuationSeparator" w:id="0">
    <w:p w14:paraId="66DDE789" w14:textId="77777777" w:rsidR="00752279" w:rsidRDefault="0075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4B97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4BDA3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E9D26" w14:textId="77777777" w:rsidR="00752279" w:rsidRDefault="00752279">
      <w:r>
        <w:separator/>
      </w:r>
    </w:p>
  </w:footnote>
  <w:footnote w:type="continuationSeparator" w:id="0">
    <w:p w14:paraId="695891FF" w14:textId="77777777" w:rsidR="00752279" w:rsidRDefault="0075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4FD7"/>
    <w:multiLevelType w:val="hybridMultilevel"/>
    <w:tmpl w:val="7E8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0FA9"/>
    <w:multiLevelType w:val="hybridMultilevel"/>
    <w:tmpl w:val="81F2A146"/>
    <w:lvl w:ilvl="0" w:tplc="80C2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462D4"/>
    <w:multiLevelType w:val="hybridMultilevel"/>
    <w:tmpl w:val="07CEA6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A54A3B"/>
    <w:multiLevelType w:val="hybridMultilevel"/>
    <w:tmpl w:val="D61A2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27EA6"/>
    <w:multiLevelType w:val="hybridMultilevel"/>
    <w:tmpl w:val="B322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202F"/>
    <w:multiLevelType w:val="hybridMultilevel"/>
    <w:tmpl w:val="B322C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1324E"/>
    <w:multiLevelType w:val="hybridMultilevel"/>
    <w:tmpl w:val="4A56310E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9" w15:restartNumberingAfterBreak="0">
    <w:nsid w:val="32F657DB"/>
    <w:multiLevelType w:val="hybridMultilevel"/>
    <w:tmpl w:val="50F684BE"/>
    <w:lvl w:ilvl="0" w:tplc="103C2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E6FB5"/>
    <w:multiLevelType w:val="hybridMultilevel"/>
    <w:tmpl w:val="91AC1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75BE4"/>
    <w:multiLevelType w:val="hybridMultilevel"/>
    <w:tmpl w:val="EC1C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5358"/>
    <w:multiLevelType w:val="hybridMultilevel"/>
    <w:tmpl w:val="33AA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959"/>
    <w:multiLevelType w:val="hybridMultilevel"/>
    <w:tmpl w:val="53E6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F6AF1"/>
    <w:multiLevelType w:val="hybridMultilevel"/>
    <w:tmpl w:val="CE7C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700ED"/>
    <w:multiLevelType w:val="multilevel"/>
    <w:tmpl w:val="574087B6"/>
    <w:numStyleLink w:val="Philipsbullets"/>
  </w:abstractNum>
  <w:abstractNum w:abstractNumId="16" w15:restartNumberingAfterBreak="0">
    <w:nsid w:val="743B57DE"/>
    <w:multiLevelType w:val="hybridMultilevel"/>
    <w:tmpl w:val="F5B6E8A0"/>
    <w:lvl w:ilvl="0" w:tplc="506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A1606"/>
    <w:multiLevelType w:val="hybridMultilevel"/>
    <w:tmpl w:val="2A705D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FD2584"/>
    <w:multiLevelType w:val="hybridMultilevel"/>
    <w:tmpl w:val="57AE3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B15AA"/>
    <w:multiLevelType w:val="hybridMultilevel"/>
    <w:tmpl w:val="0BA2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059BC"/>
    <w:multiLevelType w:val="hybridMultilevel"/>
    <w:tmpl w:val="4E6C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71835"/>
    <w:multiLevelType w:val="hybridMultilevel"/>
    <w:tmpl w:val="CA165D9A"/>
    <w:lvl w:ilvl="0" w:tplc="0409000F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87433">
    <w:abstractNumId w:val="8"/>
  </w:num>
  <w:num w:numId="2" w16cid:durableId="686714423">
    <w:abstractNumId w:val="15"/>
  </w:num>
  <w:num w:numId="3" w16cid:durableId="1035693969">
    <w:abstractNumId w:val="3"/>
  </w:num>
  <w:num w:numId="4" w16cid:durableId="116683810">
    <w:abstractNumId w:val="3"/>
  </w:num>
  <w:num w:numId="5" w16cid:durableId="600843479">
    <w:abstractNumId w:val="16"/>
  </w:num>
  <w:num w:numId="6" w16cid:durableId="1477454088">
    <w:abstractNumId w:val="1"/>
  </w:num>
  <w:num w:numId="7" w16cid:durableId="2125495902">
    <w:abstractNumId w:val="6"/>
  </w:num>
  <w:num w:numId="8" w16cid:durableId="581989103">
    <w:abstractNumId w:val="7"/>
  </w:num>
  <w:num w:numId="9" w16cid:durableId="2032564016">
    <w:abstractNumId w:val="9"/>
  </w:num>
  <w:num w:numId="10" w16cid:durableId="630600198">
    <w:abstractNumId w:val="11"/>
  </w:num>
  <w:num w:numId="11" w16cid:durableId="357200486">
    <w:abstractNumId w:val="20"/>
  </w:num>
  <w:num w:numId="12" w16cid:durableId="645941100">
    <w:abstractNumId w:val="12"/>
  </w:num>
  <w:num w:numId="13" w16cid:durableId="2103838019">
    <w:abstractNumId w:val="0"/>
  </w:num>
  <w:num w:numId="14" w16cid:durableId="2007857191">
    <w:abstractNumId w:val="5"/>
  </w:num>
  <w:num w:numId="15" w16cid:durableId="1002389888">
    <w:abstractNumId w:val="2"/>
  </w:num>
  <w:num w:numId="16" w16cid:durableId="1449860930">
    <w:abstractNumId w:val="21"/>
  </w:num>
  <w:num w:numId="17" w16cid:durableId="428700455">
    <w:abstractNumId w:val="17"/>
  </w:num>
  <w:num w:numId="18" w16cid:durableId="741876320">
    <w:abstractNumId w:val="19"/>
  </w:num>
  <w:num w:numId="19" w16cid:durableId="1473137357">
    <w:abstractNumId w:val="13"/>
  </w:num>
  <w:num w:numId="20" w16cid:durableId="507057543">
    <w:abstractNumId w:val="4"/>
  </w:num>
  <w:num w:numId="21" w16cid:durableId="1594047593">
    <w:abstractNumId w:val="14"/>
  </w:num>
  <w:num w:numId="22" w16cid:durableId="2144763284">
    <w:abstractNumId w:val="18"/>
  </w:num>
  <w:num w:numId="23" w16cid:durableId="1806854819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4"/>
    <w:rsid w:val="0000184F"/>
    <w:rsid w:val="00005FCE"/>
    <w:rsid w:val="00006F87"/>
    <w:rsid w:val="0001308C"/>
    <w:rsid w:val="00013CC1"/>
    <w:rsid w:val="00014F84"/>
    <w:rsid w:val="00017375"/>
    <w:rsid w:val="000260FC"/>
    <w:rsid w:val="00031864"/>
    <w:rsid w:val="00032B69"/>
    <w:rsid w:val="00035A19"/>
    <w:rsid w:val="00047182"/>
    <w:rsid w:val="00047D5C"/>
    <w:rsid w:val="00047FD7"/>
    <w:rsid w:val="00056798"/>
    <w:rsid w:val="00056E22"/>
    <w:rsid w:val="000615F8"/>
    <w:rsid w:val="00066EF2"/>
    <w:rsid w:val="000742ED"/>
    <w:rsid w:val="00075443"/>
    <w:rsid w:val="0007730B"/>
    <w:rsid w:val="00081964"/>
    <w:rsid w:val="00083001"/>
    <w:rsid w:val="00086979"/>
    <w:rsid w:val="00091FB2"/>
    <w:rsid w:val="00092597"/>
    <w:rsid w:val="000943AB"/>
    <w:rsid w:val="0009471A"/>
    <w:rsid w:val="000959E1"/>
    <w:rsid w:val="00095B2C"/>
    <w:rsid w:val="000A279D"/>
    <w:rsid w:val="000B7B5E"/>
    <w:rsid w:val="000C6391"/>
    <w:rsid w:val="000C6472"/>
    <w:rsid w:val="000C786F"/>
    <w:rsid w:val="000D2E72"/>
    <w:rsid w:val="000D4919"/>
    <w:rsid w:val="000E08EC"/>
    <w:rsid w:val="000E1E1B"/>
    <w:rsid w:val="000E79F8"/>
    <w:rsid w:val="000F2014"/>
    <w:rsid w:val="000F27B0"/>
    <w:rsid w:val="000F2F8C"/>
    <w:rsid w:val="000F713C"/>
    <w:rsid w:val="00101C7A"/>
    <w:rsid w:val="00102460"/>
    <w:rsid w:val="0010454B"/>
    <w:rsid w:val="00117A79"/>
    <w:rsid w:val="00117C28"/>
    <w:rsid w:val="00121365"/>
    <w:rsid w:val="00122957"/>
    <w:rsid w:val="00124843"/>
    <w:rsid w:val="0013210E"/>
    <w:rsid w:val="001352DC"/>
    <w:rsid w:val="0013693F"/>
    <w:rsid w:val="001379A0"/>
    <w:rsid w:val="00141A3F"/>
    <w:rsid w:val="00142F89"/>
    <w:rsid w:val="00143B97"/>
    <w:rsid w:val="00155C0F"/>
    <w:rsid w:val="00163481"/>
    <w:rsid w:val="0016378F"/>
    <w:rsid w:val="001715FE"/>
    <w:rsid w:val="00174CFC"/>
    <w:rsid w:val="00176325"/>
    <w:rsid w:val="00182724"/>
    <w:rsid w:val="00184124"/>
    <w:rsid w:val="00192349"/>
    <w:rsid w:val="00195ADF"/>
    <w:rsid w:val="00195C05"/>
    <w:rsid w:val="001A0114"/>
    <w:rsid w:val="001A19B9"/>
    <w:rsid w:val="001A3426"/>
    <w:rsid w:val="001A7766"/>
    <w:rsid w:val="001B0A8E"/>
    <w:rsid w:val="001B3DDF"/>
    <w:rsid w:val="001C2732"/>
    <w:rsid w:val="001C6C06"/>
    <w:rsid w:val="001D4EB8"/>
    <w:rsid w:val="001E0AC5"/>
    <w:rsid w:val="001E388F"/>
    <w:rsid w:val="001E4783"/>
    <w:rsid w:val="001E549C"/>
    <w:rsid w:val="001E5F8E"/>
    <w:rsid w:val="001E6F4D"/>
    <w:rsid w:val="001F47FB"/>
    <w:rsid w:val="0020448A"/>
    <w:rsid w:val="00204E5A"/>
    <w:rsid w:val="00205E8C"/>
    <w:rsid w:val="002101BB"/>
    <w:rsid w:val="00214160"/>
    <w:rsid w:val="0021578A"/>
    <w:rsid w:val="00215CD2"/>
    <w:rsid w:val="002200B8"/>
    <w:rsid w:val="00221DD3"/>
    <w:rsid w:val="00235CAC"/>
    <w:rsid w:val="00242321"/>
    <w:rsid w:val="00242522"/>
    <w:rsid w:val="00253371"/>
    <w:rsid w:val="00255825"/>
    <w:rsid w:val="00255BFB"/>
    <w:rsid w:val="00274407"/>
    <w:rsid w:val="002809D7"/>
    <w:rsid w:val="00280A1B"/>
    <w:rsid w:val="0028290D"/>
    <w:rsid w:val="00283185"/>
    <w:rsid w:val="002964A8"/>
    <w:rsid w:val="002A2B79"/>
    <w:rsid w:val="002A4E3F"/>
    <w:rsid w:val="002C3953"/>
    <w:rsid w:val="002C590E"/>
    <w:rsid w:val="002D465C"/>
    <w:rsid w:val="002E1628"/>
    <w:rsid w:val="002E2AE1"/>
    <w:rsid w:val="002E347E"/>
    <w:rsid w:val="002E636F"/>
    <w:rsid w:val="002E66F3"/>
    <w:rsid w:val="002F022B"/>
    <w:rsid w:val="002F1534"/>
    <w:rsid w:val="002F66A8"/>
    <w:rsid w:val="002F7FAA"/>
    <w:rsid w:val="0030049C"/>
    <w:rsid w:val="003008D4"/>
    <w:rsid w:val="0030236F"/>
    <w:rsid w:val="0030346F"/>
    <w:rsid w:val="00303852"/>
    <w:rsid w:val="0031049C"/>
    <w:rsid w:val="00312838"/>
    <w:rsid w:val="00313162"/>
    <w:rsid w:val="00313DFB"/>
    <w:rsid w:val="0032047C"/>
    <w:rsid w:val="00321D12"/>
    <w:rsid w:val="00324704"/>
    <w:rsid w:val="0032484E"/>
    <w:rsid w:val="00332983"/>
    <w:rsid w:val="003347CA"/>
    <w:rsid w:val="00334962"/>
    <w:rsid w:val="00334DC3"/>
    <w:rsid w:val="00341CD4"/>
    <w:rsid w:val="00344482"/>
    <w:rsid w:val="00350F6A"/>
    <w:rsid w:val="003522CE"/>
    <w:rsid w:val="003538CE"/>
    <w:rsid w:val="0035650B"/>
    <w:rsid w:val="003620AE"/>
    <w:rsid w:val="00363923"/>
    <w:rsid w:val="00363C0C"/>
    <w:rsid w:val="00370A93"/>
    <w:rsid w:val="00381B29"/>
    <w:rsid w:val="00383300"/>
    <w:rsid w:val="003A0FA9"/>
    <w:rsid w:val="003A6BC5"/>
    <w:rsid w:val="003B0C77"/>
    <w:rsid w:val="003B1C81"/>
    <w:rsid w:val="003B2A6B"/>
    <w:rsid w:val="003C384A"/>
    <w:rsid w:val="003C7BC4"/>
    <w:rsid w:val="003D2669"/>
    <w:rsid w:val="003E3A2A"/>
    <w:rsid w:val="003E6200"/>
    <w:rsid w:val="003E696C"/>
    <w:rsid w:val="003F10FC"/>
    <w:rsid w:val="003F168D"/>
    <w:rsid w:val="00400EB0"/>
    <w:rsid w:val="00402C46"/>
    <w:rsid w:val="00412931"/>
    <w:rsid w:val="00414C40"/>
    <w:rsid w:val="00414C7C"/>
    <w:rsid w:val="00420481"/>
    <w:rsid w:val="00423604"/>
    <w:rsid w:val="00431130"/>
    <w:rsid w:val="00442457"/>
    <w:rsid w:val="0044687A"/>
    <w:rsid w:val="004538EB"/>
    <w:rsid w:val="00456728"/>
    <w:rsid w:val="00466E0B"/>
    <w:rsid w:val="0047062D"/>
    <w:rsid w:val="004707C0"/>
    <w:rsid w:val="00475974"/>
    <w:rsid w:val="00494C27"/>
    <w:rsid w:val="00496C1A"/>
    <w:rsid w:val="0049756C"/>
    <w:rsid w:val="004B287B"/>
    <w:rsid w:val="004B4B5D"/>
    <w:rsid w:val="004B50DD"/>
    <w:rsid w:val="004B6C03"/>
    <w:rsid w:val="004C436B"/>
    <w:rsid w:val="004C7143"/>
    <w:rsid w:val="004C797E"/>
    <w:rsid w:val="004D1BE0"/>
    <w:rsid w:val="004D3B90"/>
    <w:rsid w:val="004D5872"/>
    <w:rsid w:val="004D7809"/>
    <w:rsid w:val="00506174"/>
    <w:rsid w:val="00507BE6"/>
    <w:rsid w:val="005118D7"/>
    <w:rsid w:val="00514AB2"/>
    <w:rsid w:val="00515460"/>
    <w:rsid w:val="0052028B"/>
    <w:rsid w:val="00522D99"/>
    <w:rsid w:val="00522DBA"/>
    <w:rsid w:val="00526778"/>
    <w:rsid w:val="00527E34"/>
    <w:rsid w:val="005350B9"/>
    <w:rsid w:val="00535DA2"/>
    <w:rsid w:val="00541A2A"/>
    <w:rsid w:val="0054717D"/>
    <w:rsid w:val="0054754D"/>
    <w:rsid w:val="00553441"/>
    <w:rsid w:val="00553987"/>
    <w:rsid w:val="00557382"/>
    <w:rsid w:val="005609B1"/>
    <w:rsid w:val="00561A9D"/>
    <w:rsid w:val="00564722"/>
    <w:rsid w:val="0056794C"/>
    <w:rsid w:val="0057052F"/>
    <w:rsid w:val="00570A71"/>
    <w:rsid w:val="00574FCE"/>
    <w:rsid w:val="0058162E"/>
    <w:rsid w:val="005837AA"/>
    <w:rsid w:val="0059059E"/>
    <w:rsid w:val="00591CBB"/>
    <w:rsid w:val="00593E3D"/>
    <w:rsid w:val="005A1350"/>
    <w:rsid w:val="005C43E3"/>
    <w:rsid w:val="005D0415"/>
    <w:rsid w:val="005D37DC"/>
    <w:rsid w:val="005D4BC3"/>
    <w:rsid w:val="005D607E"/>
    <w:rsid w:val="005E2F5F"/>
    <w:rsid w:val="005E313D"/>
    <w:rsid w:val="005E3D21"/>
    <w:rsid w:val="005E4009"/>
    <w:rsid w:val="005F34E7"/>
    <w:rsid w:val="005F44C7"/>
    <w:rsid w:val="005F5E20"/>
    <w:rsid w:val="0060195B"/>
    <w:rsid w:val="00613E50"/>
    <w:rsid w:val="006204FC"/>
    <w:rsid w:val="006227A4"/>
    <w:rsid w:val="0062396B"/>
    <w:rsid w:val="006262BF"/>
    <w:rsid w:val="00643323"/>
    <w:rsid w:val="00653D25"/>
    <w:rsid w:val="006550EF"/>
    <w:rsid w:val="00656B40"/>
    <w:rsid w:val="006606D9"/>
    <w:rsid w:val="00661ABA"/>
    <w:rsid w:val="00661B95"/>
    <w:rsid w:val="00671080"/>
    <w:rsid w:val="00671BF6"/>
    <w:rsid w:val="006769C4"/>
    <w:rsid w:val="00693137"/>
    <w:rsid w:val="00694039"/>
    <w:rsid w:val="00695F46"/>
    <w:rsid w:val="006A0779"/>
    <w:rsid w:val="006A0B1D"/>
    <w:rsid w:val="006A1AD1"/>
    <w:rsid w:val="006A7533"/>
    <w:rsid w:val="006B03B1"/>
    <w:rsid w:val="006B5DDF"/>
    <w:rsid w:val="006C1BC5"/>
    <w:rsid w:val="006C3A65"/>
    <w:rsid w:val="006C3F00"/>
    <w:rsid w:val="006D606D"/>
    <w:rsid w:val="006E2B7C"/>
    <w:rsid w:val="006E365A"/>
    <w:rsid w:val="006E665D"/>
    <w:rsid w:val="006F11E4"/>
    <w:rsid w:val="006F4529"/>
    <w:rsid w:val="006F50A9"/>
    <w:rsid w:val="00700037"/>
    <w:rsid w:val="00701937"/>
    <w:rsid w:val="00712357"/>
    <w:rsid w:val="00713A54"/>
    <w:rsid w:val="007200A5"/>
    <w:rsid w:val="00722E89"/>
    <w:rsid w:val="0072438F"/>
    <w:rsid w:val="007265AF"/>
    <w:rsid w:val="0073157C"/>
    <w:rsid w:val="0073343E"/>
    <w:rsid w:val="007419B6"/>
    <w:rsid w:val="00741B37"/>
    <w:rsid w:val="007422BE"/>
    <w:rsid w:val="00750527"/>
    <w:rsid w:val="007521E3"/>
    <w:rsid w:val="00752279"/>
    <w:rsid w:val="00752DB5"/>
    <w:rsid w:val="00754D1D"/>
    <w:rsid w:val="007552DF"/>
    <w:rsid w:val="00760757"/>
    <w:rsid w:val="00763D09"/>
    <w:rsid w:val="00765796"/>
    <w:rsid w:val="00767F9F"/>
    <w:rsid w:val="00777C8C"/>
    <w:rsid w:val="007852E7"/>
    <w:rsid w:val="00790D2E"/>
    <w:rsid w:val="0079197B"/>
    <w:rsid w:val="00791A73"/>
    <w:rsid w:val="007A0CAE"/>
    <w:rsid w:val="007A2A13"/>
    <w:rsid w:val="007A30C5"/>
    <w:rsid w:val="007A5565"/>
    <w:rsid w:val="007A5B0C"/>
    <w:rsid w:val="007B1862"/>
    <w:rsid w:val="007B1B4C"/>
    <w:rsid w:val="007C5A6B"/>
    <w:rsid w:val="007C5E9C"/>
    <w:rsid w:val="007C6ACE"/>
    <w:rsid w:val="007C7F67"/>
    <w:rsid w:val="007D458F"/>
    <w:rsid w:val="007E0E89"/>
    <w:rsid w:val="007E17C5"/>
    <w:rsid w:val="007E527B"/>
    <w:rsid w:val="007E5BD0"/>
    <w:rsid w:val="007E7D83"/>
    <w:rsid w:val="007F6091"/>
    <w:rsid w:val="007F663B"/>
    <w:rsid w:val="008065CA"/>
    <w:rsid w:val="00817DD5"/>
    <w:rsid w:val="00821C2A"/>
    <w:rsid w:val="00824F0E"/>
    <w:rsid w:val="00832AD7"/>
    <w:rsid w:val="00837998"/>
    <w:rsid w:val="00837C7A"/>
    <w:rsid w:val="00840247"/>
    <w:rsid w:val="00850CE7"/>
    <w:rsid w:val="008608DA"/>
    <w:rsid w:val="00861721"/>
    <w:rsid w:val="008630C0"/>
    <w:rsid w:val="00865C40"/>
    <w:rsid w:val="00867570"/>
    <w:rsid w:val="00875C1A"/>
    <w:rsid w:val="00876CA2"/>
    <w:rsid w:val="00880FB4"/>
    <w:rsid w:val="008818DC"/>
    <w:rsid w:val="00890D9D"/>
    <w:rsid w:val="00893E98"/>
    <w:rsid w:val="008A4EED"/>
    <w:rsid w:val="008A5A22"/>
    <w:rsid w:val="008B0373"/>
    <w:rsid w:val="008B1D28"/>
    <w:rsid w:val="008B4050"/>
    <w:rsid w:val="008B7637"/>
    <w:rsid w:val="008C50C1"/>
    <w:rsid w:val="008C731D"/>
    <w:rsid w:val="008D2FEA"/>
    <w:rsid w:val="008D62E3"/>
    <w:rsid w:val="008E35D8"/>
    <w:rsid w:val="008F10DA"/>
    <w:rsid w:val="008F3B50"/>
    <w:rsid w:val="008F44A8"/>
    <w:rsid w:val="008F4C19"/>
    <w:rsid w:val="008F7DC3"/>
    <w:rsid w:val="00901F8D"/>
    <w:rsid w:val="00905196"/>
    <w:rsid w:val="0090796A"/>
    <w:rsid w:val="009108BF"/>
    <w:rsid w:val="00913C63"/>
    <w:rsid w:val="00923B8F"/>
    <w:rsid w:val="009249FF"/>
    <w:rsid w:val="0093061B"/>
    <w:rsid w:val="0093099C"/>
    <w:rsid w:val="00934F1A"/>
    <w:rsid w:val="009432E0"/>
    <w:rsid w:val="009434EB"/>
    <w:rsid w:val="0094371D"/>
    <w:rsid w:val="00947632"/>
    <w:rsid w:val="00962D0E"/>
    <w:rsid w:val="009657FE"/>
    <w:rsid w:val="00971342"/>
    <w:rsid w:val="00974348"/>
    <w:rsid w:val="00974F64"/>
    <w:rsid w:val="00976DEC"/>
    <w:rsid w:val="009779A3"/>
    <w:rsid w:val="009806DD"/>
    <w:rsid w:val="009836E6"/>
    <w:rsid w:val="00984855"/>
    <w:rsid w:val="009856E3"/>
    <w:rsid w:val="00997472"/>
    <w:rsid w:val="00997679"/>
    <w:rsid w:val="009A302D"/>
    <w:rsid w:val="009B03CB"/>
    <w:rsid w:val="009B2166"/>
    <w:rsid w:val="009B42C6"/>
    <w:rsid w:val="009B6BD2"/>
    <w:rsid w:val="009C59C8"/>
    <w:rsid w:val="009C6E8C"/>
    <w:rsid w:val="009D0765"/>
    <w:rsid w:val="009D0A55"/>
    <w:rsid w:val="009D1C68"/>
    <w:rsid w:val="009E2945"/>
    <w:rsid w:val="009E2CBC"/>
    <w:rsid w:val="009F0F23"/>
    <w:rsid w:val="009F42C2"/>
    <w:rsid w:val="009F65F8"/>
    <w:rsid w:val="00A021B9"/>
    <w:rsid w:val="00A02FBC"/>
    <w:rsid w:val="00A0420A"/>
    <w:rsid w:val="00A0626A"/>
    <w:rsid w:val="00A072CE"/>
    <w:rsid w:val="00A14115"/>
    <w:rsid w:val="00A256B3"/>
    <w:rsid w:val="00A25A00"/>
    <w:rsid w:val="00A31475"/>
    <w:rsid w:val="00A45509"/>
    <w:rsid w:val="00A50CCA"/>
    <w:rsid w:val="00A5538C"/>
    <w:rsid w:val="00A57218"/>
    <w:rsid w:val="00A613E1"/>
    <w:rsid w:val="00A6729B"/>
    <w:rsid w:val="00A70F30"/>
    <w:rsid w:val="00A80329"/>
    <w:rsid w:val="00A846B9"/>
    <w:rsid w:val="00A8505F"/>
    <w:rsid w:val="00A86808"/>
    <w:rsid w:val="00A90840"/>
    <w:rsid w:val="00A96C53"/>
    <w:rsid w:val="00AA1551"/>
    <w:rsid w:val="00AA346D"/>
    <w:rsid w:val="00AA3BCC"/>
    <w:rsid w:val="00AA47EB"/>
    <w:rsid w:val="00AA7F3C"/>
    <w:rsid w:val="00AB1495"/>
    <w:rsid w:val="00AB168A"/>
    <w:rsid w:val="00AB3FF6"/>
    <w:rsid w:val="00AB797C"/>
    <w:rsid w:val="00AB7F21"/>
    <w:rsid w:val="00AC5EA1"/>
    <w:rsid w:val="00AC63DB"/>
    <w:rsid w:val="00AC79EF"/>
    <w:rsid w:val="00AD3956"/>
    <w:rsid w:val="00AD4E98"/>
    <w:rsid w:val="00AD52FD"/>
    <w:rsid w:val="00AD663C"/>
    <w:rsid w:val="00AD7FD4"/>
    <w:rsid w:val="00AE29A4"/>
    <w:rsid w:val="00AE383C"/>
    <w:rsid w:val="00AF0306"/>
    <w:rsid w:val="00AF2A2F"/>
    <w:rsid w:val="00AF74AD"/>
    <w:rsid w:val="00B203FB"/>
    <w:rsid w:val="00B22224"/>
    <w:rsid w:val="00B22456"/>
    <w:rsid w:val="00B26DE8"/>
    <w:rsid w:val="00B279D3"/>
    <w:rsid w:val="00B339C7"/>
    <w:rsid w:val="00B37485"/>
    <w:rsid w:val="00B43824"/>
    <w:rsid w:val="00B477ED"/>
    <w:rsid w:val="00B53CCC"/>
    <w:rsid w:val="00B62CE3"/>
    <w:rsid w:val="00B63A04"/>
    <w:rsid w:val="00B64361"/>
    <w:rsid w:val="00B72E54"/>
    <w:rsid w:val="00B77870"/>
    <w:rsid w:val="00B77B78"/>
    <w:rsid w:val="00B83173"/>
    <w:rsid w:val="00B92A54"/>
    <w:rsid w:val="00B92D8A"/>
    <w:rsid w:val="00B978E3"/>
    <w:rsid w:val="00BA13B7"/>
    <w:rsid w:val="00BA71D4"/>
    <w:rsid w:val="00BA79B6"/>
    <w:rsid w:val="00BB1F4E"/>
    <w:rsid w:val="00BB4A0C"/>
    <w:rsid w:val="00BE61E8"/>
    <w:rsid w:val="00BE6321"/>
    <w:rsid w:val="00BF12AC"/>
    <w:rsid w:val="00BF538D"/>
    <w:rsid w:val="00C01244"/>
    <w:rsid w:val="00C07D59"/>
    <w:rsid w:val="00C114F5"/>
    <w:rsid w:val="00C11FBD"/>
    <w:rsid w:val="00C14DF9"/>
    <w:rsid w:val="00C1620E"/>
    <w:rsid w:val="00C16D9B"/>
    <w:rsid w:val="00C211A5"/>
    <w:rsid w:val="00C42352"/>
    <w:rsid w:val="00C42A54"/>
    <w:rsid w:val="00C42DB1"/>
    <w:rsid w:val="00C4442C"/>
    <w:rsid w:val="00C478AF"/>
    <w:rsid w:val="00C533A5"/>
    <w:rsid w:val="00C54778"/>
    <w:rsid w:val="00C572A3"/>
    <w:rsid w:val="00C61876"/>
    <w:rsid w:val="00C63BF6"/>
    <w:rsid w:val="00C73796"/>
    <w:rsid w:val="00C80E08"/>
    <w:rsid w:val="00C82F47"/>
    <w:rsid w:val="00C90041"/>
    <w:rsid w:val="00C96175"/>
    <w:rsid w:val="00CA0B09"/>
    <w:rsid w:val="00CA3562"/>
    <w:rsid w:val="00CB4422"/>
    <w:rsid w:val="00CB5CDF"/>
    <w:rsid w:val="00CC052B"/>
    <w:rsid w:val="00CC4CE1"/>
    <w:rsid w:val="00CC5548"/>
    <w:rsid w:val="00CE46FA"/>
    <w:rsid w:val="00CE54A1"/>
    <w:rsid w:val="00CE67C7"/>
    <w:rsid w:val="00CF09C0"/>
    <w:rsid w:val="00CF45B4"/>
    <w:rsid w:val="00CF4E87"/>
    <w:rsid w:val="00CF652A"/>
    <w:rsid w:val="00CF788A"/>
    <w:rsid w:val="00D00BD9"/>
    <w:rsid w:val="00D050CE"/>
    <w:rsid w:val="00D10DA1"/>
    <w:rsid w:val="00D1272F"/>
    <w:rsid w:val="00D17ECB"/>
    <w:rsid w:val="00D2241F"/>
    <w:rsid w:val="00D249DD"/>
    <w:rsid w:val="00D31A0E"/>
    <w:rsid w:val="00D426B5"/>
    <w:rsid w:val="00D4382B"/>
    <w:rsid w:val="00D56FC7"/>
    <w:rsid w:val="00D60AE9"/>
    <w:rsid w:val="00D611F8"/>
    <w:rsid w:val="00D64E37"/>
    <w:rsid w:val="00D65781"/>
    <w:rsid w:val="00D71D5A"/>
    <w:rsid w:val="00D84818"/>
    <w:rsid w:val="00D878BA"/>
    <w:rsid w:val="00D901BA"/>
    <w:rsid w:val="00D94545"/>
    <w:rsid w:val="00D948B8"/>
    <w:rsid w:val="00D950CA"/>
    <w:rsid w:val="00D950F7"/>
    <w:rsid w:val="00D957C3"/>
    <w:rsid w:val="00D9674B"/>
    <w:rsid w:val="00D96E4A"/>
    <w:rsid w:val="00DA2481"/>
    <w:rsid w:val="00DA2FE2"/>
    <w:rsid w:val="00DA381A"/>
    <w:rsid w:val="00DA60CC"/>
    <w:rsid w:val="00DA7F49"/>
    <w:rsid w:val="00DB0D0D"/>
    <w:rsid w:val="00DB5453"/>
    <w:rsid w:val="00DB68F8"/>
    <w:rsid w:val="00DB738F"/>
    <w:rsid w:val="00DC72B7"/>
    <w:rsid w:val="00DD3D62"/>
    <w:rsid w:val="00DD5466"/>
    <w:rsid w:val="00DE1528"/>
    <w:rsid w:val="00DE5422"/>
    <w:rsid w:val="00DE5EA6"/>
    <w:rsid w:val="00DE6916"/>
    <w:rsid w:val="00DE6E06"/>
    <w:rsid w:val="00DF43B1"/>
    <w:rsid w:val="00DF449C"/>
    <w:rsid w:val="00DF7332"/>
    <w:rsid w:val="00E0125F"/>
    <w:rsid w:val="00E030F7"/>
    <w:rsid w:val="00E045EC"/>
    <w:rsid w:val="00E06C22"/>
    <w:rsid w:val="00E10A1F"/>
    <w:rsid w:val="00E13D4E"/>
    <w:rsid w:val="00E17F57"/>
    <w:rsid w:val="00E2088F"/>
    <w:rsid w:val="00E21FF9"/>
    <w:rsid w:val="00E25EF3"/>
    <w:rsid w:val="00E331B3"/>
    <w:rsid w:val="00E40199"/>
    <w:rsid w:val="00E439A6"/>
    <w:rsid w:val="00E47899"/>
    <w:rsid w:val="00E502E5"/>
    <w:rsid w:val="00E529B9"/>
    <w:rsid w:val="00E53CAC"/>
    <w:rsid w:val="00E60953"/>
    <w:rsid w:val="00E62463"/>
    <w:rsid w:val="00E631D9"/>
    <w:rsid w:val="00E70F79"/>
    <w:rsid w:val="00E73C6E"/>
    <w:rsid w:val="00E76F27"/>
    <w:rsid w:val="00E8327E"/>
    <w:rsid w:val="00E83954"/>
    <w:rsid w:val="00E84385"/>
    <w:rsid w:val="00E85731"/>
    <w:rsid w:val="00E86D96"/>
    <w:rsid w:val="00E93BC7"/>
    <w:rsid w:val="00EA1057"/>
    <w:rsid w:val="00EA175A"/>
    <w:rsid w:val="00EA386E"/>
    <w:rsid w:val="00EA7F7E"/>
    <w:rsid w:val="00EB1008"/>
    <w:rsid w:val="00EB207D"/>
    <w:rsid w:val="00EB42FE"/>
    <w:rsid w:val="00EB46EC"/>
    <w:rsid w:val="00EB672E"/>
    <w:rsid w:val="00EB6B28"/>
    <w:rsid w:val="00EC28D4"/>
    <w:rsid w:val="00EC316D"/>
    <w:rsid w:val="00EC7BB4"/>
    <w:rsid w:val="00ED1958"/>
    <w:rsid w:val="00EE7F43"/>
    <w:rsid w:val="00EF46DE"/>
    <w:rsid w:val="00EF4A70"/>
    <w:rsid w:val="00EF60E7"/>
    <w:rsid w:val="00F01960"/>
    <w:rsid w:val="00F022A2"/>
    <w:rsid w:val="00F134CB"/>
    <w:rsid w:val="00F224EF"/>
    <w:rsid w:val="00F3089A"/>
    <w:rsid w:val="00F34186"/>
    <w:rsid w:val="00F379C1"/>
    <w:rsid w:val="00F42983"/>
    <w:rsid w:val="00F43E79"/>
    <w:rsid w:val="00F45B8B"/>
    <w:rsid w:val="00F46F34"/>
    <w:rsid w:val="00F5402E"/>
    <w:rsid w:val="00F611EC"/>
    <w:rsid w:val="00F6433C"/>
    <w:rsid w:val="00F64725"/>
    <w:rsid w:val="00F66D18"/>
    <w:rsid w:val="00F675D3"/>
    <w:rsid w:val="00F70A02"/>
    <w:rsid w:val="00F71575"/>
    <w:rsid w:val="00F72B37"/>
    <w:rsid w:val="00F77841"/>
    <w:rsid w:val="00F77C4A"/>
    <w:rsid w:val="00F86362"/>
    <w:rsid w:val="00F8723D"/>
    <w:rsid w:val="00F928EE"/>
    <w:rsid w:val="00F95978"/>
    <w:rsid w:val="00F97043"/>
    <w:rsid w:val="00FA040B"/>
    <w:rsid w:val="00FA14EC"/>
    <w:rsid w:val="00FB0F94"/>
    <w:rsid w:val="00FB326A"/>
    <w:rsid w:val="00FB5EEF"/>
    <w:rsid w:val="00FC53F1"/>
    <w:rsid w:val="00FD73FE"/>
    <w:rsid w:val="00FE03F9"/>
    <w:rsid w:val="00FE097E"/>
    <w:rsid w:val="00FE22C4"/>
    <w:rsid w:val="00FE3CBB"/>
    <w:rsid w:val="00FE755F"/>
    <w:rsid w:val="00FE76D7"/>
    <w:rsid w:val="00FF068C"/>
    <w:rsid w:val="00FF0C69"/>
    <w:rsid w:val="00FF2F34"/>
    <w:rsid w:val="00FF34FF"/>
    <w:rsid w:val="00FF5094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7C44B"/>
  <w15:docId w15:val="{24C928CC-6484-4FDD-B145-734CA03B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4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4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2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3"/>
      </w:numPr>
    </w:pPr>
  </w:style>
  <w:style w:type="table" w:styleId="TableGrid">
    <w:name w:val="Table Grid"/>
    <w:basedOn w:val="TableNormal"/>
    <w:rsid w:val="00E8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C79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964A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05898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64A8"/>
    <w:pPr>
      <w:spacing w:after="100"/>
    </w:pPr>
  </w:style>
  <w:style w:type="paragraph" w:styleId="Date">
    <w:name w:val="Date"/>
    <w:basedOn w:val="Normal"/>
    <w:next w:val="Normal"/>
    <w:link w:val="DateChar"/>
    <w:rsid w:val="007521E3"/>
  </w:style>
  <w:style w:type="character" w:customStyle="1" w:styleId="DateChar">
    <w:name w:val="Date Char"/>
    <w:basedOn w:val="DefaultParagraphFont"/>
    <w:link w:val="Date"/>
    <w:rsid w:val="007521E3"/>
    <w:rPr>
      <w:rFonts w:ascii="Calibri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o3wvtrds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FormConfiguration><![CDATA[{"formFields":[],"formDataEntries":[]}]]></TemplafyFormConfiguratio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8F483A-6751-4EC4-B3C4-453CB9CA0C65}">
  <ds:schemaRefs/>
</ds:datastoreItem>
</file>

<file path=customXml/itemProps3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FE5B46-258F-4D55-A065-A66E3224440F}">
  <ds:schemaRefs/>
</ds:datastoreItem>
</file>

<file path=customXml/itemProps6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o3wvtrds.dotx</Template>
  <TotalTime>0</TotalTime>
  <Pages>24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LIN, Qi Zhong</cp:lastModifiedBy>
  <cp:revision>26</cp:revision>
  <dcterms:created xsi:type="dcterms:W3CDTF">2023-01-09T11:49:00Z</dcterms:created>
  <dcterms:modified xsi:type="dcterms:W3CDTF">2024-11-30T04:21:00Z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